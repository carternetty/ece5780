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5849" w14:textId="77777777" w:rsidR="0020771B" w:rsidRPr="00A003E3" w:rsidRDefault="0020771B" w:rsidP="0020771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160C37C" w14:textId="7B26B0A2" w:rsidR="0020771B" w:rsidRPr="00A003E3" w:rsidRDefault="0020771B" w:rsidP="00A003E3">
      <w:pPr>
        <w:pStyle w:val="Default"/>
        <w:jc w:val="right"/>
        <w:rPr>
          <w:rFonts w:asciiTheme="minorHAnsi" w:hAnsiTheme="minorHAnsi" w:cstheme="minorHAnsi"/>
          <w:sz w:val="22"/>
          <w:szCs w:val="22"/>
        </w:rPr>
      </w:pPr>
      <w:r w:rsidRPr="00A003E3">
        <w:rPr>
          <w:rFonts w:asciiTheme="minorHAnsi" w:hAnsiTheme="minorHAnsi" w:cstheme="minorHAnsi"/>
          <w:b/>
          <w:bCs/>
          <w:sz w:val="22"/>
          <w:szCs w:val="22"/>
        </w:rPr>
        <w:t xml:space="preserve">Lab </w:t>
      </w:r>
      <w:r w:rsidR="00F86989" w:rsidRPr="00A003E3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A003E3">
        <w:rPr>
          <w:rFonts w:asciiTheme="minorHAnsi" w:hAnsiTheme="minorHAnsi" w:cstheme="minorHAnsi"/>
          <w:b/>
          <w:bCs/>
          <w:sz w:val="22"/>
          <w:szCs w:val="22"/>
        </w:rPr>
        <w:t xml:space="preserve"> Report</w:t>
      </w:r>
    </w:p>
    <w:p w14:paraId="48383327" w14:textId="77777777" w:rsidR="0020771B" w:rsidRPr="00A003E3" w:rsidRDefault="0020771B" w:rsidP="00A003E3">
      <w:pPr>
        <w:pStyle w:val="Default"/>
        <w:jc w:val="right"/>
        <w:rPr>
          <w:rFonts w:asciiTheme="minorHAnsi" w:hAnsiTheme="minorHAnsi" w:cstheme="minorHAnsi"/>
          <w:sz w:val="22"/>
          <w:szCs w:val="22"/>
        </w:rPr>
      </w:pPr>
      <w:r w:rsidRPr="00A003E3">
        <w:rPr>
          <w:rFonts w:asciiTheme="minorHAnsi" w:hAnsiTheme="minorHAnsi" w:cstheme="minorHAnsi"/>
          <w:sz w:val="22"/>
          <w:szCs w:val="22"/>
        </w:rPr>
        <w:t>Tyler Crabb</w:t>
      </w:r>
    </w:p>
    <w:p w14:paraId="2F0F4778" w14:textId="77777777" w:rsidR="0020771B" w:rsidRPr="00A003E3" w:rsidRDefault="0020771B" w:rsidP="00A003E3">
      <w:pPr>
        <w:pStyle w:val="Default"/>
        <w:jc w:val="right"/>
        <w:rPr>
          <w:rFonts w:asciiTheme="minorHAnsi" w:hAnsiTheme="minorHAnsi" w:cstheme="minorHAnsi"/>
          <w:sz w:val="22"/>
          <w:szCs w:val="22"/>
        </w:rPr>
      </w:pPr>
      <w:r w:rsidRPr="00A003E3">
        <w:rPr>
          <w:rFonts w:asciiTheme="minorHAnsi" w:hAnsiTheme="minorHAnsi" w:cstheme="minorHAnsi"/>
          <w:sz w:val="22"/>
          <w:szCs w:val="22"/>
        </w:rPr>
        <w:t>A01389040</w:t>
      </w:r>
    </w:p>
    <w:p w14:paraId="10996FAA" w14:textId="07618853" w:rsidR="00F86989" w:rsidRPr="00A003E3" w:rsidRDefault="00F86989" w:rsidP="00A003E3">
      <w:pPr>
        <w:pStyle w:val="Default"/>
        <w:jc w:val="right"/>
        <w:rPr>
          <w:rFonts w:asciiTheme="minorHAnsi" w:hAnsiTheme="minorHAnsi" w:cstheme="minorHAnsi"/>
          <w:sz w:val="22"/>
          <w:szCs w:val="22"/>
        </w:rPr>
      </w:pPr>
      <w:r w:rsidRPr="00A003E3">
        <w:rPr>
          <w:rFonts w:asciiTheme="minorHAnsi" w:hAnsiTheme="minorHAnsi" w:cstheme="minorHAnsi"/>
          <w:sz w:val="22"/>
          <w:szCs w:val="22"/>
        </w:rPr>
        <w:t>Carter Nettesheim</w:t>
      </w:r>
    </w:p>
    <w:p w14:paraId="03A42D25" w14:textId="74A0DC96" w:rsidR="00DA1B3A" w:rsidRPr="00A003E3" w:rsidRDefault="00A003E3" w:rsidP="00A003E3">
      <w:pPr>
        <w:pStyle w:val="Default"/>
        <w:jc w:val="right"/>
        <w:rPr>
          <w:rFonts w:asciiTheme="minorHAnsi" w:hAnsiTheme="minorHAnsi" w:cstheme="minorHAnsi"/>
          <w:sz w:val="22"/>
          <w:szCs w:val="22"/>
        </w:rPr>
      </w:pPr>
      <w:r w:rsidRPr="00A003E3">
        <w:rPr>
          <w:rFonts w:asciiTheme="minorHAnsi" w:hAnsiTheme="minorHAnsi" w:cstheme="minorHAnsi"/>
          <w:sz w:val="22"/>
          <w:szCs w:val="22"/>
        </w:rPr>
        <w:t>A02248990</w:t>
      </w:r>
    </w:p>
    <w:p w14:paraId="78359A6F" w14:textId="77777777" w:rsidR="0020771B" w:rsidRPr="00A003E3" w:rsidRDefault="0020771B" w:rsidP="0020771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D2766EB" w14:textId="77777777" w:rsidR="00B61BAB" w:rsidRPr="00A003E3" w:rsidRDefault="00B61BAB" w:rsidP="00B61BA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BA40FED" w14:textId="2274B110" w:rsidR="00B61BAB" w:rsidRPr="00A003E3" w:rsidRDefault="00B61BAB" w:rsidP="00B61BAB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003E3">
        <w:rPr>
          <w:rFonts w:asciiTheme="minorHAnsi" w:hAnsiTheme="minorHAnsi" w:cstheme="minorHAnsi"/>
          <w:sz w:val="22"/>
          <w:szCs w:val="22"/>
        </w:rPr>
        <w:t xml:space="preserve">Discuss the differences in the schedules generated using RM and EDF in terms of preemptions and deadline misses, along with any other conclusions and observations. </w:t>
      </w:r>
    </w:p>
    <w:p w14:paraId="04D9401F" w14:textId="77777777" w:rsidR="0020771B" w:rsidRPr="00A003E3" w:rsidRDefault="0020771B" w:rsidP="0020771B">
      <w:pPr>
        <w:rPr>
          <w:rFonts w:cstheme="minorHAnsi"/>
          <w:sz w:val="22"/>
          <w:szCs w:val="22"/>
        </w:rPr>
      </w:pPr>
    </w:p>
    <w:p w14:paraId="640841A7" w14:textId="77777777" w:rsidR="00F7122B" w:rsidRPr="00A003E3" w:rsidRDefault="00F7122B" w:rsidP="00F7122B">
      <w:pPr>
        <w:rPr>
          <w:rFonts w:cstheme="minorHAnsi"/>
          <w:sz w:val="22"/>
          <w:szCs w:val="22"/>
        </w:rPr>
      </w:pPr>
      <w:r w:rsidRPr="00A003E3">
        <w:rPr>
          <w:rFonts w:cstheme="minorHAnsi"/>
          <w:sz w:val="22"/>
          <w:szCs w:val="22"/>
        </w:rPr>
        <w:t>5</w:t>
      </w:r>
    </w:p>
    <w:p w14:paraId="2BCB9EDA" w14:textId="77777777" w:rsidR="00F7122B" w:rsidRPr="00A003E3" w:rsidRDefault="00F7122B" w:rsidP="00F7122B">
      <w:pPr>
        <w:rPr>
          <w:rFonts w:cstheme="minorHAnsi"/>
          <w:sz w:val="22"/>
          <w:szCs w:val="22"/>
        </w:rPr>
      </w:pPr>
      <w:r w:rsidRPr="00A003E3">
        <w:rPr>
          <w:rFonts w:cstheme="minorHAnsi"/>
          <w:sz w:val="22"/>
          <w:szCs w:val="22"/>
        </w:rPr>
        <w:t>600</w:t>
      </w:r>
    </w:p>
    <w:p w14:paraId="3D99DC59" w14:textId="77777777" w:rsidR="00F7122B" w:rsidRPr="00A003E3" w:rsidRDefault="00F7122B" w:rsidP="00F7122B">
      <w:pPr>
        <w:rPr>
          <w:rFonts w:cstheme="minorHAnsi"/>
          <w:sz w:val="22"/>
          <w:szCs w:val="22"/>
        </w:rPr>
      </w:pPr>
      <w:r w:rsidRPr="00A003E3">
        <w:rPr>
          <w:rFonts w:cstheme="minorHAnsi"/>
          <w:sz w:val="22"/>
          <w:szCs w:val="22"/>
        </w:rPr>
        <w:t>A, 10, 100</w:t>
      </w:r>
    </w:p>
    <w:p w14:paraId="52A7234A" w14:textId="77777777" w:rsidR="00F7122B" w:rsidRPr="00A003E3" w:rsidRDefault="00F7122B" w:rsidP="00F7122B">
      <w:pPr>
        <w:rPr>
          <w:rFonts w:cstheme="minorHAnsi"/>
          <w:sz w:val="22"/>
          <w:szCs w:val="22"/>
        </w:rPr>
      </w:pPr>
      <w:r w:rsidRPr="00A003E3">
        <w:rPr>
          <w:rFonts w:cstheme="minorHAnsi"/>
          <w:sz w:val="22"/>
          <w:szCs w:val="22"/>
        </w:rPr>
        <w:t>B, 15, 100</w:t>
      </w:r>
    </w:p>
    <w:p w14:paraId="7101A95E" w14:textId="77777777" w:rsidR="00F7122B" w:rsidRPr="00A003E3" w:rsidRDefault="00F7122B" w:rsidP="00F7122B">
      <w:pPr>
        <w:rPr>
          <w:rFonts w:cstheme="minorHAnsi"/>
          <w:sz w:val="22"/>
          <w:szCs w:val="22"/>
        </w:rPr>
      </w:pPr>
      <w:r w:rsidRPr="00A003E3">
        <w:rPr>
          <w:rFonts w:cstheme="minorHAnsi"/>
          <w:sz w:val="22"/>
          <w:szCs w:val="22"/>
        </w:rPr>
        <w:t>C, 20, 100</w:t>
      </w:r>
    </w:p>
    <w:p w14:paraId="67CB7308" w14:textId="77777777" w:rsidR="00F7122B" w:rsidRPr="00A003E3" w:rsidRDefault="00F7122B" w:rsidP="00F7122B">
      <w:pPr>
        <w:rPr>
          <w:rFonts w:cstheme="minorHAnsi"/>
          <w:sz w:val="22"/>
          <w:szCs w:val="22"/>
        </w:rPr>
      </w:pPr>
      <w:r w:rsidRPr="00A003E3">
        <w:rPr>
          <w:rFonts w:cstheme="minorHAnsi"/>
          <w:sz w:val="22"/>
          <w:szCs w:val="22"/>
        </w:rPr>
        <w:t>D, 30, 100</w:t>
      </w:r>
    </w:p>
    <w:p w14:paraId="0308EBBA" w14:textId="77777777" w:rsidR="00F7122B" w:rsidRPr="00A003E3" w:rsidRDefault="00F7122B" w:rsidP="00F7122B">
      <w:pPr>
        <w:rPr>
          <w:rFonts w:cstheme="minorHAnsi"/>
          <w:sz w:val="22"/>
          <w:szCs w:val="22"/>
        </w:rPr>
      </w:pPr>
      <w:r w:rsidRPr="00A003E3">
        <w:rPr>
          <w:rFonts w:cstheme="minorHAnsi"/>
          <w:sz w:val="22"/>
          <w:szCs w:val="22"/>
        </w:rPr>
        <w:t>E, 20, 200</w:t>
      </w:r>
    </w:p>
    <w:p w14:paraId="0847EEAE" w14:textId="77777777" w:rsidR="00F7122B" w:rsidRPr="00A003E3" w:rsidRDefault="00F7122B" w:rsidP="00F7122B">
      <w:pPr>
        <w:rPr>
          <w:rFonts w:cstheme="minorHAnsi"/>
          <w:sz w:val="22"/>
          <w:szCs w:val="22"/>
        </w:rPr>
      </w:pPr>
      <w:r w:rsidRPr="00A003E3">
        <w:rPr>
          <w:rFonts w:cstheme="minorHAnsi"/>
          <w:sz w:val="22"/>
          <w:szCs w:val="22"/>
        </w:rPr>
        <w:t>5</w:t>
      </w:r>
    </w:p>
    <w:p w14:paraId="4A9C2DDA" w14:textId="77777777" w:rsidR="00F7122B" w:rsidRPr="00A003E3" w:rsidRDefault="00F7122B" w:rsidP="00F7122B">
      <w:pPr>
        <w:rPr>
          <w:rFonts w:cstheme="minorHAnsi"/>
          <w:sz w:val="22"/>
          <w:szCs w:val="22"/>
        </w:rPr>
      </w:pPr>
      <w:r w:rsidRPr="00A003E3">
        <w:rPr>
          <w:rFonts w:cstheme="minorHAnsi"/>
          <w:sz w:val="22"/>
          <w:szCs w:val="22"/>
        </w:rPr>
        <w:t>V, 5, 55</w:t>
      </w:r>
    </w:p>
    <w:p w14:paraId="6497EE35" w14:textId="77777777" w:rsidR="00F7122B" w:rsidRPr="00A003E3" w:rsidRDefault="00F7122B" w:rsidP="00F7122B">
      <w:pPr>
        <w:rPr>
          <w:rFonts w:cstheme="minorHAnsi"/>
          <w:sz w:val="22"/>
          <w:szCs w:val="22"/>
        </w:rPr>
      </w:pPr>
      <w:r w:rsidRPr="00A003E3">
        <w:rPr>
          <w:rFonts w:cstheme="minorHAnsi"/>
          <w:sz w:val="22"/>
          <w:szCs w:val="22"/>
        </w:rPr>
        <w:t>W, 15, 175</w:t>
      </w:r>
    </w:p>
    <w:p w14:paraId="339A58FF" w14:textId="77777777" w:rsidR="00F7122B" w:rsidRPr="00A003E3" w:rsidRDefault="00F7122B" w:rsidP="00F7122B">
      <w:pPr>
        <w:rPr>
          <w:rFonts w:cstheme="minorHAnsi"/>
          <w:sz w:val="22"/>
          <w:szCs w:val="22"/>
        </w:rPr>
      </w:pPr>
      <w:r w:rsidRPr="00A003E3">
        <w:rPr>
          <w:rFonts w:cstheme="minorHAnsi"/>
          <w:sz w:val="22"/>
          <w:szCs w:val="22"/>
        </w:rPr>
        <w:t>X, 10, 230</w:t>
      </w:r>
    </w:p>
    <w:p w14:paraId="4354FE23" w14:textId="77777777" w:rsidR="00F7122B" w:rsidRPr="00A003E3" w:rsidRDefault="00F7122B" w:rsidP="00F7122B">
      <w:pPr>
        <w:rPr>
          <w:rFonts w:cstheme="minorHAnsi"/>
          <w:sz w:val="22"/>
          <w:szCs w:val="22"/>
        </w:rPr>
      </w:pPr>
      <w:r w:rsidRPr="00A003E3">
        <w:rPr>
          <w:rFonts w:cstheme="minorHAnsi"/>
          <w:sz w:val="22"/>
          <w:szCs w:val="22"/>
        </w:rPr>
        <w:t>Y, 10, 265</w:t>
      </w:r>
    </w:p>
    <w:p w14:paraId="0834564A" w14:textId="2EA653D7" w:rsidR="00F7122B" w:rsidRPr="00A003E3" w:rsidRDefault="00F7122B" w:rsidP="00F7122B">
      <w:pPr>
        <w:rPr>
          <w:rFonts w:cstheme="minorHAnsi"/>
          <w:sz w:val="22"/>
          <w:szCs w:val="22"/>
        </w:rPr>
      </w:pPr>
      <w:r w:rsidRPr="00A003E3">
        <w:rPr>
          <w:rFonts w:cstheme="minorHAnsi"/>
          <w:sz w:val="22"/>
          <w:szCs w:val="22"/>
        </w:rPr>
        <w:t>Z, 15, 280</w:t>
      </w:r>
    </w:p>
    <w:p w14:paraId="379E769F" w14:textId="77777777" w:rsidR="00F7122B" w:rsidRPr="00A003E3" w:rsidRDefault="00F7122B" w:rsidP="0020771B">
      <w:pPr>
        <w:rPr>
          <w:rFonts w:cstheme="minorHAnsi"/>
          <w:sz w:val="22"/>
          <w:szCs w:val="22"/>
        </w:rPr>
      </w:pPr>
    </w:p>
    <w:p w14:paraId="2D4CD51C" w14:textId="3FF0C8E0" w:rsidR="002D115E" w:rsidRPr="00A003E3" w:rsidRDefault="002D115E" w:rsidP="0020771B">
      <w:pPr>
        <w:rPr>
          <w:rFonts w:cstheme="minorHAnsi"/>
          <w:sz w:val="22"/>
          <w:szCs w:val="22"/>
        </w:rPr>
      </w:pPr>
      <w:r w:rsidRPr="00A003E3">
        <w:rPr>
          <w:rFonts w:cstheme="minorHAnsi"/>
          <w:sz w:val="22"/>
          <w:szCs w:val="22"/>
        </w:rPr>
        <w:t xml:space="preserve">Rate monotonic scheduling is a good scheduling algorithm, most of the time and for low utilizations. </w:t>
      </w:r>
      <w:r w:rsidR="00D256DE" w:rsidRPr="00A003E3">
        <w:rPr>
          <w:rFonts w:cstheme="minorHAnsi"/>
          <w:sz w:val="22"/>
          <w:szCs w:val="22"/>
        </w:rPr>
        <w:t>It is heuristic, but not optimized. We need a dynamic-based algorithm like Earliest Deadline First.</w:t>
      </w:r>
    </w:p>
    <w:p w14:paraId="2DDA1AEB" w14:textId="7EDB1808" w:rsidR="002D115E" w:rsidRPr="00A003E3" w:rsidRDefault="0001325A" w:rsidP="0020771B">
      <w:pPr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U≡</m:t>
          </m:r>
          <m:nary>
            <m:naryPr>
              <m:chr m:val="∑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theme="minorHAnsi"/>
              <w:sz w:val="22"/>
              <w:szCs w:val="22"/>
            </w:rPr>
            <m:t>≤n•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 w:cstheme="minorHAnsi"/>
                  <w:sz w:val="22"/>
                  <w:szCs w:val="22"/>
                </w:rPr>
                <m:t>-1</m:t>
              </m:r>
            </m:e>
          </m:d>
        </m:oMath>
      </m:oMathPara>
    </w:p>
    <w:p w14:paraId="254BEB6B" w14:textId="2AEA9934" w:rsidR="00083031" w:rsidRPr="00A003E3" w:rsidRDefault="006231D3" w:rsidP="0020771B">
      <w:pPr>
        <w:rPr>
          <w:rFonts w:eastAsiaTheme="minorEastAsia" w:cstheme="minorHAnsi"/>
          <w:sz w:val="22"/>
          <w:szCs w:val="22"/>
        </w:rPr>
      </w:pPr>
      <w:r w:rsidRPr="00A003E3">
        <w:rPr>
          <w:rFonts w:eastAsiaTheme="minorEastAsia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7642BA5E" wp14:editId="32C4359F">
                <wp:simplePos x="0" y="0"/>
                <wp:positionH relativeFrom="column">
                  <wp:posOffset>2444750</wp:posOffset>
                </wp:positionH>
                <wp:positionV relativeFrom="paragraph">
                  <wp:posOffset>86360</wp:posOffset>
                </wp:positionV>
                <wp:extent cx="53340" cy="120015"/>
                <wp:effectExtent l="38100" t="38100" r="35560" b="3238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3340" cy="12001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69FF8E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7" o:spid="_x0000_s1026" type="#_x0000_t75" style="position:absolute;margin-left:191.9pt;margin-top:6.2pt;width:5.4pt;height:10.6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">
                <v:imagedata r:id="rId8" o:title=""/>
              </v:shape>
            </w:pict>
          </mc:Fallback>
        </mc:AlternateContent>
      </w:r>
      <w:r w:rsidR="00E71B91" w:rsidRPr="00A003E3">
        <w:rPr>
          <w:rFonts w:eastAsiaTheme="minorEastAsia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5D423255" wp14:editId="21754DC4">
                <wp:simplePos x="0" y="0"/>
                <wp:positionH relativeFrom="column">
                  <wp:posOffset>-45720</wp:posOffset>
                </wp:positionH>
                <wp:positionV relativeFrom="paragraph">
                  <wp:posOffset>102870</wp:posOffset>
                </wp:positionV>
                <wp:extent cx="62230" cy="90170"/>
                <wp:effectExtent l="38100" t="38100" r="26670" b="3683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2230" cy="9017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0408D13" id="Ink 171" o:spid="_x0000_s1026" type="#_x0000_t75" style="position:absolute;margin-left:-4.2pt;margin-top:7.5pt;width:6.1pt;height:8.3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">
                <v:imagedata r:id="rId10" o:title=""/>
              </v:shape>
            </w:pict>
          </mc:Fallback>
        </mc:AlternateContent>
      </w:r>
    </w:p>
    <w:p w14:paraId="67ABBC07" w14:textId="7A1A9151" w:rsidR="00083031" w:rsidRPr="00A003E3" w:rsidRDefault="00551819" w:rsidP="0020771B">
      <w:pPr>
        <w:rPr>
          <w:rFonts w:cstheme="minorHAnsi"/>
          <w:sz w:val="22"/>
          <w:szCs w:val="22"/>
        </w:rPr>
      </w:pPr>
      <w:r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3F5A1A5B" wp14:editId="78D046A8">
                <wp:simplePos x="0" y="0"/>
                <wp:positionH relativeFrom="column">
                  <wp:posOffset>5257165</wp:posOffset>
                </wp:positionH>
                <wp:positionV relativeFrom="paragraph">
                  <wp:posOffset>103505</wp:posOffset>
                </wp:positionV>
                <wp:extent cx="78480" cy="129600"/>
                <wp:effectExtent l="25400" t="38100" r="0" b="3556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8480" cy="1296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1EF9E96" id="Ink 259" o:spid="_x0000_s1026" type="#_x0000_t75" style="position:absolute;margin-left:413.35pt;margin-top:7.55pt;width:7.4pt;height:11.4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">
                <v:imagedata r:id="rId12" o:title=""/>
              </v:shape>
            </w:pict>
          </mc:Fallback>
        </mc:AlternateContent>
      </w:r>
      <w:r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63D67C22" wp14:editId="79BB4933">
                <wp:simplePos x="0" y="0"/>
                <wp:positionH relativeFrom="column">
                  <wp:posOffset>5250180</wp:posOffset>
                </wp:positionH>
                <wp:positionV relativeFrom="paragraph">
                  <wp:posOffset>-27940</wp:posOffset>
                </wp:positionV>
                <wp:extent cx="76200" cy="140970"/>
                <wp:effectExtent l="25400" t="38100" r="25400" b="2413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6200" cy="14097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8A65E70" id="Ink 256" o:spid="_x0000_s1026" type="#_x0000_t75" style="position:absolute;margin-left:412.8pt;margin-top:-2.8pt;width:7.2pt;height:12.3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">
                <v:imagedata r:id="rId14" o:title=""/>
              </v:shape>
            </w:pict>
          </mc:Fallback>
        </mc:AlternateContent>
      </w:r>
      <w:r w:rsidR="004C4366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674651C7" wp14:editId="534564C3">
                <wp:simplePos x="0" y="0"/>
                <wp:positionH relativeFrom="column">
                  <wp:posOffset>2424430</wp:posOffset>
                </wp:positionH>
                <wp:positionV relativeFrom="paragraph">
                  <wp:posOffset>52705</wp:posOffset>
                </wp:positionV>
                <wp:extent cx="66960" cy="102025"/>
                <wp:effectExtent l="38100" t="38100" r="0" b="3810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6960" cy="1020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301A0ED" id="Ink 190" o:spid="_x0000_s1026" type="#_x0000_t75" style="position:absolute;margin-left:190.3pt;margin-top:3.55pt;width:6.45pt;height:9.2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">
                <v:imagedata r:id="rId16" o:title=""/>
              </v:shape>
            </w:pict>
          </mc:Fallback>
        </mc:AlternateContent>
      </w:r>
      <w:r w:rsidR="00E71B91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2FC38758" wp14:editId="484BF3C9">
                <wp:simplePos x="0" y="0"/>
                <wp:positionH relativeFrom="column">
                  <wp:posOffset>-50800</wp:posOffset>
                </wp:positionH>
                <wp:positionV relativeFrom="paragraph">
                  <wp:posOffset>61595</wp:posOffset>
                </wp:positionV>
                <wp:extent cx="74160" cy="92900"/>
                <wp:effectExtent l="38100" t="38100" r="15240" b="3429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4160" cy="929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99AF9F4" id="Ink 174" o:spid="_x0000_s1026" type="#_x0000_t75" style="position:absolute;margin-left:-4.6pt;margin-top:4.25pt;width:7.1pt;height:8.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">
                <v:imagedata r:id="rId18" o:title=""/>
              </v:shape>
            </w:pict>
          </mc:Fallback>
        </mc:AlternateContent>
      </w:r>
    </w:p>
    <w:p w14:paraId="05295F45" w14:textId="7CB75474" w:rsidR="0099017A" w:rsidRPr="00A003E3" w:rsidRDefault="00551819" w:rsidP="0020771B">
      <w:pPr>
        <w:rPr>
          <w:rFonts w:cstheme="minorHAnsi"/>
          <w:sz w:val="22"/>
          <w:szCs w:val="22"/>
        </w:rPr>
      </w:pPr>
      <w:r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202FDE54" wp14:editId="1EE2C023">
                <wp:simplePos x="0" y="0"/>
                <wp:positionH relativeFrom="column">
                  <wp:posOffset>5239273</wp:posOffset>
                </wp:positionH>
                <wp:positionV relativeFrom="paragraph">
                  <wp:posOffset>87715</wp:posOffset>
                </wp:positionV>
                <wp:extent cx="66960" cy="97200"/>
                <wp:effectExtent l="38100" t="38100" r="34925" b="2984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6960" cy="972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610DA48" id="Ink 260" o:spid="_x0000_s1026" type="#_x0000_t75" style="position:absolute;margin-left:411.95pt;margin-top:6.3pt;width:6.45pt;height:8.85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">
                <v:imagedata r:id="rId20" o:title=""/>
              </v:shape>
            </w:pict>
          </mc:Fallback>
        </mc:AlternateContent>
      </w:r>
      <w:r w:rsidR="004C4366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61C75389" wp14:editId="530FA986">
                <wp:simplePos x="0" y="0"/>
                <wp:positionH relativeFrom="column">
                  <wp:posOffset>2429156</wp:posOffset>
                </wp:positionH>
                <wp:positionV relativeFrom="paragraph">
                  <wp:posOffset>18595</wp:posOffset>
                </wp:positionV>
                <wp:extent cx="57960" cy="92880"/>
                <wp:effectExtent l="38100" t="38100" r="31115" b="3429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7960" cy="92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64B219C" id="Ink 191" o:spid="_x0000_s1026" type="#_x0000_t75" style="position:absolute;margin-left:190.65pt;margin-top:.85pt;width:5.75pt;height:8.5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">
                <v:imagedata r:id="rId22" o:title=""/>
              </v:shape>
            </w:pict>
          </mc:Fallback>
        </mc:AlternateContent>
      </w:r>
      <w:r w:rsidR="00E71B91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6759B733" wp14:editId="06850DB9">
                <wp:simplePos x="0" y="0"/>
                <wp:positionH relativeFrom="column">
                  <wp:posOffset>-37204</wp:posOffset>
                </wp:positionH>
                <wp:positionV relativeFrom="paragraph">
                  <wp:posOffset>9235</wp:posOffset>
                </wp:positionV>
                <wp:extent cx="48960" cy="99720"/>
                <wp:effectExtent l="38100" t="38100" r="14605" b="4000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8960" cy="997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371D942" id="Ink 176" o:spid="_x0000_s1026" type="#_x0000_t75" style="position:absolute;margin-left:-3.55pt;margin-top:.15pt;width:5.05pt;height:9.0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">
                <v:imagedata r:id="rId24" o:title=""/>
              </v:shape>
            </w:pict>
          </mc:Fallback>
        </mc:AlternateContent>
      </w:r>
    </w:p>
    <w:p w14:paraId="7CD0CB9A" w14:textId="38E616FC" w:rsidR="00D64A1A" w:rsidRPr="00A003E3" w:rsidRDefault="00551819" w:rsidP="0020771B">
      <w:pPr>
        <w:rPr>
          <w:rFonts w:cstheme="minorHAnsi"/>
          <w:sz w:val="22"/>
          <w:szCs w:val="22"/>
        </w:rPr>
      </w:pPr>
      <w:r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0A57502E" wp14:editId="066B65EA">
                <wp:simplePos x="0" y="0"/>
                <wp:positionH relativeFrom="column">
                  <wp:posOffset>5234940</wp:posOffset>
                </wp:positionH>
                <wp:positionV relativeFrom="paragraph">
                  <wp:posOffset>33020</wp:posOffset>
                </wp:positionV>
                <wp:extent cx="74160" cy="85680"/>
                <wp:effectExtent l="38100" t="38100" r="15240" b="2921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4160" cy="856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A323D82" id="Ink 263" o:spid="_x0000_s1026" type="#_x0000_t75" style="position:absolute;margin-left:411.6pt;margin-top:2pt;width:7.1pt;height:8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">
                <v:imagedata r:id="rId26" o:title=""/>
              </v:shape>
            </w:pict>
          </mc:Fallback>
        </mc:AlternateContent>
      </w:r>
      <w:r w:rsidR="004C68A5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7C347939" wp14:editId="6E682976">
                <wp:simplePos x="0" y="0"/>
                <wp:positionH relativeFrom="column">
                  <wp:posOffset>2426335</wp:posOffset>
                </wp:positionH>
                <wp:positionV relativeFrom="paragraph">
                  <wp:posOffset>-19685</wp:posOffset>
                </wp:positionV>
                <wp:extent cx="78840" cy="74295"/>
                <wp:effectExtent l="25400" t="38100" r="10160" b="2730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8840" cy="7429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90B653A" id="Ink 194" o:spid="_x0000_s1026" type="#_x0000_t75" style="position:absolute;margin-left:190.45pt;margin-top:-2.15pt;width:7.4pt;height:7.0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">
                <v:imagedata r:id="rId28" o:title=""/>
              </v:shape>
            </w:pict>
          </mc:Fallback>
        </mc:AlternateContent>
      </w:r>
      <w:r w:rsidR="00E71B91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1C70B8C8" wp14:editId="4123152F">
                <wp:simplePos x="0" y="0"/>
                <wp:positionH relativeFrom="column">
                  <wp:posOffset>-27305</wp:posOffset>
                </wp:positionH>
                <wp:positionV relativeFrom="paragraph">
                  <wp:posOffset>127635</wp:posOffset>
                </wp:positionV>
                <wp:extent cx="69390" cy="102050"/>
                <wp:effectExtent l="38100" t="38100" r="0" b="3810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9390" cy="10205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C8A9AB5" id="Ink 184" o:spid="_x0000_s1026" type="#_x0000_t75" style="position:absolute;margin-left:-2.75pt;margin-top:9.45pt;width:6.65pt;height:9.3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">
                <v:imagedata r:id="rId30" o:title=""/>
              </v:shape>
            </w:pict>
          </mc:Fallback>
        </mc:AlternateContent>
      </w:r>
      <w:r w:rsidR="00E71B91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30EA0407" wp14:editId="336CF6C8">
                <wp:simplePos x="0" y="0"/>
                <wp:positionH relativeFrom="column">
                  <wp:posOffset>-29845</wp:posOffset>
                </wp:positionH>
                <wp:positionV relativeFrom="paragraph">
                  <wp:posOffset>-1270</wp:posOffset>
                </wp:positionV>
                <wp:extent cx="57960" cy="92880"/>
                <wp:effectExtent l="25400" t="38100" r="0" b="3429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7960" cy="92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91E4F9C" id="Ink 179" o:spid="_x0000_s1026" type="#_x0000_t75" style="position:absolute;margin-left:-2.95pt;margin-top:-.7pt;width:5.75pt;height:8.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">
                <v:imagedata r:id="rId32" o:title=""/>
              </v:shape>
            </w:pict>
          </mc:Fallback>
        </mc:AlternateContent>
      </w:r>
    </w:p>
    <w:p w14:paraId="695C53EF" w14:textId="70E0A29B" w:rsidR="00D64A1A" w:rsidRPr="00A003E3" w:rsidRDefault="00551819" w:rsidP="0020771B">
      <w:pPr>
        <w:rPr>
          <w:rFonts w:cstheme="minorHAnsi"/>
          <w:sz w:val="22"/>
          <w:szCs w:val="22"/>
        </w:rPr>
      </w:pPr>
      <w:r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28489943" wp14:editId="7FF5A9C9">
                <wp:simplePos x="0" y="0"/>
                <wp:positionH relativeFrom="column">
                  <wp:posOffset>5255260</wp:posOffset>
                </wp:positionH>
                <wp:positionV relativeFrom="paragraph">
                  <wp:posOffset>-24765</wp:posOffset>
                </wp:positionV>
                <wp:extent cx="60480" cy="97225"/>
                <wp:effectExtent l="38100" t="25400" r="28575" b="2984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0480" cy="972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B80318E" id="Ink 268" o:spid="_x0000_s1026" type="#_x0000_t75" style="position:absolute;margin-left:413.2pt;margin-top:-2.55pt;width:5.95pt;height:8.85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">
                <v:imagedata r:id="rId34" o:title=""/>
              </v:shape>
            </w:pict>
          </mc:Fallback>
        </mc:AlternateContent>
      </w:r>
    </w:p>
    <w:p w14:paraId="07F91439" w14:textId="4DAD2A6B" w:rsidR="00D64A1A" w:rsidRPr="00A003E3" w:rsidRDefault="00BC1607" w:rsidP="0020771B">
      <w:pPr>
        <w:rPr>
          <w:rFonts w:cstheme="minorHAnsi"/>
          <w:sz w:val="22"/>
          <w:szCs w:val="22"/>
        </w:rPr>
      </w:pPr>
      <w:r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3AE00A8C" wp14:editId="23EA8B69">
                <wp:simplePos x="0" y="0"/>
                <wp:positionH relativeFrom="column">
                  <wp:posOffset>5972810</wp:posOffset>
                </wp:positionH>
                <wp:positionV relativeFrom="paragraph">
                  <wp:posOffset>-2540</wp:posOffset>
                </wp:positionV>
                <wp:extent cx="200660" cy="205690"/>
                <wp:effectExtent l="25400" t="38100" r="0" b="3619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0660" cy="20569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D9E8221" id="Ink 285" o:spid="_x0000_s1026" type="#_x0000_t75" style="position:absolute;margin-left:469.7pt;margin-top:-.8pt;width:17pt;height:17.45pt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">
                <v:imagedata r:id="rId36" o:title=""/>
              </v:shape>
            </w:pict>
          </mc:Fallback>
        </mc:AlternateContent>
      </w:r>
      <w:r w:rsidR="00A8028F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078BB0F9" wp14:editId="24EADB87">
                <wp:simplePos x="0" y="0"/>
                <wp:positionH relativeFrom="column">
                  <wp:posOffset>5594350</wp:posOffset>
                </wp:positionH>
                <wp:positionV relativeFrom="paragraph">
                  <wp:posOffset>-15875</wp:posOffset>
                </wp:positionV>
                <wp:extent cx="381000" cy="339725"/>
                <wp:effectExtent l="25400" t="25400" r="25400" b="1587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81000" cy="3397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2C962CB" id="Ink 282" o:spid="_x0000_s1026" type="#_x0000_t75" style="position:absolute;margin-left:439.9pt;margin-top:-1.85pt;width:31.2pt;height:27.95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">
                <v:imagedata r:id="rId38" o:title=""/>
              </v:shape>
            </w:pict>
          </mc:Fallback>
        </mc:AlternateContent>
      </w:r>
      <w:r w:rsidR="000454CB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69D69A37" wp14:editId="470DAA11">
                <wp:simplePos x="0" y="0"/>
                <wp:positionH relativeFrom="column">
                  <wp:posOffset>5278120</wp:posOffset>
                </wp:positionH>
                <wp:positionV relativeFrom="paragraph">
                  <wp:posOffset>-22860</wp:posOffset>
                </wp:positionV>
                <wp:extent cx="330200" cy="321310"/>
                <wp:effectExtent l="25400" t="38100" r="25400" b="3429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30200" cy="32131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7078BB8" id="Ink 274" o:spid="_x0000_s1026" type="#_x0000_t75" style="position:absolute;margin-left:415pt;margin-top:-2.4pt;width:27.2pt;height:26.5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">
                <v:imagedata r:id="rId40" o:title=""/>
              </v:shape>
            </w:pict>
          </mc:Fallback>
        </mc:AlternateContent>
      </w:r>
      <w:r w:rsidR="001B3E58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39357A69" wp14:editId="249FFD9F">
                <wp:simplePos x="0" y="0"/>
                <wp:positionH relativeFrom="column">
                  <wp:posOffset>3696335</wp:posOffset>
                </wp:positionH>
                <wp:positionV relativeFrom="paragraph">
                  <wp:posOffset>-52705</wp:posOffset>
                </wp:positionV>
                <wp:extent cx="882015" cy="328295"/>
                <wp:effectExtent l="25400" t="38100" r="45085" b="2730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82015" cy="32829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9BAEC20" id="Ink 253" o:spid="_x0000_s1026" type="#_x0000_t75" style="position:absolute;margin-left:290.45pt;margin-top:-4.75pt;width:70.65pt;height:27.05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">
                <v:imagedata r:id="rId42" o:title=""/>
              </v:shape>
            </w:pict>
          </mc:Fallback>
        </mc:AlternateContent>
      </w:r>
      <w:r w:rsidR="001D005B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56132680" wp14:editId="7EB3B40F">
                <wp:simplePos x="0" y="0"/>
                <wp:positionH relativeFrom="column">
                  <wp:posOffset>3148965</wp:posOffset>
                </wp:positionH>
                <wp:positionV relativeFrom="paragraph">
                  <wp:posOffset>-76200</wp:posOffset>
                </wp:positionV>
                <wp:extent cx="568325" cy="288925"/>
                <wp:effectExtent l="25400" t="38100" r="41275" b="1587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68325" cy="2889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2DCD68D" id="Ink 201" o:spid="_x0000_s1026" type="#_x0000_t75" style="position:absolute;margin-left:247.35pt;margin-top:-6.6pt;width:45.95pt;height:23.95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">
                <v:imagedata r:id="rId44" o:title=""/>
              </v:shape>
            </w:pict>
          </mc:Fallback>
        </mc:AlternateContent>
      </w:r>
      <w:r w:rsidR="009E1AF2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026201B0" wp14:editId="744FB1BB">
                <wp:simplePos x="0" y="0"/>
                <wp:positionH relativeFrom="column">
                  <wp:posOffset>2731135</wp:posOffset>
                </wp:positionH>
                <wp:positionV relativeFrom="paragraph">
                  <wp:posOffset>-76200</wp:posOffset>
                </wp:positionV>
                <wp:extent cx="429260" cy="242570"/>
                <wp:effectExtent l="12700" t="38100" r="40640" b="2413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29260" cy="24257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0B0C8C4" id="Ink 198" o:spid="_x0000_s1026" type="#_x0000_t75" style="position:absolute;margin-left:214.45pt;margin-top:-6.6pt;width:35pt;height:20.3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">
                <v:imagedata r:id="rId46" o:title=""/>
              </v:shape>
            </w:pict>
          </mc:Fallback>
        </mc:AlternateContent>
      </w:r>
      <w:r w:rsidR="00CE56C6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423C4228" wp14:editId="35B40980">
                <wp:simplePos x="0" y="0"/>
                <wp:positionH relativeFrom="column">
                  <wp:posOffset>2481580</wp:posOffset>
                </wp:positionH>
                <wp:positionV relativeFrom="paragraph">
                  <wp:posOffset>-73025</wp:posOffset>
                </wp:positionV>
                <wp:extent cx="276860" cy="293370"/>
                <wp:effectExtent l="0" t="38100" r="27940" b="3683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76860" cy="29337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AA76627" id="Ink 159" o:spid="_x0000_s1026" type="#_x0000_t75" style="position:absolute;margin-left:194.8pt;margin-top:-6.35pt;width:23pt;height:24.3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">
                <v:imagedata r:id="rId48" o:title=""/>
              </v:shape>
            </w:pict>
          </mc:Fallback>
        </mc:AlternateContent>
      </w:r>
      <w:r w:rsidR="00E97879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31673588" wp14:editId="3F1D6C1D">
                <wp:simplePos x="0" y="0"/>
                <wp:positionH relativeFrom="column">
                  <wp:posOffset>2486756</wp:posOffset>
                </wp:positionH>
                <wp:positionV relativeFrom="paragraph">
                  <wp:posOffset>-63729</wp:posOffset>
                </wp:positionV>
                <wp:extent cx="16560" cy="277560"/>
                <wp:effectExtent l="25400" t="38100" r="34290" b="2730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6560" cy="2775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221DBBB" id="Ink 153" o:spid="_x0000_s1026" type="#_x0000_t75" style="position:absolute;margin-left:195.2pt;margin-top:-5.6pt;width:2.5pt;height:23.0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">
                <v:imagedata r:id="rId50" o:title=""/>
              </v:shape>
            </w:pict>
          </mc:Fallback>
        </mc:AlternateContent>
      </w:r>
      <w:r w:rsidR="009541C0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0ED30129" wp14:editId="6F88D559">
                <wp:simplePos x="0" y="0"/>
                <wp:positionH relativeFrom="column">
                  <wp:posOffset>1871980</wp:posOffset>
                </wp:positionH>
                <wp:positionV relativeFrom="paragraph">
                  <wp:posOffset>14605</wp:posOffset>
                </wp:positionV>
                <wp:extent cx="120240" cy="154800"/>
                <wp:effectExtent l="25400" t="38100" r="0" b="3619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0240" cy="1548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D9015C3" id="Ink 152" o:spid="_x0000_s1026" type="#_x0000_t75" style="position:absolute;margin-left:146.8pt;margin-top:.55pt;width:10.65pt;height:13.4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">
                <v:imagedata r:id="rId52" o:title=""/>
              </v:shape>
            </w:pict>
          </mc:Fallback>
        </mc:AlternateContent>
      </w:r>
      <w:r w:rsidR="00833ACA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7C0DF554" wp14:editId="1A7DA534">
                <wp:simplePos x="0" y="0"/>
                <wp:positionH relativeFrom="column">
                  <wp:posOffset>1678305</wp:posOffset>
                </wp:positionH>
                <wp:positionV relativeFrom="paragraph">
                  <wp:posOffset>-77470</wp:posOffset>
                </wp:positionV>
                <wp:extent cx="706755" cy="307975"/>
                <wp:effectExtent l="0" t="38100" r="29845" b="3492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06755" cy="30797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3C1A449" id="Ink 149" o:spid="_x0000_s1026" type="#_x0000_t75" style="position:absolute;margin-left:131.55pt;margin-top:-6.7pt;width:56.85pt;height:25.4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">
                <v:imagedata r:id="rId54" o:title=""/>
              </v:shape>
            </w:pict>
          </mc:Fallback>
        </mc:AlternateContent>
      </w:r>
      <w:r w:rsidR="00541C9B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44F87FE6" wp14:editId="35D8C28E">
                <wp:simplePos x="0" y="0"/>
                <wp:positionH relativeFrom="column">
                  <wp:posOffset>1147445</wp:posOffset>
                </wp:positionH>
                <wp:positionV relativeFrom="paragraph">
                  <wp:posOffset>-93345</wp:posOffset>
                </wp:positionV>
                <wp:extent cx="533400" cy="293370"/>
                <wp:effectExtent l="0" t="38100" r="38100" b="2413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33400" cy="29337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9D37856" id="Ink 145" o:spid="_x0000_s1026" type="#_x0000_t75" style="position:absolute;margin-left:89.75pt;margin-top:-7.95pt;width:43.2pt;height:24.3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">
                <v:imagedata r:id="rId56" o:title=""/>
              </v:shape>
            </w:pict>
          </mc:Fallback>
        </mc:AlternateContent>
      </w:r>
      <w:r w:rsidR="00CC65FA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2BE0E059" wp14:editId="1A2C18E3">
                <wp:simplePos x="0" y="0"/>
                <wp:positionH relativeFrom="column">
                  <wp:posOffset>625475</wp:posOffset>
                </wp:positionH>
                <wp:positionV relativeFrom="paragraph">
                  <wp:posOffset>-95885</wp:posOffset>
                </wp:positionV>
                <wp:extent cx="551815" cy="258445"/>
                <wp:effectExtent l="25400" t="38100" r="32385" b="3365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51815" cy="25844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18CEA5D" id="Ink 140" o:spid="_x0000_s1026" type="#_x0000_t75" style="position:absolute;margin-left:48.65pt;margin-top:-8.15pt;width:44.65pt;height:21.5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">
                <v:imagedata r:id="rId58" o:title=""/>
              </v:shape>
            </w:pict>
          </mc:Fallback>
        </mc:AlternateContent>
      </w:r>
      <w:r w:rsidR="008811F0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1CA00086" wp14:editId="3A772255">
                <wp:simplePos x="0" y="0"/>
                <wp:positionH relativeFrom="column">
                  <wp:posOffset>216535</wp:posOffset>
                </wp:positionH>
                <wp:positionV relativeFrom="paragraph">
                  <wp:posOffset>-63500</wp:posOffset>
                </wp:positionV>
                <wp:extent cx="441325" cy="240030"/>
                <wp:effectExtent l="25400" t="38100" r="28575" b="2667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41325" cy="24003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DFC0C9A" id="Ink 137" o:spid="_x0000_s1026" type="#_x0000_t75" style="position:absolute;margin-left:16.45pt;margin-top:-5.6pt;width:35.95pt;height:20.1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">
                <v:imagedata r:id="rId60" o:title=""/>
              </v:shape>
            </w:pict>
          </mc:Fallback>
        </mc:AlternateContent>
      </w:r>
      <w:r w:rsidR="00E67FDA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5FE1EDA9" wp14:editId="4F986C92">
                <wp:simplePos x="0" y="0"/>
                <wp:positionH relativeFrom="column">
                  <wp:posOffset>-8890</wp:posOffset>
                </wp:positionH>
                <wp:positionV relativeFrom="paragraph">
                  <wp:posOffset>-52070</wp:posOffset>
                </wp:positionV>
                <wp:extent cx="235585" cy="260985"/>
                <wp:effectExtent l="38100" t="25400" r="31115" b="3111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35585" cy="26098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DA7B7A4" id="Ink 133" o:spid="_x0000_s1026" type="#_x0000_t75" style="position:absolute;margin-left:-1.3pt;margin-top:-4.7pt;width:19.75pt;height:21.7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">
                <v:imagedata r:id="rId62" o:title=""/>
              </v:shape>
            </w:pict>
          </mc:Fallback>
        </mc:AlternateContent>
      </w:r>
      <w:r w:rsidR="002809CF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48D02A3C" wp14:editId="229721D5">
                <wp:simplePos x="0" y="0"/>
                <wp:positionH relativeFrom="column">
                  <wp:posOffset>-27161</wp:posOffset>
                </wp:positionH>
                <wp:positionV relativeFrom="paragraph">
                  <wp:posOffset>-81301</wp:posOffset>
                </wp:positionV>
                <wp:extent cx="6134400" cy="397800"/>
                <wp:effectExtent l="38100" t="38100" r="38100" b="3429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134400" cy="3978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27DC6E6" id="Ink 1" o:spid="_x0000_s1026" type="#_x0000_t75" style="position:absolute;margin-left:-2.75pt;margin-top:-7pt;width:484.2pt;height:3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">
                <v:imagedata r:id="rId64" o:title=""/>
              </v:shape>
            </w:pict>
          </mc:Fallback>
        </mc:AlternateContent>
      </w:r>
    </w:p>
    <w:p w14:paraId="2ACFDCB2" w14:textId="5D27E4F2" w:rsidR="00D64A1A" w:rsidRPr="00A003E3" w:rsidRDefault="006B195C" w:rsidP="0020771B">
      <w:pPr>
        <w:rPr>
          <w:rFonts w:cstheme="minorHAnsi"/>
          <w:sz w:val="22"/>
          <w:szCs w:val="22"/>
        </w:rPr>
      </w:pPr>
      <w:r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1ECCA8B9" wp14:editId="0AB30F56">
                <wp:simplePos x="0" y="0"/>
                <wp:positionH relativeFrom="column">
                  <wp:posOffset>4412353</wp:posOffset>
                </wp:positionH>
                <wp:positionV relativeFrom="paragraph">
                  <wp:posOffset>41565</wp:posOffset>
                </wp:positionV>
                <wp:extent cx="9720" cy="74160"/>
                <wp:effectExtent l="38100" t="25400" r="28575" b="2794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720" cy="741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79323F3" id="Ink 208" o:spid="_x0000_s1026" type="#_x0000_t75" style="position:absolute;margin-left:346.85pt;margin-top:2.65pt;width:1.95pt;height:7.1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">
                <v:imagedata r:id="rId66" o:title=""/>
              </v:shape>
            </w:pict>
          </mc:Fallback>
        </mc:AlternateContent>
      </w:r>
      <w:r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2ACCFF62" wp14:editId="429B0A49">
                <wp:simplePos x="0" y="0"/>
                <wp:positionH relativeFrom="column">
                  <wp:posOffset>4147033</wp:posOffset>
                </wp:positionH>
                <wp:positionV relativeFrom="paragraph">
                  <wp:posOffset>37245</wp:posOffset>
                </wp:positionV>
                <wp:extent cx="2520" cy="90360"/>
                <wp:effectExtent l="38100" t="25400" r="36195" b="2413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520" cy="90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0E0813E" id="Ink 202" o:spid="_x0000_s1026" type="#_x0000_t75" style="position:absolute;margin-left:326.05pt;margin-top:2.35pt;width:1.3pt;height:8.3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">
                <v:imagedata r:id="rId68" o:title=""/>
              </v:shape>
            </w:pict>
          </mc:Fallback>
        </mc:AlternateContent>
      </w:r>
      <w:r w:rsidR="00605EEE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7BCC487A" wp14:editId="058F1005">
                <wp:simplePos x="0" y="0"/>
                <wp:positionH relativeFrom="column">
                  <wp:posOffset>2680335</wp:posOffset>
                </wp:positionH>
                <wp:positionV relativeFrom="paragraph">
                  <wp:posOffset>-12065</wp:posOffset>
                </wp:positionV>
                <wp:extent cx="1362845" cy="364210"/>
                <wp:effectExtent l="38100" t="38100" r="34290" b="2984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362845" cy="36421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CBEE2DD" id="Ink 129" o:spid="_x0000_s1026" type="#_x0000_t75" style="position:absolute;margin-left:210.45pt;margin-top:-1.55pt;width:108.5pt;height:29.9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">
                <v:imagedata r:id="rId70" o:title=""/>
              </v:shape>
            </w:pict>
          </mc:Fallback>
        </mc:AlternateContent>
      </w:r>
      <w:r w:rsidR="00C251E3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7F7C1CBD" wp14:editId="54878470">
                <wp:simplePos x="0" y="0"/>
                <wp:positionH relativeFrom="column">
                  <wp:posOffset>1249045</wp:posOffset>
                </wp:positionH>
                <wp:positionV relativeFrom="paragraph">
                  <wp:posOffset>-635</wp:posOffset>
                </wp:positionV>
                <wp:extent cx="640015" cy="327265"/>
                <wp:effectExtent l="38100" t="25400" r="46355" b="2857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40015" cy="3272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2F8B5D7" id="Ink 74" o:spid="_x0000_s1026" type="#_x0000_t75" style="position:absolute;margin-left:97.75pt;margin-top:-.65pt;width:51.65pt;height:26.9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">
                <v:imagedata r:id="rId72" o:title=""/>
              </v:shape>
            </w:pict>
          </mc:Fallback>
        </mc:AlternateContent>
      </w:r>
      <w:r w:rsidR="0043061B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4F99FBC3" wp14:editId="70571DA7">
                <wp:simplePos x="0" y="0"/>
                <wp:positionH relativeFrom="column">
                  <wp:posOffset>1010920</wp:posOffset>
                </wp:positionH>
                <wp:positionV relativeFrom="paragraph">
                  <wp:posOffset>-19050</wp:posOffset>
                </wp:positionV>
                <wp:extent cx="141450" cy="288895"/>
                <wp:effectExtent l="38100" t="38100" r="36830" b="2921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41450" cy="28889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BE5D294" id="Ink 58" o:spid="_x0000_s1026" type="#_x0000_t75" style="position:absolute;margin-left:79pt;margin-top:-2.1pt;width:12.4pt;height:24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">
                <v:imagedata r:id="rId74" o:title=""/>
              </v:shape>
            </w:pict>
          </mc:Fallback>
        </mc:AlternateContent>
      </w:r>
      <w:r w:rsidR="0043061B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4A3C6B9B" wp14:editId="38E50D43">
                <wp:simplePos x="0" y="0"/>
                <wp:positionH relativeFrom="column">
                  <wp:posOffset>710565</wp:posOffset>
                </wp:positionH>
                <wp:positionV relativeFrom="paragraph">
                  <wp:posOffset>-30480</wp:posOffset>
                </wp:positionV>
                <wp:extent cx="169480" cy="262695"/>
                <wp:effectExtent l="38100" t="38100" r="34290" b="2984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69480" cy="26269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D352AF2" id="Ink 52" o:spid="_x0000_s1026" type="#_x0000_t75" style="position:absolute;margin-left:55.35pt;margin-top:-3pt;width:14.6pt;height:21.9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">
                <v:imagedata r:id="rId76" o:title=""/>
              </v:shape>
            </w:pict>
          </mc:Fallback>
        </mc:AlternateContent>
      </w:r>
      <w:r w:rsidR="0043061B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3209A9A1" wp14:editId="63DB9798">
                <wp:simplePos x="0" y="0"/>
                <wp:positionH relativeFrom="column">
                  <wp:posOffset>456565</wp:posOffset>
                </wp:positionH>
                <wp:positionV relativeFrom="paragraph">
                  <wp:posOffset>-3175</wp:posOffset>
                </wp:positionV>
                <wp:extent cx="127335" cy="245190"/>
                <wp:effectExtent l="38100" t="25400" r="38100" b="3429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27335" cy="24519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6C929C0" id="Ink 47" o:spid="_x0000_s1026" type="#_x0000_t75" style="position:absolute;margin-left:35.35pt;margin-top:-.85pt;width:11.25pt;height:20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">
                <v:imagedata r:id="rId78" o:title=""/>
              </v:shape>
            </w:pict>
          </mc:Fallback>
        </mc:AlternateContent>
      </w:r>
      <w:r w:rsidR="00B33F60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183ADADD" wp14:editId="0C39E42C">
                <wp:simplePos x="0" y="0"/>
                <wp:positionH relativeFrom="column">
                  <wp:posOffset>151130</wp:posOffset>
                </wp:positionH>
                <wp:positionV relativeFrom="paragraph">
                  <wp:posOffset>17145</wp:posOffset>
                </wp:positionV>
                <wp:extent cx="148345" cy="241895"/>
                <wp:effectExtent l="25400" t="38100" r="29845" b="381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48345" cy="24189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4F8F0B6" id="Ink 42" o:spid="_x0000_s1026" type="#_x0000_t75" style="position:absolute;margin-left:11.3pt;margin-top:.75pt;width:12.9pt;height:20.3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">
                <v:imagedata r:id="rId80" o:title=""/>
              </v:shape>
            </w:pict>
          </mc:Fallback>
        </mc:AlternateContent>
      </w:r>
    </w:p>
    <w:p w14:paraId="0C981532" w14:textId="4C97637B" w:rsidR="00D64A1A" w:rsidRPr="00A003E3" w:rsidRDefault="00494EF7" w:rsidP="0020771B">
      <w:pPr>
        <w:rPr>
          <w:rFonts w:cstheme="minorHAnsi"/>
          <w:sz w:val="22"/>
          <w:szCs w:val="22"/>
        </w:rPr>
      </w:pPr>
      <w:r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33634D66" wp14:editId="185AEDBD">
                <wp:simplePos x="0" y="0"/>
                <wp:positionH relativeFrom="column">
                  <wp:posOffset>5525135</wp:posOffset>
                </wp:positionH>
                <wp:positionV relativeFrom="paragraph">
                  <wp:posOffset>-98425</wp:posOffset>
                </wp:positionV>
                <wp:extent cx="734885" cy="307380"/>
                <wp:effectExtent l="38100" t="25400" r="40005" b="3556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34885" cy="3073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D32BF30" id="Ink 249" o:spid="_x0000_s1026" type="#_x0000_t75" style="position:absolute;margin-left:434.45pt;margin-top:-8.35pt;width:59.05pt;height:25.4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">
                <v:imagedata r:id="rId82" o:title=""/>
              </v:shape>
            </w:pict>
          </mc:Fallback>
        </mc:AlternateContent>
      </w:r>
      <w:r w:rsidR="006B195C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306956E2" wp14:editId="3D71F4DC">
                <wp:simplePos x="0" y="0"/>
                <wp:positionH relativeFrom="column">
                  <wp:posOffset>4081780</wp:posOffset>
                </wp:positionH>
                <wp:positionV relativeFrom="paragraph">
                  <wp:posOffset>-112395</wp:posOffset>
                </wp:positionV>
                <wp:extent cx="1330280" cy="332815"/>
                <wp:effectExtent l="38100" t="25400" r="16510" b="3556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330280" cy="33281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02151D6" id="Ink 232" o:spid="_x0000_s1026" type="#_x0000_t75" style="position:absolute;margin-left:320.8pt;margin-top:-9.45pt;width:106pt;height:27.4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">
                <v:imagedata r:id="rId84" o:title=""/>
              </v:shape>
            </w:pict>
          </mc:Fallback>
        </mc:AlternateContent>
      </w:r>
      <w:r w:rsidR="00C251E3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05C13FD7" wp14:editId="3D12A27C">
                <wp:simplePos x="0" y="0"/>
                <wp:positionH relativeFrom="column">
                  <wp:posOffset>1980565</wp:posOffset>
                </wp:positionH>
                <wp:positionV relativeFrom="paragraph">
                  <wp:posOffset>-139065</wp:posOffset>
                </wp:positionV>
                <wp:extent cx="679095" cy="302895"/>
                <wp:effectExtent l="38100" t="38100" r="32385" b="2730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79095" cy="30289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6D155DA" id="Ink 92" o:spid="_x0000_s1026" type="#_x0000_t75" style="position:absolute;margin-left:155.35pt;margin-top:-11.55pt;width:54.65pt;height:25.0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">
                <v:imagedata r:id="rId86" o:title=""/>
              </v:shape>
            </w:pict>
          </mc:Fallback>
        </mc:AlternateContent>
      </w:r>
    </w:p>
    <w:p w14:paraId="45D60FD0" w14:textId="77777777" w:rsidR="00D64A1A" w:rsidRPr="00A003E3" w:rsidRDefault="00D64A1A" w:rsidP="0020771B">
      <w:pPr>
        <w:rPr>
          <w:rFonts w:cstheme="minorHAnsi"/>
          <w:sz w:val="22"/>
          <w:szCs w:val="22"/>
        </w:rPr>
      </w:pPr>
    </w:p>
    <w:p w14:paraId="13BA650C" w14:textId="77777777" w:rsidR="00D64A1A" w:rsidRPr="00A003E3" w:rsidRDefault="00D64A1A" w:rsidP="0020771B">
      <w:pPr>
        <w:rPr>
          <w:rFonts w:cstheme="minorHAnsi"/>
          <w:sz w:val="22"/>
          <w:szCs w:val="22"/>
        </w:rPr>
      </w:pPr>
    </w:p>
    <w:p w14:paraId="0D269D0B" w14:textId="77777777" w:rsidR="00D64A1A" w:rsidRPr="00A003E3" w:rsidRDefault="00D64A1A" w:rsidP="0020771B">
      <w:pPr>
        <w:rPr>
          <w:rFonts w:cstheme="minorHAnsi"/>
          <w:sz w:val="22"/>
          <w:szCs w:val="22"/>
        </w:rPr>
      </w:pPr>
    </w:p>
    <w:p w14:paraId="0B1B72BC" w14:textId="77777777" w:rsidR="00D64A1A" w:rsidRPr="00A003E3" w:rsidRDefault="00D64A1A" w:rsidP="0020771B">
      <w:pPr>
        <w:rPr>
          <w:rFonts w:cstheme="minorHAnsi"/>
          <w:sz w:val="22"/>
          <w:szCs w:val="22"/>
        </w:rPr>
      </w:pPr>
    </w:p>
    <w:p w14:paraId="6C310630" w14:textId="77777777" w:rsidR="008F4938" w:rsidRPr="00A003E3" w:rsidRDefault="008F4938" w:rsidP="0020771B">
      <w:pPr>
        <w:rPr>
          <w:rFonts w:cstheme="minorHAnsi"/>
          <w:sz w:val="22"/>
          <w:szCs w:val="22"/>
        </w:rPr>
      </w:pPr>
    </w:p>
    <w:p w14:paraId="09A80210" w14:textId="77777777" w:rsidR="008F4938" w:rsidRPr="00A003E3" w:rsidRDefault="008F4938" w:rsidP="0020771B">
      <w:pPr>
        <w:rPr>
          <w:rFonts w:cstheme="minorHAnsi"/>
          <w:sz w:val="22"/>
          <w:szCs w:val="22"/>
        </w:rPr>
      </w:pPr>
    </w:p>
    <w:p w14:paraId="49B62F2B" w14:textId="77777777" w:rsidR="008F4938" w:rsidRPr="00A003E3" w:rsidRDefault="008F4938" w:rsidP="0020771B">
      <w:pPr>
        <w:rPr>
          <w:rFonts w:cstheme="minorHAnsi"/>
          <w:sz w:val="22"/>
          <w:szCs w:val="22"/>
        </w:rPr>
      </w:pPr>
    </w:p>
    <w:p w14:paraId="3E151CA7" w14:textId="77777777" w:rsidR="008F4938" w:rsidRPr="00A003E3" w:rsidRDefault="008F4938" w:rsidP="0020771B">
      <w:pPr>
        <w:rPr>
          <w:rFonts w:cstheme="minorHAnsi"/>
          <w:sz w:val="22"/>
          <w:szCs w:val="22"/>
        </w:rPr>
      </w:pPr>
    </w:p>
    <w:p w14:paraId="58EB3009" w14:textId="77777777" w:rsidR="0099017A" w:rsidRPr="00A003E3" w:rsidRDefault="0099017A" w:rsidP="0020771B">
      <w:pPr>
        <w:rPr>
          <w:rFonts w:cstheme="minorHAnsi"/>
          <w:sz w:val="22"/>
          <w:szCs w:val="22"/>
        </w:rPr>
      </w:pPr>
    </w:p>
    <w:p w14:paraId="459C84D7" w14:textId="2DEE29AC" w:rsidR="00561D14" w:rsidRPr="00A003E3" w:rsidRDefault="00561D14" w:rsidP="0020771B">
      <w:pPr>
        <w:rPr>
          <w:rFonts w:cstheme="minorHAnsi"/>
          <w:sz w:val="22"/>
          <w:szCs w:val="22"/>
        </w:rPr>
      </w:pPr>
      <w:r w:rsidRPr="00A003E3">
        <w:rPr>
          <w:rFonts w:cstheme="minorHAnsi"/>
          <w:sz w:val="22"/>
          <w:szCs w:val="22"/>
        </w:rPr>
        <w:t xml:space="preserve">For EDF, how do we compute the deadline? How often is it </w:t>
      </w:r>
      <w:proofErr w:type="gramStart"/>
      <w:r w:rsidRPr="00A003E3">
        <w:rPr>
          <w:rFonts w:cstheme="minorHAnsi"/>
          <w:sz w:val="22"/>
          <w:szCs w:val="22"/>
        </w:rPr>
        <w:t>computed</w:t>
      </w:r>
      <w:proofErr w:type="gramEnd"/>
      <w:r w:rsidRPr="00A003E3">
        <w:rPr>
          <w:rFonts w:cstheme="minorHAnsi"/>
          <w:sz w:val="22"/>
          <w:szCs w:val="22"/>
        </w:rPr>
        <w:t>?</w:t>
      </w:r>
    </w:p>
    <w:p w14:paraId="2EEB1569" w14:textId="77777777" w:rsidR="00561D14" w:rsidRPr="00A003E3" w:rsidRDefault="00561D14" w:rsidP="0020771B">
      <w:pPr>
        <w:rPr>
          <w:rFonts w:cstheme="minorHAnsi"/>
          <w:sz w:val="22"/>
          <w:szCs w:val="22"/>
        </w:rPr>
      </w:pPr>
    </w:p>
    <w:p w14:paraId="13D8CEE2" w14:textId="5284E9A1" w:rsidR="00EF1B2E" w:rsidRPr="00A003E3" w:rsidRDefault="00F46650" w:rsidP="0020771B">
      <w:pPr>
        <w:rPr>
          <w:rFonts w:cstheme="minorHAnsi"/>
          <w:sz w:val="22"/>
          <w:szCs w:val="22"/>
        </w:rPr>
      </w:pPr>
      <w:r w:rsidRPr="00A003E3">
        <w:rPr>
          <w:rFonts w:cstheme="minorHAnsi"/>
          <w:sz w:val="22"/>
          <w:szCs w:val="22"/>
        </w:rPr>
        <w:lastRenderedPageBreak/>
        <w:t xml:space="preserve">Earliest Deadline First is an online scheduling dynamic. </w:t>
      </w:r>
      <w:r w:rsidR="007848CE" w:rsidRPr="00A003E3">
        <w:rPr>
          <w:rFonts w:cstheme="minorHAnsi"/>
          <w:sz w:val="22"/>
          <w:szCs w:val="22"/>
        </w:rPr>
        <w:t>Preemption</w:t>
      </w:r>
      <w:r w:rsidRPr="00A003E3">
        <w:rPr>
          <w:rFonts w:cstheme="minorHAnsi"/>
          <w:sz w:val="22"/>
          <w:szCs w:val="22"/>
        </w:rPr>
        <w:t xml:space="preserve"> will happen. There are dynamic priorities, meaning that </w:t>
      </w:r>
      <w:proofErr w:type="gramStart"/>
      <w:r w:rsidRPr="00A003E3">
        <w:rPr>
          <w:rFonts w:cstheme="minorHAnsi"/>
          <w:sz w:val="22"/>
          <w:szCs w:val="22"/>
        </w:rPr>
        <w:t>whomever</w:t>
      </w:r>
      <w:proofErr w:type="gramEnd"/>
      <w:r w:rsidRPr="00A003E3">
        <w:rPr>
          <w:rFonts w:cstheme="minorHAnsi"/>
          <w:sz w:val="22"/>
          <w:szCs w:val="22"/>
        </w:rPr>
        <w:t xml:space="preserve"> has the soonest deadline has the highest priority.</w:t>
      </w:r>
      <w:r w:rsidR="00573348" w:rsidRPr="00A003E3">
        <w:rPr>
          <w:rFonts w:cstheme="minorHAnsi"/>
          <w:sz w:val="22"/>
          <w:szCs w:val="22"/>
        </w:rPr>
        <w:t xml:space="preserve"> This is anytime any task is </w:t>
      </w:r>
      <w:proofErr w:type="gramStart"/>
      <w:r w:rsidR="00573348" w:rsidRPr="00A003E3">
        <w:rPr>
          <w:rFonts w:cstheme="minorHAnsi"/>
          <w:sz w:val="22"/>
          <w:szCs w:val="22"/>
        </w:rPr>
        <w:t>released, or</w:t>
      </w:r>
      <w:proofErr w:type="gramEnd"/>
      <w:r w:rsidR="00573348" w:rsidRPr="00A003E3">
        <w:rPr>
          <w:rFonts w:cstheme="minorHAnsi"/>
          <w:sz w:val="22"/>
          <w:szCs w:val="22"/>
        </w:rPr>
        <w:t xml:space="preserve"> is completed.</w:t>
      </w:r>
      <w:r w:rsidR="00A06C98" w:rsidRPr="00A003E3">
        <w:rPr>
          <w:rFonts w:cstheme="minorHAnsi"/>
          <w:sz w:val="22"/>
          <w:szCs w:val="22"/>
        </w:rPr>
        <w:t xml:space="preserve"> </w:t>
      </w:r>
    </w:p>
    <w:p w14:paraId="43906A2A" w14:textId="11C22C74" w:rsidR="00561D14" w:rsidRPr="00A003E3" w:rsidRDefault="00561D14" w:rsidP="0020771B">
      <w:pPr>
        <w:rPr>
          <w:rFonts w:cstheme="minorHAnsi"/>
          <w:sz w:val="22"/>
          <w:szCs w:val="22"/>
        </w:rPr>
      </w:pPr>
    </w:p>
    <w:p w14:paraId="1D7D9B5D" w14:textId="642DD93C" w:rsidR="0020771B" w:rsidRPr="00A003E3" w:rsidRDefault="00666509" w:rsidP="0020771B">
      <w:pPr>
        <w:rPr>
          <w:rFonts w:eastAsiaTheme="minorEastAsia" w:cstheme="minorHAnsi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2"/>
              <w:szCs w:val="22"/>
            </w:rPr>
            <m:t>U=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theme="minorHAnsi"/>
              <w:sz w:val="22"/>
              <w:szCs w:val="22"/>
            </w:rPr>
            <m:t>≤1</m:t>
          </m:r>
        </m:oMath>
      </m:oMathPara>
    </w:p>
    <w:p w14:paraId="04F3548A" w14:textId="77777777" w:rsidR="00296D61" w:rsidRPr="00A003E3" w:rsidRDefault="00296D61" w:rsidP="0020771B">
      <w:pPr>
        <w:rPr>
          <w:rFonts w:eastAsiaTheme="minorEastAsia" w:cstheme="minorHAnsi"/>
          <w:sz w:val="22"/>
          <w:szCs w:val="22"/>
        </w:rPr>
      </w:pPr>
    </w:p>
    <w:p w14:paraId="1F735B12" w14:textId="2666F51F" w:rsidR="00296D61" w:rsidRPr="00A003E3" w:rsidRDefault="00F72FE8" w:rsidP="0020771B">
      <w:pPr>
        <w:rPr>
          <w:rFonts w:eastAsiaTheme="minorEastAsia" w:cstheme="minorHAnsi"/>
          <w:sz w:val="22"/>
          <w:szCs w:val="22"/>
        </w:rPr>
      </w:pPr>
      <w:r w:rsidRPr="00A003E3">
        <w:rPr>
          <w:rFonts w:eastAsiaTheme="minorEastAsia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27" behindDoc="0" locked="0" layoutInCell="1" allowOverlap="1" wp14:anchorId="56D66EB7" wp14:editId="517D0C30">
                <wp:simplePos x="0" y="0"/>
                <wp:positionH relativeFrom="column">
                  <wp:posOffset>2115000</wp:posOffset>
                </wp:positionH>
                <wp:positionV relativeFrom="paragraph">
                  <wp:posOffset>67442</wp:posOffset>
                </wp:positionV>
                <wp:extent cx="72000" cy="98640"/>
                <wp:effectExtent l="38100" t="38100" r="29845" b="28575"/>
                <wp:wrapNone/>
                <wp:docPr id="684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2000" cy="986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9D992B2" id="Ink 684" o:spid="_x0000_s1026" type="#_x0000_t75" style="position:absolute;margin-left:165.95pt;margin-top:4.7pt;width:6.85pt;height:8.95pt;z-index:251658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">
                <v:imagedata r:id="rId88" o:title=""/>
              </v:shape>
            </w:pict>
          </mc:Fallback>
        </mc:AlternateContent>
      </w:r>
      <w:r w:rsidR="007D1B60" w:rsidRPr="00A003E3">
        <w:rPr>
          <w:rFonts w:eastAsiaTheme="minorEastAsia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07" behindDoc="0" locked="0" layoutInCell="1" allowOverlap="1" wp14:anchorId="55986D55" wp14:editId="4D3E1DA5">
                <wp:simplePos x="0" y="0"/>
                <wp:positionH relativeFrom="column">
                  <wp:posOffset>-408940</wp:posOffset>
                </wp:positionH>
                <wp:positionV relativeFrom="paragraph">
                  <wp:posOffset>118110</wp:posOffset>
                </wp:positionV>
                <wp:extent cx="57785" cy="115570"/>
                <wp:effectExtent l="38100" t="38100" r="31115" b="36830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7785" cy="11557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E85F268" id="Ink 572" o:spid="_x0000_s1026" type="#_x0000_t75" style="position:absolute;margin-left:-32.8pt;margin-top:8.7pt;width:5.75pt;height:10.3pt;z-index:2516583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">
                <v:imagedata r:id="rId90" o:title=""/>
              </v:shape>
            </w:pict>
          </mc:Fallback>
        </mc:AlternateContent>
      </w:r>
      <w:r w:rsidR="007D1B60" w:rsidRPr="00A003E3">
        <w:rPr>
          <w:rFonts w:eastAsiaTheme="minorEastAsia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06" behindDoc="0" locked="0" layoutInCell="1" allowOverlap="1" wp14:anchorId="2D98E1A8" wp14:editId="0CCD0F0D">
                <wp:simplePos x="0" y="0"/>
                <wp:positionH relativeFrom="column">
                  <wp:posOffset>-147960</wp:posOffset>
                </wp:positionH>
                <wp:positionV relativeFrom="paragraph">
                  <wp:posOffset>111351</wp:posOffset>
                </wp:positionV>
                <wp:extent cx="16560" cy="141120"/>
                <wp:effectExtent l="38100" t="25400" r="34290" b="24130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6560" cy="1411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6BFDC82" id="Ink 569" o:spid="_x0000_s1026" type="#_x0000_t75" style="position:absolute;margin-left:-12.25pt;margin-top:8.15pt;width:2.5pt;height:12.3pt;z-index:2516583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">
                <v:imagedata r:id="rId92" o:title=""/>
              </v:shape>
            </w:pict>
          </mc:Fallback>
        </mc:AlternateContent>
      </w:r>
    </w:p>
    <w:p w14:paraId="7A31A49F" w14:textId="01D08B70" w:rsidR="00296D61" w:rsidRPr="00A003E3" w:rsidRDefault="00F71FE0" w:rsidP="0020771B">
      <w:pPr>
        <w:rPr>
          <w:rFonts w:eastAsiaTheme="minorEastAsia" w:cstheme="minorHAnsi"/>
          <w:sz w:val="22"/>
          <w:szCs w:val="22"/>
        </w:rPr>
      </w:pPr>
      <w:r w:rsidRPr="00A003E3">
        <w:rPr>
          <w:rFonts w:eastAsiaTheme="minorEastAsia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36" behindDoc="0" locked="0" layoutInCell="1" allowOverlap="1" wp14:anchorId="3881E9B5" wp14:editId="2ED01952">
                <wp:simplePos x="0" y="0"/>
                <wp:positionH relativeFrom="column">
                  <wp:posOffset>4634280</wp:posOffset>
                </wp:positionH>
                <wp:positionV relativeFrom="paragraph">
                  <wp:posOffset>106742</wp:posOffset>
                </wp:positionV>
                <wp:extent cx="78840" cy="110160"/>
                <wp:effectExtent l="38100" t="25400" r="35560" b="29845"/>
                <wp:wrapNone/>
                <wp:docPr id="710" name="Ink 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8840" cy="1101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4F80FB8" id="Ink 710" o:spid="_x0000_s1026" type="#_x0000_t75" style="position:absolute;margin-left:364.3pt;margin-top:7.8pt;width:7.4pt;height:9.85pt;z-index:2516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">
                <v:imagedata r:id="rId94" o:title=""/>
              </v:shape>
            </w:pict>
          </mc:Fallback>
        </mc:AlternateContent>
      </w:r>
      <w:r w:rsidR="00AB0B71" w:rsidRPr="00A003E3">
        <w:rPr>
          <w:rFonts w:eastAsiaTheme="minorEastAsia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31" behindDoc="0" locked="0" layoutInCell="1" allowOverlap="1" wp14:anchorId="09F85F42" wp14:editId="27D6B5CE">
                <wp:simplePos x="0" y="0"/>
                <wp:positionH relativeFrom="column">
                  <wp:posOffset>4618080</wp:posOffset>
                </wp:positionH>
                <wp:positionV relativeFrom="paragraph">
                  <wp:posOffset>-15298</wp:posOffset>
                </wp:positionV>
                <wp:extent cx="90360" cy="51120"/>
                <wp:effectExtent l="38100" t="25400" r="24130" b="38100"/>
                <wp:wrapNone/>
                <wp:docPr id="699" name="Ink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90360" cy="511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F73F485" id="Ink 699" o:spid="_x0000_s1026" type="#_x0000_t75" style="position:absolute;margin-left:363.05pt;margin-top:-1.8pt;width:8.3pt;height:5.25pt;z-index:2516583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">
                <v:imagedata r:id="rId96" o:title=""/>
              </v:shape>
            </w:pict>
          </mc:Fallback>
        </mc:AlternateContent>
      </w:r>
      <w:r w:rsidR="00F72FE8" w:rsidRPr="00A003E3">
        <w:rPr>
          <w:rFonts w:eastAsiaTheme="minorEastAsia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28" behindDoc="0" locked="0" layoutInCell="1" allowOverlap="1" wp14:anchorId="648E53BE" wp14:editId="6CB49DA7">
                <wp:simplePos x="0" y="0"/>
                <wp:positionH relativeFrom="column">
                  <wp:posOffset>2114550</wp:posOffset>
                </wp:positionH>
                <wp:positionV relativeFrom="paragraph">
                  <wp:posOffset>90805</wp:posOffset>
                </wp:positionV>
                <wp:extent cx="76200" cy="76200"/>
                <wp:effectExtent l="38100" t="25400" r="25400" b="38100"/>
                <wp:wrapNone/>
                <wp:docPr id="686" name="Ink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76200" cy="762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69F2A7E" id="Ink 686" o:spid="_x0000_s1026" type="#_x0000_t75" style="position:absolute;margin-left:165.9pt;margin-top:6.55pt;width:7.2pt;height:7.2pt;z-index:251658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">
                <v:imagedata r:id="rId98" o:title=""/>
              </v:shape>
            </w:pict>
          </mc:Fallback>
        </mc:AlternateContent>
      </w:r>
      <w:r w:rsidR="008A783E" w:rsidRPr="00A003E3">
        <w:rPr>
          <w:rFonts w:eastAsiaTheme="minorEastAsia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18" behindDoc="0" locked="0" layoutInCell="1" allowOverlap="1" wp14:anchorId="11579BE0" wp14:editId="27760C18">
                <wp:simplePos x="0" y="0"/>
                <wp:positionH relativeFrom="column">
                  <wp:posOffset>4638960</wp:posOffset>
                </wp:positionH>
                <wp:positionV relativeFrom="paragraph">
                  <wp:posOffset>-38709</wp:posOffset>
                </wp:positionV>
                <wp:extent cx="18720" cy="132120"/>
                <wp:effectExtent l="38100" t="25400" r="32385" b="33020"/>
                <wp:wrapNone/>
                <wp:docPr id="590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8720" cy="1321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D801013" id="Ink 590" o:spid="_x0000_s1026" type="#_x0000_t75" style="position:absolute;margin-left:364.65pt;margin-top:-3.65pt;width:2.65pt;height:11.6pt;z-index:2516583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">
                <v:imagedata r:id="rId100" o:title=""/>
              </v:shape>
            </w:pict>
          </mc:Fallback>
        </mc:AlternateContent>
      </w:r>
      <w:r w:rsidR="008A783E" w:rsidRPr="00A003E3">
        <w:rPr>
          <w:rFonts w:eastAsiaTheme="minorEastAsia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17" behindDoc="0" locked="0" layoutInCell="1" allowOverlap="1" wp14:anchorId="0D6F6375" wp14:editId="76C9EBA9">
                <wp:simplePos x="0" y="0"/>
                <wp:positionH relativeFrom="column">
                  <wp:posOffset>2147400</wp:posOffset>
                </wp:positionH>
                <wp:positionV relativeFrom="paragraph">
                  <wp:posOffset>-52029</wp:posOffset>
                </wp:positionV>
                <wp:extent cx="16560" cy="140760"/>
                <wp:effectExtent l="25400" t="25400" r="21590" b="37465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6560" cy="1407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B353A31" id="Ink 589" o:spid="_x0000_s1026" type="#_x0000_t75" style="position:absolute;margin-left:168.5pt;margin-top:-4.7pt;width:2.5pt;height:12.3pt;z-index:251658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">
                <v:imagedata r:id="rId102" o:title=""/>
              </v:shape>
            </w:pict>
          </mc:Fallback>
        </mc:AlternateContent>
      </w:r>
      <w:r w:rsidR="00D9736F" w:rsidRPr="00A003E3">
        <w:rPr>
          <w:rFonts w:eastAsiaTheme="minorEastAsia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03" behindDoc="0" locked="0" layoutInCell="1" allowOverlap="1" wp14:anchorId="38B12FB9" wp14:editId="3DF62869">
                <wp:simplePos x="0" y="0"/>
                <wp:positionH relativeFrom="column">
                  <wp:posOffset>-426720</wp:posOffset>
                </wp:positionH>
                <wp:positionV relativeFrom="paragraph">
                  <wp:posOffset>125095</wp:posOffset>
                </wp:positionV>
                <wp:extent cx="78840" cy="145545"/>
                <wp:effectExtent l="38100" t="38100" r="22860" b="32385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78840" cy="14554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51EDD76" id="Ink 564" o:spid="_x0000_s1026" type="#_x0000_t75" style="position:absolute;margin-left:-34.2pt;margin-top:9.25pt;width:7.4pt;height:12.65pt;z-index:251658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">
                <v:imagedata r:id="rId104" o:title=""/>
              </v:shape>
            </w:pict>
          </mc:Fallback>
        </mc:AlternateContent>
      </w:r>
      <w:r w:rsidR="00D9736F" w:rsidRPr="00A003E3">
        <w:rPr>
          <w:rFonts w:eastAsiaTheme="minorEastAsia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02" behindDoc="0" locked="0" layoutInCell="1" allowOverlap="1" wp14:anchorId="601D958E" wp14:editId="16986543">
                <wp:simplePos x="0" y="0"/>
                <wp:positionH relativeFrom="column">
                  <wp:posOffset>-147960</wp:posOffset>
                </wp:positionH>
                <wp:positionV relativeFrom="paragraph">
                  <wp:posOffset>113931</wp:posOffset>
                </wp:positionV>
                <wp:extent cx="23400" cy="148320"/>
                <wp:effectExtent l="25400" t="38100" r="15240" b="29845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3400" cy="1483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BE1A4B8" id="Ink 561" o:spid="_x0000_s1026" type="#_x0000_t75" style="position:absolute;margin-left:-12.25pt;margin-top:8.35pt;width:3.05pt;height:12.9pt;z-index:251658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">
                <v:imagedata r:id="rId106" o:title=""/>
              </v:shape>
            </w:pict>
          </mc:Fallback>
        </mc:AlternateContent>
      </w:r>
    </w:p>
    <w:p w14:paraId="27A37F84" w14:textId="1208DD6B" w:rsidR="005C5A91" w:rsidRPr="00A003E3" w:rsidRDefault="00445EA1" w:rsidP="0020771B">
      <w:pPr>
        <w:rPr>
          <w:rFonts w:eastAsiaTheme="minorEastAsia" w:cstheme="minorHAnsi"/>
          <w:sz w:val="22"/>
          <w:szCs w:val="22"/>
        </w:rPr>
      </w:pPr>
      <w:r w:rsidRPr="00A003E3">
        <w:rPr>
          <w:rFonts w:eastAsiaTheme="minorEastAsia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38" behindDoc="0" locked="0" layoutInCell="1" allowOverlap="1" wp14:anchorId="7922FD40" wp14:editId="5D64734A">
                <wp:simplePos x="0" y="0"/>
                <wp:positionH relativeFrom="column">
                  <wp:posOffset>4643571</wp:posOffset>
                </wp:positionH>
                <wp:positionV relativeFrom="paragraph">
                  <wp:posOffset>107162</wp:posOffset>
                </wp:positionV>
                <wp:extent cx="95040" cy="83520"/>
                <wp:effectExtent l="38100" t="38100" r="32385" b="31115"/>
                <wp:wrapNone/>
                <wp:docPr id="714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95040" cy="835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B5963E6" id="Ink 714" o:spid="_x0000_s1026" type="#_x0000_t75" style="position:absolute;margin-left:365.05pt;margin-top:7.85pt;width:8.7pt;height:7.8pt;z-index:2516583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">
                <v:imagedata r:id="rId108" o:title=""/>
              </v:shape>
            </w:pict>
          </mc:Fallback>
        </mc:AlternateContent>
      </w:r>
      <w:r w:rsidR="004D010A" w:rsidRPr="00A003E3">
        <w:rPr>
          <w:rFonts w:eastAsiaTheme="minorEastAsia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16" behindDoc="0" locked="0" layoutInCell="1" allowOverlap="1" wp14:anchorId="5D23B93D" wp14:editId="417A0D1F">
                <wp:simplePos x="0" y="0"/>
                <wp:positionH relativeFrom="column">
                  <wp:posOffset>4645800</wp:posOffset>
                </wp:positionH>
                <wp:positionV relativeFrom="paragraph">
                  <wp:posOffset>-26769</wp:posOffset>
                </wp:positionV>
                <wp:extent cx="21240" cy="132120"/>
                <wp:effectExtent l="25400" t="38100" r="17145" b="33020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1240" cy="1321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85BE90D" id="Ink 588" o:spid="_x0000_s1026" type="#_x0000_t75" style="position:absolute;margin-left:365.2pt;margin-top:-2.7pt;width:2.85pt;height:11.6pt;z-index:2516583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">
                <v:imagedata r:id="rId110" o:title=""/>
              </v:shape>
            </w:pict>
          </mc:Fallback>
        </mc:AlternateContent>
      </w:r>
      <w:r w:rsidR="00865C19" w:rsidRPr="00A003E3">
        <w:rPr>
          <w:rFonts w:eastAsiaTheme="minorEastAsia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15" behindDoc="0" locked="0" layoutInCell="1" allowOverlap="1" wp14:anchorId="0821CAE1" wp14:editId="4DE7B908">
                <wp:simplePos x="0" y="0"/>
                <wp:positionH relativeFrom="column">
                  <wp:posOffset>2147400</wp:posOffset>
                </wp:positionH>
                <wp:positionV relativeFrom="paragraph">
                  <wp:posOffset>-56649</wp:posOffset>
                </wp:positionV>
                <wp:extent cx="21240" cy="150120"/>
                <wp:effectExtent l="25400" t="38100" r="17145" b="27940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1240" cy="1501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87791B2" id="Ink 587" o:spid="_x0000_s1026" type="#_x0000_t75" style="position:absolute;margin-left:168.5pt;margin-top:-5.05pt;width:2.85pt;height:13pt;z-index:251658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">
                <v:imagedata r:id="rId112" o:title=""/>
              </v:shape>
            </w:pict>
          </mc:Fallback>
        </mc:AlternateContent>
      </w:r>
      <w:r w:rsidR="00771712" w:rsidRPr="00A003E3">
        <w:rPr>
          <w:rFonts w:eastAsiaTheme="minorEastAsia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13" behindDoc="0" locked="0" layoutInCell="1" allowOverlap="1" wp14:anchorId="2FBAE05F" wp14:editId="28803A0D">
                <wp:simplePos x="0" y="0"/>
                <wp:positionH relativeFrom="column">
                  <wp:posOffset>2142720</wp:posOffset>
                </wp:positionH>
                <wp:positionV relativeFrom="paragraph">
                  <wp:posOffset>120831</wp:posOffset>
                </wp:positionV>
                <wp:extent cx="21240" cy="115920"/>
                <wp:effectExtent l="25400" t="25400" r="29845" b="36830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1240" cy="1159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E5C5896" id="Ink 585" o:spid="_x0000_s1026" type="#_x0000_t75" style="position:absolute;margin-left:168.1pt;margin-top:8.9pt;width:2.85pt;height:10.35pt;z-index:251658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">
                <v:imagedata r:id="rId114" o:title=""/>
              </v:shape>
            </w:pict>
          </mc:Fallback>
        </mc:AlternateContent>
      </w:r>
      <w:r w:rsidR="00D9736F" w:rsidRPr="00A003E3">
        <w:rPr>
          <w:rFonts w:eastAsiaTheme="minorEastAsia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01" behindDoc="0" locked="0" layoutInCell="1" allowOverlap="1" wp14:anchorId="02B84E89" wp14:editId="1048B792">
                <wp:simplePos x="0" y="0"/>
                <wp:positionH relativeFrom="column">
                  <wp:posOffset>-406440</wp:posOffset>
                </wp:positionH>
                <wp:positionV relativeFrom="paragraph">
                  <wp:posOffset>155751</wp:posOffset>
                </wp:positionV>
                <wp:extent cx="62640" cy="141120"/>
                <wp:effectExtent l="38100" t="38100" r="13970" b="36830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62640" cy="1411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A96388E" id="Ink 560" o:spid="_x0000_s1026" type="#_x0000_t75" style="position:absolute;margin-left:-32.6pt;margin-top:11.65pt;width:6.15pt;height:12.3pt;z-index:2516583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">
                <v:imagedata r:id="rId116" o:title=""/>
              </v:shape>
            </w:pict>
          </mc:Fallback>
        </mc:AlternateContent>
      </w:r>
      <w:r w:rsidR="00D9736F" w:rsidRPr="00A003E3">
        <w:rPr>
          <w:rFonts w:eastAsiaTheme="minorEastAsia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00" behindDoc="0" locked="0" layoutInCell="1" allowOverlap="1" wp14:anchorId="2D36A5AB" wp14:editId="064FB300">
                <wp:simplePos x="0" y="0"/>
                <wp:positionH relativeFrom="column">
                  <wp:posOffset>-152640</wp:posOffset>
                </wp:positionH>
                <wp:positionV relativeFrom="paragraph">
                  <wp:posOffset>134871</wp:posOffset>
                </wp:positionV>
                <wp:extent cx="21240" cy="141120"/>
                <wp:effectExtent l="38100" t="25400" r="29845" b="36830"/>
                <wp:wrapNone/>
                <wp:docPr id="55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1240" cy="1411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0A4F9DD" id="Ink 559" o:spid="_x0000_s1026" type="#_x0000_t75" style="position:absolute;margin-left:-12.6pt;margin-top:10pt;width:2.9pt;height:12.3pt;z-index:2516583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">
                <v:imagedata r:id="rId118" o:title=""/>
              </v:shape>
            </w:pict>
          </mc:Fallback>
        </mc:AlternateContent>
      </w:r>
    </w:p>
    <w:p w14:paraId="5FDD1625" w14:textId="2F7768BD" w:rsidR="005C5A91" w:rsidRPr="00A003E3" w:rsidRDefault="000C504F" w:rsidP="0020771B">
      <w:pPr>
        <w:rPr>
          <w:rFonts w:eastAsiaTheme="minorEastAsia" w:cstheme="minorHAnsi"/>
          <w:sz w:val="22"/>
          <w:szCs w:val="22"/>
        </w:rPr>
      </w:pPr>
      <w:r w:rsidRPr="00A003E3">
        <w:rPr>
          <w:rFonts w:eastAsiaTheme="minorEastAsia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40" behindDoc="0" locked="0" layoutInCell="1" allowOverlap="1" wp14:anchorId="12F9F567" wp14:editId="4F4E83A0">
                <wp:simplePos x="0" y="0"/>
                <wp:positionH relativeFrom="column">
                  <wp:posOffset>4636418</wp:posOffset>
                </wp:positionH>
                <wp:positionV relativeFrom="paragraph">
                  <wp:posOffset>121313</wp:posOffset>
                </wp:positionV>
                <wp:extent cx="85680" cy="76320"/>
                <wp:effectExtent l="38100" t="38100" r="29210" b="38100"/>
                <wp:wrapNone/>
                <wp:docPr id="746" name="Ink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85680" cy="763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491B809" id="Ink 746" o:spid="_x0000_s1026" type="#_x0000_t75" style="position:absolute;margin-left:364.45pt;margin-top:8.95pt;width:8pt;height:7.2pt;z-index:2516583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">
                <v:imagedata r:id="rId120" o:title=""/>
              </v:shape>
            </w:pict>
          </mc:Fallback>
        </mc:AlternateContent>
      </w:r>
      <w:r w:rsidR="00F72FE8" w:rsidRPr="00A003E3">
        <w:rPr>
          <w:rFonts w:eastAsiaTheme="minorEastAsia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26" behindDoc="0" locked="0" layoutInCell="1" allowOverlap="1" wp14:anchorId="0AD660F4" wp14:editId="7D7E288A">
                <wp:simplePos x="0" y="0"/>
                <wp:positionH relativeFrom="column">
                  <wp:posOffset>2119630</wp:posOffset>
                </wp:positionH>
                <wp:positionV relativeFrom="paragraph">
                  <wp:posOffset>-75565</wp:posOffset>
                </wp:positionV>
                <wp:extent cx="80645" cy="215265"/>
                <wp:effectExtent l="38100" t="25400" r="20955" b="38735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80645" cy="2152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7C0848A" id="Ink 682" o:spid="_x0000_s1026" type="#_x0000_t75" style="position:absolute;margin-left:166.3pt;margin-top:-6.55pt;width:7.55pt;height:18.15pt;z-index:2516583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">
                <v:imagedata r:id="rId122" o:title=""/>
              </v:shape>
            </w:pict>
          </mc:Fallback>
        </mc:AlternateContent>
      </w:r>
      <w:r w:rsidR="00BB0985" w:rsidRPr="00A003E3">
        <w:rPr>
          <w:rFonts w:eastAsiaTheme="minorEastAsia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14" behindDoc="0" locked="0" layoutInCell="1" allowOverlap="1" wp14:anchorId="78B5DE55" wp14:editId="3A230D70">
                <wp:simplePos x="0" y="0"/>
                <wp:positionH relativeFrom="column">
                  <wp:posOffset>4652640</wp:posOffset>
                </wp:positionH>
                <wp:positionV relativeFrom="paragraph">
                  <wp:posOffset>-38229</wp:posOffset>
                </wp:positionV>
                <wp:extent cx="32760" cy="134280"/>
                <wp:effectExtent l="38100" t="25400" r="31115" b="31115"/>
                <wp:wrapNone/>
                <wp:docPr id="586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2760" cy="1342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4988B4C" id="Ink 586" o:spid="_x0000_s1026" type="#_x0000_t75" style="position:absolute;margin-left:365.75pt;margin-top:-3.6pt;width:3.8pt;height:11.75pt;z-index:251658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">
                <v:imagedata r:id="rId124" o:title=""/>
              </v:shape>
            </w:pict>
          </mc:Fallback>
        </mc:AlternateContent>
      </w:r>
      <w:r w:rsidR="00D135B6" w:rsidRPr="00A003E3">
        <w:rPr>
          <w:rFonts w:eastAsiaTheme="minorEastAsia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12" behindDoc="0" locked="0" layoutInCell="1" allowOverlap="1" wp14:anchorId="37D3F3B3" wp14:editId="665F55CF">
                <wp:simplePos x="0" y="0"/>
                <wp:positionH relativeFrom="column">
                  <wp:posOffset>2135880</wp:posOffset>
                </wp:positionH>
                <wp:positionV relativeFrom="paragraph">
                  <wp:posOffset>86691</wp:posOffset>
                </wp:positionV>
                <wp:extent cx="28080" cy="141120"/>
                <wp:effectExtent l="38100" t="25400" r="35560" b="36830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8080" cy="1411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BFB5924" id="Ink 584" o:spid="_x0000_s1026" type="#_x0000_t75" style="position:absolute;margin-left:167.6pt;margin-top:6.25pt;width:3.4pt;height:12.3pt;z-index:251658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">
                <v:imagedata r:id="rId126" o:title=""/>
              </v:shape>
            </w:pict>
          </mc:Fallback>
        </mc:AlternateContent>
      </w:r>
      <w:r w:rsidR="00D9736F" w:rsidRPr="00A003E3">
        <w:rPr>
          <w:rFonts w:eastAsiaTheme="minorEastAsia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99" behindDoc="0" locked="0" layoutInCell="1" allowOverlap="1" wp14:anchorId="625C367B" wp14:editId="0A3E56AB">
                <wp:simplePos x="0" y="0"/>
                <wp:positionH relativeFrom="column">
                  <wp:posOffset>-413385</wp:posOffset>
                </wp:positionH>
                <wp:positionV relativeFrom="paragraph">
                  <wp:posOffset>165100</wp:posOffset>
                </wp:positionV>
                <wp:extent cx="99720" cy="122760"/>
                <wp:effectExtent l="25400" t="38100" r="0" b="29845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99720" cy="1227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7EF8358" id="Ink 558" o:spid="_x0000_s1026" type="#_x0000_t75" style="position:absolute;margin-left:-33.15pt;margin-top:12.4pt;width:9.05pt;height:10.85pt;z-index:251658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">
                <v:imagedata r:id="rId128" o:title=""/>
              </v:shape>
            </w:pict>
          </mc:Fallback>
        </mc:AlternateContent>
      </w:r>
      <w:r w:rsidR="00460EE9" w:rsidRPr="00A003E3">
        <w:rPr>
          <w:rFonts w:eastAsiaTheme="minorEastAsia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98" behindDoc="0" locked="0" layoutInCell="1" allowOverlap="1" wp14:anchorId="272A9A53" wp14:editId="0ABC7B24">
                <wp:simplePos x="0" y="0"/>
                <wp:positionH relativeFrom="column">
                  <wp:posOffset>-147960</wp:posOffset>
                </wp:positionH>
                <wp:positionV relativeFrom="paragraph">
                  <wp:posOffset>146451</wp:posOffset>
                </wp:positionV>
                <wp:extent cx="14040" cy="115920"/>
                <wp:effectExtent l="25400" t="25400" r="36830" b="24130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4040" cy="1159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B340E29" id="Ink 555" o:spid="_x0000_s1026" type="#_x0000_t75" style="position:absolute;margin-left:-12.25pt;margin-top:10.95pt;width:2.25pt;height:10.35pt;z-index:251658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">
                <v:imagedata r:id="rId130" o:title=""/>
              </v:shape>
            </w:pict>
          </mc:Fallback>
        </mc:AlternateContent>
      </w:r>
    </w:p>
    <w:p w14:paraId="1672B1FB" w14:textId="3313C214" w:rsidR="005C5A91" w:rsidRPr="00A003E3" w:rsidRDefault="00D66DE5" w:rsidP="0020771B">
      <w:pPr>
        <w:rPr>
          <w:rFonts w:cstheme="minorHAnsi"/>
          <w:sz w:val="22"/>
          <w:szCs w:val="22"/>
        </w:rPr>
      </w:pPr>
      <w:r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42" behindDoc="0" locked="0" layoutInCell="1" allowOverlap="1" wp14:anchorId="18093E81" wp14:editId="5A79AA44">
                <wp:simplePos x="0" y="0"/>
                <wp:positionH relativeFrom="column">
                  <wp:posOffset>4654778</wp:posOffset>
                </wp:positionH>
                <wp:positionV relativeFrom="paragraph">
                  <wp:posOffset>112373</wp:posOffset>
                </wp:positionV>
                <wp:extent cx="85680" cy="62640"/>
                <wp:effectExtent l="38100" t="38100" r="29210" b="39370"/>
                <wp:wrapNone/>
                <wp:docPr id="754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85680" cy="626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99E61B4" id="Ink 754" o:spid="_x0000_s1026" type="#_x0000_t75" style="position:absolute;margin-left:365.9pt;margin-top:8.25pt;width:8pt;height:6.15pt;z-index:2516583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">
                <v:imagedata r:id="rId132" o:title=""/>
              </v:shape>
            </w:pict>
          </mc:Fallback>
        </mc:AlternateContent>
      </w:r>
      <w:r w:rsidR="00253822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11" behindDoc="0" locked="0" layoutInCell="1" allowOverlap="1" wp14:anchorId="6762624C" wp14:editId="0D423731">
                <wp:simplePos x="0" y="0"/>
                <wp:positionH relativeFrom="column">
                  <wp:posOffset>4666320</wp:posOffset>
                </wp:positionH>
                <wp:positionV relativeFrom="paragraph">
                  <wp:posOffset>-47169</wp:posOffset>
                </wp:positionV>
                <wp:extent cx="18720" cy="124920"/>
                <wp:effectExtent l="25400" t="38100" r="32385" b="27940"/>
                <wp:wrapNone/>
                <wp:docPr id="583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8720" cy="1249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E13D197" id="Ink 583" o:spid="_x0000_s1026" type="#_x0000_t75" style="position:absolute;margin-left:366.85pt;margin-top:-4.3pt;width:2.65pt;height:11.1pt;z-index:251658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">
                <v:imagedata r:id="rId134" o:title=""/>
              </v:shape>
            </w:pict>
          </mc:Fallback>
        </mc:AlternateContent>
      </w:r>
      <w:r w:rsidR="003B34A3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10" behindDoc="0" locked="0" layoutInCell="1" allowOverlap="1" wp14:anchorId="40CD4A29" wp14:editId="2C8605E0">
                <wp:simplePos x="0" y="0"/>
                <wp:positionH relativeFrom="column">
                  <wp:posOffset>4668840</wp:posOffset>
                </wp:positionH>
                <wp:positionV relativeFrom="paragraph">
                  <wp:posOffset>123831</wp:posOffset>
                </wp:positionV>
                <wp:extent cx="23400" cy="111240"/>
                <wp:effectExtent l="25400" t="25400" r="40640" b="28575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3400" cy="1112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2B2B0DF" id="Ink 582" o:spid="_x0000_s1026" type="#_x0000_t75" style="position:absolute;margin-left:367.05pt;margin-top:9.15pt;width:3.05pt;height:9.95pt;z-index:2516583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">
                <v:imagedata r:id="rId136" o:title=""/>
              </v:shape>
            </w:pict>
          </mc:Fallback>
        </mc:AlternateContent>
      </w:r>
      <w:r w:rsidR="00460EE9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97" behindDoc="0" locked="0" layoutInCell="1" allowOverlap="1" wp14:anchorId="53FF9E55" wp14:editId="7DBD7AFE">
                <wp:simplePos x="0" y="0"/>
                <wp:positionH relativeFrom="column">
                  <wp:posOffset>-408940</wp:posOffset>
                </wp:positionH>
                <wp:positionV relativeFrom="paragraph">
                  <wp:posOffset>167640</wp:posOffset>
                </wp:positionV>
                <wp:extent cx="92710" cy="110490"/>
                <wp:effectExtent l="38100" t="38100" r="0" b="29210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92710" cy="11049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62CA27A" id="Ink 554" o:spid="_x0000_s1026" type="#_x0000_t75" style="position:absolute;margin-left:-32.8pt;margin-top:12.6pt;width:8.5pt;height:9.9pt;z-index:251658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">
                <v:imagedata r:id="rId138" o:title=""/>
              </v:shape>
            </w:pict>
          </mc:Fallback>
        </mc:AlternateContent>
      </w:r>
    </w:p>
    <w:p w14:paraId="7070EE98" w14:textId="410A0141" w:rsidR="0020771B" w:rsidRPr="00A003E3" w:rsidRDefault="00E36AF6" w:rsidP="0020771B">
      <w:pPr>
        <w:rPr>
          <w:rFonts w:cstheme="minorHAnsi"/>
          <w:sz w:val="22"/>
          <w:szCs w:val="22"/>
        </w:rPr>
      </w:pPr>
      <w:r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56" behindDoc="0" locked="0" layoutInCell="1" allowOverlap="1" wp14:anchorId="2A3B27A1" wp14:editId="7951799C">
                <wp:simplePos x="0" y="0"/>
                <wp:positionH relativeFrom="column">
                  <wp:posOffset>6055995</wp:posOffset>
                </wp:positionH>
                <wp:positionV relativeFrom="paragraph">
                  <wp:posOffset>1209040</wp:posOffset>
                </wp:positionV>
                <wp:extent cx="369570" cy="148070"/>
                <wp:effectExtent l="25400" t="38100" r="49530" b="29845"/>
                <wp:wrapNone/>
                <wp:docPr id="788" name="Ink 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69570" cy="14807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FE81CD7" id="Ink 788" o:spid="_x0000_s1026" type="#_x0000_t75" style="position:absolute;margin-left:476.25pt;margin-top:94.6pt;width:30.3pt;height:12.85pt;z-index:2516583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">
                <v:imagedata r:id="rId140" o:title=""/>
              </v:shape>
            </w:pict>
          </mc:Fallback>
        </mc:AlternateContent>
      </w:r>
      <w:r w:rsidR="00535D2A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55" behindDoc="0" locked="0" layoutInCell="1" allowOverlap="1" wp14:anchorId="460BC2D4" wp14:editId="088115FD">
                <wp:simplePos x="0" y="0"/>
                <wp:positionH relativeFrom="column">
                  <wp:posOffset>5808980</wp:posOffset>
                </wp:positionH>
                <wp:positionV relativeFrom="paragraph">
                  <wp:posOffset>1216025</wp:posOffset>
                </wp:positionV>
                <wp:extent cx="249555" cy="175260"/>
                <wp:effectExtent l="0" t="38100" r="29845" b="27940"/>
                <wp:wrapNone/>
                <wp:docPr id="784" name="Ink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49555" cy="1752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C0B432A" id="Ink 784" o:spid="_x0000_s1026" type="#_x0000_t75" style="position:absolute;margin-left:456.8pt;margin-top:95.15pt;width:20.85pt;height:15pt;z-index:2516583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">
                <v:imagedata r:id="rId142" o:title=""/>
              </v:shape>
            </w:pict>
          </mc:Fallback>
        </mc:AlternateContent>
      </w:r>
      <w:r w:rsidR="00092E3F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54" behindDoc="0" locked="0" layoutInCell="1" allowOverlap="1" wp14:anchorId="15C56875" wp14:editId="47E2F993">
                <wp:simplePos x="0" y="0"/>
                <wp:positionH relativeFrom="column">
                  <wp:posOffset>6580505</wp:posOffset>
                </wp:positionH>
                <wp:positionV relativeFrom="paragraph">
                  <wp:posOffset>980440</wp:posOffset>
                </wp:positionV>
                <wp:extent cx="50940" cy="90170"/>
                <wp:effectExtent l="38100" t="25400" r="38100" b="36830"/>
                <wp:wrapNone/>
                <wp:docPr id="780" name="Ink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50940" cy="9017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CC59253" id="Ink 780" o:spid="_x0000_s1026" type="#_x0000_t75" style="position:absolute;margin-left:517.55pt;margin-top:76.6pt;width:5.2pt;height:8.3pt;z-index:2516583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">
                <v:imagedata r:id="rId144" o:title=""/>
              </v:shape>
            </w:pict>
          </mc:Fallback>
        </mc:AlternateContent>
      </w:r>
      <w:r w:rsidR="008913B3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53" behindDoc="0" locked="0" layoutInCell="1" allowOverlap="1" wp14:anchorId="13339316" wp14:editId="1557FD4C">
                <wp:simplePos x="0" y="0"/>
                <wp:positionH relativeFrom="column">
                  <wp:posOffset>5523230</wp:posOffset>
                </wp:positionH>
                <wp:positionV relativeFrom="paragraph">
                  <wp:posOffset>1199515</wp:posOffset>
                </wp:positionV>
                <wp:extent cx="302260" cy="175260"/>
                <wp:effectExtent l="38100" t="25400" r="40640" b="27940"/>
                <wp:wrapNone/>
                <wp:docPr id="777" name="Ink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02260" cy="1752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72CECE1" id="Ink 777" o:spid="_x0000_s1026" type="#_x0000_t75" style="position:absolute;margin-left:434.3pt;margin-top:93.85pt;width:25pt;height:15pt;z-index:2516583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">
                <v:imagedata r:id="rId146" o:title=""/>
              </v:shape>
            </w:pict>
          </mc:Fallback>
        </mc:AlternateContent>
      </w:r>
      <w:r w:rsidR="009A24CF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52" behindDoc="0" locked="0" layoutInCell="1" allowOverlap="1" wp14:anchorId="4DC22FE3" wp14:editId="30400779">
                <wp:simplePos x="0" y="0"/>
                <wp:positionH relativeFrom="column">
                  <wp:posOffset>6490644</wp:posOffset>
                </wp:positionH>
                <wp:positionV relativeFrom="paragraph">
                  <wp:posOffset>-7447</wp:posOffset>
                </wp:positionV>
                <wp:extent cx="120600" cy="122400"/>
                <wp:effectExtent l="38100" t="38100" r="32385" b="30480"/>
                <wp:wrapNone/>
                <wp:docPr id="773" name="Ink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20600" cy="1224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C4B3FC6" id="Ink 773" o:spid="_x0000_s1026" type="#_x0000_t75" style="position:absolute;margin-left:510.45pt;margin-top:-1.2pt;width:10.75pt;height:10.9pt;z-index:25165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">
                <v:imagedata r:id="rId148" o:title=""/>
              </v:shape>
            </w:pict>
          </mc:Fallback>
        </mc:AlternateContent>
      </w:r>
      <w:r w:rsidR="009A24CF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51" behindDoc="0" locked="0" layoutInCell="1" allowOverlap="1" wp14:anchorId="04851911" wp14:editId="54E7FFB6">
                <wp:simplePos x="0" y="0"/>
                <wp:positionH relativeFrom="column">
                  <wp:posOffset>5375275</wp:posOffset>
                </wp:positionH>
                <wp:positionV relativeFrom="paragraph">
                  <wp:posOffset>1188085</wp:posOffset>
                </wp:positionV>
                <wp:extent cx="140970" cy="161925"/>
                <wp:effectExtent l="25400" t="38100" r="36830" b="28575"/>
                <wp:wrapNone/>
                <wp:docPr id="772" name="Ink 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40970" cy="1619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F861336" id="Ink 772" o:spid="_x0000_s1026" type="#_x0000_t75" style="position:absolute;margin-left:422.65pt;margin-top:92.95pt;width:12.3pt;height:13.95pt;z-index:251658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">
                <v:imagedata r:id="rId150" o:title=""/>
              </v:shape>
            </w:pict>
          </mc:Fallback>
        </mc:AlternateContent>
      </w:r>
      <w:r w:rsidR="007226D8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50" behindDoc="0" locked="0" layoutInCell="1" allowOverlap="1" wp14:anchorId="216A42F8" wp14:editId="3C2DB2F2">
                <wp:simplePos x="0" y="0"/>
                <wp:positionH relativeFrom="column">
                  <wp:posOffset>6266724</wp:posOffset>
                </wp:positionH>
                <wp:positionV relativeFrom="paragraph">
                  <wp:posOffset>754313</wp:posOffset>
                </wp:positionV>
                <wp:extent cx="78840" cy="120600"/>
                <wp:effectExtent l="38100" t="25400" r="35560" b="32385"/>
                <wp:wrapNone/>
                <wp:docPr id="769" name="Ink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78840" cy="1206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E43391A" id="Ink 769" o:spid="_x0000_s1026" type="#_x0000_t75" style="position:absolute;margin-left:492.85pt;margin-top:58.8pt;width:7.4pt;height:10.75pt;z-index:2516583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">
                <v:imagedata r:id="rId152" o:title=""/>
              </v:shape>
            </w:pict>
          </mc:Fallback>
        </mc:AlternateContent>
      </w:r>
      <w:r w:rsidR="003A14DC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49" behindDoc="0" locked="0" layoutInCell="1" allowOverlap="1" wp14:anchorId="73ADBED3" wp14:editId="4E5D747D">
                <wp:simplePos x="0" y="0"/>
                <wp:positionH relativeFrom="column">
                  <wp:posOffset>5162550</wp:posOffset>
                </wp:positionH>
                <wp:positionV relativeFrom="paragraph">
                  <wp:posOffset>1200150</wp:posOffset>
                </wp:positionV>
                <wp:extent cx="88585" cy="127080"/>
                <wp:effectExtent l="38100" t="38100" r="26035" b="25400"/>
                <wp:wrapNone/>
                <wp:docPr id="768" name="Ink 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88585" cy="1270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68DD22F" id="Ink 768" o:spid="_x0000_s1026" type="#_x0000_t75" style="position:absolute;margin-left:405.9pt;margin-top:93.9pt;width:8.2pt;height:11.2pt;z-index:2516583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">
                <v:imagedata r:id="rId154" o:title=""/>
              </v:shape>
            </w:pict>
          </mc:Fallback>
        </mc:AlternateContent>
      </w:r>
      <w:r w:rsidR="000B2FDE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48" behindDoc="0" locked="0" layoutInCell="1" allowOverlap="1" wp14:anchorId="7CF3BB61" wp14:editId="18AF8BC2">
                <wp:simplePos x="0" y="0"/>
                <wp:positionH relativeFrom="column">
                  <wp:posOffset>5061444</wp:posOffset>
                </wp:positionH>
                <wp:positionV relativeFrom="paragraph">
                  <wp:posOffset>1183793</wp:posOffset>
                </wp:positionV>
                <wp:extent cx="314280" cy="155160"/>
                <wp:effectExtent l="0" t="38100" r="41910" b="35560"/>
                <wp:wrapNone/>
                <wp:docPr id="765" name="Ink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14280" cy="1551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0E63D15" id="Ink 765" o:spid="_x0000_s1026" type="#_x0000_t75" style="position:absolute;margin-left:397.95pt;margin-top:92.6pt;width:26pt;height:13.4pt;z-index:2516583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">
                <v:imagedata r:id="rId156" o:title=""/>
              </v:shape>
            </w:pict>
          </mc:Fallback>
        </mc:AlternateContent>
      </w:r>
      <w:r w:rsidR="00F44EE5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47" behindDoc="0" locked="0" layoutInCell="1" allowOverlap="1" wp14:anchorId="1234CEE9" wp14:editId="2912AE8C">
                <wp:simplePos x="0" y="0"/>
                <wp:positionH relativeFrom="column">
                  <wp:posOffset>6504684</wp:posOffset>
                </wp:positionH>
                <wp:positionV relativeFrom="paragraph">
                  <wp:posOffset>61673</wp:posOffset>
                </wp:positionV>
                <wp:extent cx="21240" cy="108720"/>
                <wp:effectExtent l="25400" t="38100" r="29845" b="31115"/>
                <wp:wrapNone/>
                <wp:docPr id="764" name="Ink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1240" cy="1087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BA2AB87" id="Ink 764" o:spid="_x0000_s1026" type="#_x0000_t75" style="position:absolute;margin-left:511.4pt;margin-top:4.05pt;width:3.25pt;height:10.15pt;z-index:2516583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">
                <v:imagedata r:id="rId158" o:title=""/>
              </v:shape>
            </w:pict>
          </mc:Fallback>
        </mc:AlternateContent>
      </w:r>
      <w:r w:rsidR="006F6216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46" behindDoc="0" locked="0" layoutInCell="1" allowOverlap="1" wp14:anchorId="7093912B" wp14:editId="085D4EB2">
                <wp:simplePos x="0" y="0"/>
                <wp:positionH relativeFrom="column">
                  <wp:posOffset>5479404</wp:posOffset>
                </wp:positionH>
                <wp:positionV relativeFrom="paragraph">
                  <wp:posOffset>581153</wp:posOffset>
                </wp:positionV>
                <wp:extent cx="60480" cy="85680"/>
                <wp:effectExtent l="38100" t="38100" r="28575" b="29210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60480" cy="856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1A92FE2" id="Ink 763" o:spid="_x0000_s1026" type="#_x0000_t75" style="position:absolute;margin-left:430.85pt;margin-top:45.15pt;width:5.95pt;height:8pt;z-index:2516583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">
                <v:imagedata r:id="rId160" o:title=""/>
              </v:shape>
            </w:pict>
          </mc:Fallback>
        </mc:AlternateContent>
      </w:r>
      <w:r w:rsidR="006F6216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45" behindDoc="0" locked="0" layoutInCell="1" allowOverlap="1" wp14:anchorId="0F6BEC69" wp14:editId="057ACD44">
                <wp:simplePos x="0" y="0"/>
                <wp:positionH relativeFrom="column">
                  <wp:posOffset>4829810</wp:posOffset>
                </wp:positionH>
                <wp:positionV relativeFrom="paragraph">
                  <wp:posOffset>1197610</wp:posOffset>
                </wp:positionV>
                <wp:extent cx="233045" cy="177930"/>
                <wp:effectExtent l="25400" t="38100" r="20955" b="25400"/>
                <wp:wrapNone/>
                <wp:docPr id="762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33045" cy="17793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3C3A9B0" id="Ink 762" o:spid="_x0000_s1026" type="#_x0000_t75" style="position:absolute;margin-left:379.7pt;margin-top:93.7pt;width:19.55pt;height:15.2pt;z-index:2516583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">
                <v:imagedata r:id="rId162" o:title=""/>
              </v:shape>
            </w:pict>
          </mc:Fallback>
        </mc:AlternateContent>
      </w:r>
      <w:r w:rsidR="002A4236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44" behindDoc="0" locked="0" layoutInCell="1" allowOverlap="1" wp14:anchorId="7CACAA3D" wp14:editId="309FED90">
                <wp:simplePos x="0" y="0"/>
                <wp:positionH relativeFrom="column">
                  <wp:posOffset>5174618</wp:posOffset>
                </wp:positionH>
                <wp:positionV relativeFrom="paragraph">
                  <wp:posOffset>77873</wp:posOffset>
                </wp:positionV>
                <wp:extent cx="44280" cy="56880"/>
                <wp:effectExtent l="38100" t="38100" r="32385" b="32385"/>
                <wp:wrapNone/>
                <wp:docPr id="758" name="Ink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44280" cy="56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0BA6D17" id="Ink 758" o:spid="_x0000_s1026" type="#_x0000_t75" style="position:absolute;margin-left:406.85pt;margin-top:5.55pt;width:4.75pt;height:5.7pt;z-index:251658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">
                <v:imagedata r:id="rId164" o:title=""/>
              </v:shape>
            </w:pict>
          </mc:Fallback>
        </mc:AlternateContent>
      </w:r>
      <w:r w:rsidR="00AC7512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43" behindDoc="0" locked="0" layoutInCell="1" allowOverlap="1" wp14:anchorId="0E081B99" wp14:editId="218364F7">
                <wp:simplePos x="0" y="0"/>
                <wp:positionH relativeFrom="column">
                  <wp:posOffset>4719320</wp:posOffset>
                </wp:positionH>
                <wp:positionV relativeFrom="paragraph">
                  <wp:posOffset>1181100</wp:posOffset>
                </wp:positionV>
                <wp:extent cx="120015" cy="180340"/>
                <wp:effectExtent l="25400" t="38100" r="32385" b="35560"/>
                <wp:wrapNone/>
                <wp:docPr id="757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20015" cy="1803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5F5443F" id="Ink 757" o:spid="_x0000_s1026" type="#_x0000_t75" style="position:absolute;margin-left:371pt;margin-top:92.4pt;width:10.65pt;height:15.4pt;z-index:2516583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">
                <v:imagedata r:id="rId166" o:title=""/>
              </v:shape>
            </w:pict>
          </mc:Fallback>
        </mc:AlternateContent>
      </w:r>
      <w:r w:rsidR="00D66DE5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41" behindDoc="0" locked="0" layoutInCell="1" allowOverlap="1" wp14:anchorId="5B7D7C87" wp14:editId="3C89C628">
                <wp:simplePos x="0" y="0"/>
                <wp:positionH relativeFrom="column">
                  <wp:posOffset>4178935</wp:posOffset>
                </wp:positionH>
                <wp:positionV relativeFrom="paragraph">
                  <wp:posOffset>1167130</wp:posOffset>
                </wp:positionV>
                <wp:extent cx="554355" cy="182880"/>
                <wp:effectExtent l="12700" t="38100" r="42545" b="33020"/>
                <wp:wrapNone/>
                <wp:docPr id="753" name="Ink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554355" cy="182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029C418" id="Ink 753" o:spid="_x0000_s1026" type="#_x0000_t75" style="position:absolute;margin-left:328.45pt;margin-top:91.3pt;width:44.85pt;height:15.6pt;z-index:251658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">
                <v:imagedata r:id="rId168" o:title=""/>
              </v:shape>
            </w:pict>
          </mc:Fallback>
        </mc:AlternateContent>
      </w:r>
      <w:r w:rsidR="008058AE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39" behindDoc="0" locked="0" layoutInCell="1" allowOverlap="1" wp14:anchorId="7E9FD93E" wp14:editId="57D5F9C5">
                <wp:simplePos x="0" y="0"/>
                <wp:positionH relativeFrom="column">
                  <wp:posOffset>3377565</wp:posOffset>
                </wp:positionH>
                <wp:positionV relativeFrom="paragraph">
                  <wp:posOffset>1162685</wp:posOffset>
                </wp:positionV>
                <wp:extent cx="810260" cy="168275"/>
                <wp:effectExtent l="38100" t="38100" r="40640" b="22225"/>
                <wp:wrapNone/>
                <wp:docPr id="74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810260" cy="16827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55E9B94" id="Ink 745" o:spid="_x0000_s1026" type="#_x0000_t75" style="position:absolute;margin-left:265.35pt;margin-top:90.95pt;width:65pt;height:14.45pt;z-index:251658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">
                <v:imagedata r:id="rId170" o:title=""/>
              </v:shape>
            </w:pict>
          </mc:Fallback>
        </mc:AlternateContent>
      </w:r>
      <w:r w:rsidR="00990414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37" behindDoc="0" locked="0" layoutInCell="1" allowOverlap="1" wp14:anchorId="0BDF8DBB" wp14:editId="115FDC69">
                <wp:simplePos x="0" y="0"/>
                <wp:positionH relativeFrom="column">
                  <wp:posOffset>2908935</wp:posOffset>
                </wp:positionH>
                <wp:positionV relativeFrom="paragraph">
                  <wp:posOffset>1192530</wp:posOffset>
                </wp:positionV>
                <wp:extent cx="478155" cy="152970"/>
                <wp:effectExtent l="12700" t="38100" r="29845" b="38100"/>
                <wp:wrapNone/>
                <wp:docPr id="713" name="Ink 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478155" cy="15297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C192759" id="Ink 713" o:spid="_x0000_s1026" type="#_x0000_t75" style="position:absolute;margin-left:228.45pt;margin-top:93.3pt;width:38.85pt;height:13.3pt;z-index:251658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">
                <v:imagedata r:id="rId172" o:title=""/>
              </v:shape>
            </w:pict>
          </mc:Fallback>
        </mc:AlternateContent>
      </w:r>
      <w:r w:rsidR="00FB60F4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35" behindDoc="0" locked="0" layoutInCell="1" allowOverlap="1" wp14:anchorId="4F7ACE35" wp14:editId="6AF2B299">
                <wp:simplePos x="0" y="0"/>
                <wp:positionH relativeFrom="column">
                  <wp:posOffset>2539365</wp:posOffset>
                </wp:positionH>
                <wp:positionV relativeFrom="paragraph">
                  <wp:posOffset>1197610</wp:posOffset>
                </wp:positionV>
                <wp:extent cx="378460" cy="156845"/>
                <wp:effectExtent l="0" t="38100" r="15240" b="20955"/>
                <wp:wrapNone/>
                <wp:docPr id="709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78460" cy="15684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ABA5E30" id="Ink 709" o:spid="_x0000_s1026" type="#_x0000_t75" style="position:absolute;margin-left:199.35pt;margin-top:93.7pt;width:31pt;height:13.55pt;z-index:251658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">
                <v:imagedata r:id="rId174" o:title=""/>
              </v:shape>
            </w:pict>
          </mc:Fallback>
        </mc:AlternateContent>
      </w:r>
      <w:r w:rsidR="002A68AC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34" behindDoc="0" locked="0" layoutInCell="1" allowOverlap="1" wp14:anchorId="024D91A0" wp14:editId="16091109">
                <wp:simplePos x="0" y="0"/>
                <wp:positionH relativeFrom="column">
                  <wp:posOffset>3722040</wp:posOffset>
                </wp:positionH>
                <wp:positionV relativeFrom="paragraph">
                  <wp:posOffset>54782</wp:posOffset>
                </wp:positionV>
                <wp:extent cx="69480" cy="104040"/>
                <wp:effectExtent l="38100" t="38100" r="32385" b="36195"/>
                <wp:wrapNone/>
                <wp:docPr id="705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69480" cy="1040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88501A9" id="Ink 705" o:spid="_x0000_s1026" type="#_x0000_t75" style="position:absolute;margin-left:292.45pt;margin-top:3.7pt;width:6.65pt;height:9.45pt;z-index:2516583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">
                <v:imagedata r:id="rId176" o:title=""/>
              </v:shape>
            </w:pict>
          </mc:Fallback>
        </mc:AlternateContent>
      </w:r>
      <w:r w:rsidR="002A68AC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33" behindDoc="0" locked="0" layoutInCell="1" allowOverlap="1" wp14:anchorId="4E58E179" wp14:editId="3F972582">
                <wp:simplePos x="0" y="0"/>
                <wp:positionH relativeFrom="column">
                  <wp:posOffset>2174875</wp:posOffset>
                </wp:positionH>
                <wp:positionV relativeFrom="paragraph">
                  <wp:posOffset>1192530</wp:posOffset>
                </wp:positionV>
                <wp:extent cx="368935" cy="196850"/>
                <wp:effectExtent l="25400" t="25400" r="37465" b="31750"/>
                <wp:wrapNone/>
                <wp:docPr id="704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368935" cy="19685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4EB9513" id="Ink 704" o:spid="_x0000_s1026" type="#_x0000_t75" style="position:absolute;margin-left:170.65pt;margin-top:93.3pt;width:30.25pt;height:16.7pt;z-index:2516583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">
                <v:imagedata r:id="rId178" o:title=""/>
              </v:shape>
            </w:pict>
          </mc:Fallback>
        </mc:AlternateContent>
      </w:r>
      <w:r w:rsidR="003E4308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32" behindDoc="0" locked="0" layoutInCell="1" allowOverlap="1" wp14:anchorId="55FA7B08" wp14:editId="4BCDFF9F">
                <wp:simplePos x="0" y="0"/>
                <wp:positionH relativeFrom="column">
                  <wp:posOffset>4015440</wp:posOffset>
                </wp:positionH>
                <wp:positionV relativeFrom="paragraph">
                  <wp:posOffset>271862</wp:posOffset>
                </wp:positionV>
                <wp:extent cx="65160" cy="78480"/>
                <wp:effectExtent l="38100" t="25400" r="36830" b="36195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65160" cy="784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CD471C9" id="Ink 700" o:spid="_x0000_s1026" type="#_x0000_t75" style="position:absolute;margin-left:315.6pt;margin-top:20.8pt;width:6.35pt;height:7.4pt;z-index:2516583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">
                <v:imagedata r:id="rId180" o:title=""/>
              </v:shape>
            </w:pict>
          </mc:Fallback>
        </mc:AlternateContent>
      </w:r>
      <w:r w:rsidR="0055643F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30" behindDoc="0" locked="0" layoutInCell="1" allowOverlap="1" wp14:anchorId="775D5012" wp14:editId="49ECB0C6">
                <wp:simplePos x="0" y="0"/>
                <wp:positionH relativeFrom="column">
                  <wp:posOffset>1807845</wp:posOffset>
                </wp:positionH>
                <wp:positionV relativeFrom="paragraph">
                  <wp:posOffset>1199515</wp:posOffset>
                </wp:positionV>
                <wp:extent cx="372110" cy="145860"/>
                <wp:effectExtent l="0" t="38100" r="0" b="32385"/>
                <wp:wrapNone/>
                <wp:docPr id="690" name="Ink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372110" cy="1458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106A155" id="Ink 690" o:spid="_x0000_s1026" type="#_x0000_t75" style="position:absolute;margin-left:141.75pt;margin-top:93.85pt;width:30.5pt;height:12.75pt;z-index:2516583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">
                <v:imagedata r:id="rId182" o:title=""/>
              </v:shape>
            </w:pict>
          </mc:Fallback>
        </mc:AlternateContent>
      </w:r>
      <w:r w:rsidR="00703844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29" behindDoc="0" locked="0" layoutInCell="1" allowOverlap="1" wp14:anchorId="7F704143" wp14:editId="0FA221C3">
                <wp:simplePos x="0" y="0"/>
                <wp:positionH relativeFrom="column">
                  <wp:posOffset>2361960</wp:posOffset>
                </wp:positionH>
                <wp:positionV relativeFrom="paragraph">
                  <wp:posOffset>45422</wp:posOffset>
                </wp:positionV>
                <wp:extent cx="108720" cy="140760"/>
                <wp:effectExtent l="38100" t="38100" r="31115" b="37465"/>
                <wp:wrapNone/>
                <wp:docPr id="687" name="Ink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08720" cy="1407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FA4CB38" id="Ink 687" o:spid="_x0000_s1026" type="#_x0000_t75" style="position:absolute;margin-left:185.4pt;margin-top:3pt;width:9.75pt;height:12.3pt;z-index:2516583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">
                <v:imagedata r:id="rId184" o:title=""/>
              </v:shape>
            </w:pict>
          </mc:Fallback>
        </mc:AlternateContent>
      </w:r>
      <w:r w:rsidR="00F72FE8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25" behindDoc="0" locked="0" layoutInCell="1" allowOverlap="1" wp14:anchorId="03DBB990" wp14:editId="12403514">
                <wp:simplePos x="0" y="0"/>
                <wp:positionH relativeFrom="column">
                  <wp:posOffset>1103400</wp:posOffset>
                </wp:positionH>
                <wp:positionV relativeFrom="paragraph">
                  <wp:posOffset>100862</wp:posOffset>
                </wp:positionV>
                <wp:extent cx="74160" cy="88200"/>
                <wp:effectExtent l="38100" t="38100" r="27940" b="39370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74160" cy="882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0C012D1" id="Ink 679" o:spid="_x0000_s1026" type="#_x0000_t75" style="position:absolute;margin-left:86.3pt;margin-top:7.35pt;width:7.1pt;height:8.2pt;z-index:2516583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">
                <v:imagedata r:id="rId186" o:title=""/>
              </v:shape>
            </w:pict>
          </mc:Fallback>
        </mc:AlternateContent>
      </w:r>
      <w:r w:rsidR="00DD6A2D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24" behindDoc="0" locked="0" layoutInCell="1" allowOverlap="1" wp14:anchorId="5EF9754A" wp14:editId="22C8EC8F">
                <wp:simplePos x="0" y="0"/>
                <wp:positionH relativeFrom="column">
                  <wp:posOffset>1685290</wp:posOffset>
                </wp:positionH>
                <wp:positionV relativeFrom="paragraph">
                  <wp:posOffset>1213485</wp:posOffset>
                </wp:positionV>
                <wp:extent cx="127440" cy="185040"/>
                <wp:effectExtent l="25400" t="38100" r="38100" b="31115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27440" cy="1847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45D7CD0F" id="Ink 635" o:spid="_x0000_s1026" type="#_x0000_t75" style="position:absolute;margin-left:132.1pt;margin-top:94.95pt;width:11.3pt;height:15.75pt;z-index:2516583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">
                <v:imagedata r:id="rId188" o:title=""/>
              </v:shape>
            </w:pict>
          </mc:Fallback>
        </mc:AlternateContent>
      </w:r>
      <w:r w:rsidR="00D266C1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23" behindDoc="0" locked="0" layoutInCell="1" allowOverlap="1" wp14:anchorId="6AC8FC3E" wp14:editId="37B862BB">
                <wp:simplePos x="0" y="0"/>
                <wp:positionH relativeFrom="column">
                  <wp:posOffset>1322705</wp:posOffset>
                </wp:positionH>
                <wp:positionV relativeFrom="paragraph">
                  <wp:posOffset>1243330</wp:posOffset>
                </wp:positionV>
                <wp:extent cx="106560" cy="104140"/>
                <wp:effectExtent l="25400" t="38100" r="0" b="35560"/>
                <wp:wrapNone/>
                <wp:docPr id="628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06560" cy="1041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CD88322" id="Ink 628" o:spid="_x0000_s1026" type="#_x0000_t75" style="position:absolute;margin-left:103.55pt;margin-top:97.3pt;width:9.65pt;height:9.4pt;z-index:2516583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">
                <v:imagedata r:id="rId190" o:title=""/>
              </v:shape>
            </w:pict>
          </mc:Fallback>
        </mc:AlternateContent>
      </w:r>
      <w:r w:rsidR="00686ED0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22" behindDoc="0" locked="0" layoutInCell="1" allowOverlap="1" wp14:anchorId="7CCAEF5F" wp14:editId="76C98DC9">
                <wp:simplePos x="0" y="0"/>
                <wp:positionH relativeFrom="column">
                  <wp:posOffset>1011240</wp:posOffset>
                </wp:positionH>
                <wp:positionV relativeFrom="paragraph">
                  <wp:posOffset>1206833</wp:posOffset>
                </wp:positionV>
                <wp:extent cx="699840" cy="157320"/>
                <wp:effectExtent l="0" t="38100" r="49530" b="33655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699840" cy="1573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848B5FC" id="Ink 625" o:spid="_x0000_s1026" type="#_x0000_t75" style="position:absolute;margin-left:79.05pt;margin-top:94.45pt;width:56.3pt;height:13.65pt;z-index:2516583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">
                <v:imagedata r:id="rId192" o:title=""/>
              </v:shape>
            </w:pict>
          </mc:Fallback>
        </mc:AlternateContent>
      </w:r>
      <w:r w:rsidR="009E2A22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21" behindDoc="0" locked="0" layoutInCell="1" allowOverlap="1" wp14:anchorId="64896350" wp14:editId="44524AAC">
                <wp:simplePos x="0" y="0"/>
                <wp:positionH relativeFrom="column">
                  <wp:posOffset>560705</wp:posOffset>
                </wp:positionH>
                <wp:positionV relativeFrom="paragraph">
                  <wp:posOffset>1213485</wp:posOffset>
                </wp:positionV>
                <wp:extent cx="452755" cy="147925"/>
                <wp:effectExtent l="25400" t="38100" r="29845" b="30480"/>
                <wp:wrapNone/>
                <wp:docPr id="611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452755" cy="1479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A1CE84E" id="Ink 611" o:spid="_x0000_s1026" type="#_x0000_t75" style="position:absolute;margin-left:43.55pt;margin-top:94.95pt;width:36.85pt;height:12.9pt;z-index:251658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">
                <v:imagedata r:id="rId194" o:title=""/>
              </v:shape>
            </w:pict>
          </mc:Fallback>
        </mc:AlternateContent>
      </w:r>
      <w:r w:rsidR="00047070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20" behindDoc="0" locked="0" layoutInCell="1" allowOverlap="1" wp14:anchorId="29D72443" wp14:editId="7E9FEA19">
                <wp:simplePos x="0" y="0"/>
                <wp:positionH relativeFrom="column">
                  <wp:posOffset>213995</wp:posOffset>
                </wp:positionH>
                <wp:positionV relativeFrom="paragraph">
                  <wp:posOffset>1209040</wp:posOffset>
                </wp:positionV>
                <wp:extent cx="348615" cy="129820"/>
                <wp:effectExtent l="0" t="38100" r="19685" b="35560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48615" cy="1298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C302938" id="Ink 608" o:spid="_x0000_s1026" type="#_x0000_t75" style="position:absolute;margin-left:16.25pt;margin-top:94.6pt;width:28.65pt;height:11.4pt;z-index:25165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">
                <v:imagedata r:id="rId196" o:title=""/>
              </v:shape>
            </w:pict>
          </mc:Fallback>
        </mc:AlternateContent>
      </w:r>
      <w:r w:rsidR="008A3EF6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19" behindDoc="0" locked="0" layoutInCell="1" allowOverlap="1" wp14:anchorId="292646E5" wp14:editId="43194AD4">
                <wp:simplePos x="0" y="0"/>
                <wp:positionH relativeFrom="column">
                  <wp:posOffset>-108585</wp:posOffset>
                </wp:positionH>
                <wp:positionV relativeFrom="paragraph">
                  <wp:posOffset>1210945</wp:posOffset>
                </wp:positionV>
                <wp:extent cx="341685" cy="187325"/>
                <wp:effectExtent l="38100" t="38100" r="26670" b="28575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341685" cy="18732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B471541" id="Ink 603" o:spid="_x0000_s1026" type="#_x0000_t75" style="position:absolute;margin-left:-9.15pt;margin-top:94.75pt;width:28.1pt;height:15.95pt;z-index:251658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">
                <v:imagedata r:id="rId198" o:title=""/>
              </v:shape>
            </w:pict>
          </mc:Fallback>
        </mc:AlternateContent>
      </w:r>
      <w:r w:rsidR="00BF01C6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09" behindDoc="0" locked="0" layoutInCell="1" allowOverlap="1" wp14:anchorId="4943464C" wp14:editId="120D842D">
                <wp:simplePos x="0" y="0"/>
                <wp:positionH relativeFrom="column">
                  <wp:posOffset>-394335</wp:posOffset>
                </wp:positionH>
                <wp:positionV relativeFrom="paragraph">
                  <wp:posOffset>1005840</wp:posOffset>
                </wp:positionV>
                <wp:extent cx="111125" cy="99695"/>
                <wp:effectExtent l="38100" t="38100" r="0" b="40005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11125" cy="9969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118FA2E" id="Ink 581" o:spid="_x0000_s1026" type="#_x0000_t75" style="position:absolute;margin-left:-31.65pt;margin-top:78.6pt;width:9.95pt;height:9.05pt;z-index:251658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">
                <v:imagedata r:id="rId200" o:title=""/>
              </v:shape>
            </w:pict>
          </mc:Fallback>
        </mc:AlternateContent>
      </w:r>
      <w:r w:rsidR="00BF01C6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08" behindDoc="0" locked="0" layoutInCell="1" allowOverlap="1" wp14:anchorId="18DD70E7" wp14:editId="26AA7B9F">
                <wp:simplePos x="0" y="0"/>
                <wp:positionH relativeFrom="column">
                  <wp:posOffset>-382905</wp:posOffset>
                </wp:positionH>
                <wp:positionV relativeFrom="paragraph">
                  <wp:posOffset>781685</wp:posOffset>
                </wp:positionV>
                <wp:extent cx="64745" cy="148320"/>
                <wp:effectExtent l="38100" t="25400" r="37465" b="29845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64745" cy="1483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DCE07B9" id="Ink 575" o:spid="_x0000_s1026" type="#_x0000_t75" style="position:absolute;margin-left:-30.75pt;margin-top:60.95pt;width:6.35pt;height:12.9pt;z-index:2516583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">
                <v:imagedata r:id="rId202" o:title=""/>
              </v:shape>
            </w:pict>
          </mc:Fallback>
        </mc:AlternateContent>
      </w:r>
      <w:r w:rsidR="00A0423D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05" behindDoc="0" locked="0" layoutInCell="1" allowOverlap="1" wp14:anchorId="3BAF8A4E" wp14:editId="3FEE954A">
                <wp:simplePos x="0" y="0"/>
                <wp:positionH relativeFrom="column">
                  <wp:posOffset>-399415</wp:posOffset>
                </wp:positionH>
                <wp:positionV relativeFrom="paragraph">
                  <wp:posOffset>591185</wp:posOffset>
                </wp:positionV>
                <wp:extent cx="78840" cy="130680"/>
                <wp:effectExtent l="38100" t="25400" r="35560" b="34925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78840" cy="1306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125B1E9" id="Ink 568" o:spid="_x0000_s1026" type="#_x0000_t75" style="position:absolute;margin-left:-32.05pt;margin-top:45.95pt;width:7.4pt;height:11.55pt;z-index:2516583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">
                <v:imagedata r:id="rId204" o:title=""/>
              </v:shape>
            </w:pict>
          </mc:Fallback>
        </mc:AlternateContent>
      </w:r>
      <w:r w:rsidR="00E84C68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304" behindDoc="0" locked="0" layoutInCell="1" allowOverlap="1" wp14:anchorId="074DC128" wp14:editId="248C85AF">
                <wp:simplePos x="0" y="0"/>
                <wp:positionH relativeFrom="column">
                  <wp:posOffset>-415800</wp:posOffset>
                </wp:positionH>
                <wp:positionV relativeFrom="paragraph">
                  <wp:posOffset>378051</wp:posOffset>
                </wp:positionV>
                <wp:extent cx="78840" cy="154440"/>
                <wp:effectExtent l="38100" t="38100" r="22860" b="36195"/>
                <wp:wrapNone/>
                <wp:docPr id="56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78840" cy="1544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44AE883" id="Ink 565" o:spid="_x0000_s1026" type="#_x0000_t75" style="position:absolute;margin-left:-33.35pt;margin-top:29.15pt;width:7.4pt;height:13.35pt;z-index:2516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">
                <v:imagedata r:id="rId206" o:title=""/>
              </v:shape>
            </w:pict>
          </mc:Fallback>
        </mc:AlternateContent>
      </w:r>
      <w:r w:rsidR="008D1803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96" behindDoc="0" locked="0" layoutInCell="1" allowOverlap="1" wp14:anchorId="589C2931" wp14:editId="6653E9CB">
                <wp:simplePos x="0" y="0"/>
                <wp:positionH relativeFrom="column">
                  <wp:posOffset>-145415</wp:posOffset>
                </wp:positionH>
                <wp:positionV relativeFrom="paragraph">
                  <wp:posOffset>-16510</wp:posOffset>
                </wp:positionV>
                <wp:extent cx="9720" cy="120600"/>
                <wp:effectExtent l="25400" t="38100" r="28575" b="32385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9720" cy="1206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606FD71" id="Ink 550" o:spid="_x0000_s1026" type="#_x0000_t75" style="position:absolute;margin-left:-12.05pt;margin-top:-1.9pt;width:1.95pt;height:10.75pt;z-index:251658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">
                <v:imagedata r:id="rId208" o:title=""/>
              </v:shape>
            </w:pict>
          </mc:Fallback>
        </mc:AlternateContent>
      </w:r>
      <w:r w:rsidR="00182489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95" behindDoc="0" locked="0" layoutInCell="1" allowOverlap="1" wp14:anchorId="74F4A3CC" wp14:editId="2219EEC9">
                <wp:simplePos x="0" y="0"/>
                <wp:positionH relativeFrom="column">
                  <wp:posOffset>-415800</wp:posOffset>
                </wp:positionH>
                <wp:positionV relativeFrom="paragraph">
                  <wp:posOffset>202371</wp:posOffset>
                </wp:positionV>
                <wp:extent cx="85680" cy="158400"/>
                <wp:effectExtent l="38100" t="38100" r="29210" b="32385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85680" cy="1584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91AA560" id="Ink 547" o:spid="_x0000_s1026" type="#_x0000_t75" style="position:absolute;margin-left:-33.35pt;margin-top:15.35pt;width:8pt;height:13.65pt;z-index:251658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">
                <v:imagedata r:id="rId210" o:title=""/>
              </v:shape>
            </w:pict>
          </mc:Fallback>
        </mc:AlternateContent>
      </w:r>
      <w:r w:rsidR="00F644C2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94" behindDoc="0" locked="0" layoutInCell="1" allowOverlap="1" wp14:anchorId="5A9EEAB8" wp14:editId="3BF4D1B8">
                <wp:simplePos x="0" y="0"/>
                <wp:positionH relativeFrom="column">
                  <wp:posOffset>6592164</wp:posOffset>
                </wp:positionH>
                <wp:positionV relativeFrom="paragraph">
                  <wp:posOffset>1011517</wp:posOffset>
                </wp:positionV>
                <wp:extent cx="11880" cy="118080"/>
                <wp:effectExtent l="25400" t="25400" r="26670" b="34925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1880" cy="1180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5C9C51F" id="Ink 546" o:spid="_x0000_s1026" type="#_x0000_t75" style="position:absolute;margin-left:518.45pt;margin-top:79.05pt;width:2.2pt;height:10.55pt;z-index:251658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">
                <v:imagedata r:id="rId212" o:title=""/>
              </v:shape>
            </w:pict>
          </mc:Fallback>
        </mc:AlternateContent>
      </w:r>
      <w:r w:rsidR="004D5E71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93" behindDoc="0" locked="0" layoutInCell="1" allowOverlap="1" wp14:anchorId="1F3CB643" wp14:editId="49B81A5F">
                <wp:simplePos x="0" y="0"/>
                <wp:positionH relativeFrom="column">
                  <wp:posOffset>6278244</wp:posOffset>
                </wp:positionH>
                <wp:positionV relativeFrom="paragraph">
                  <wp:posOffset>830437</wp:posOffset>
                </wp:positionV>
                <wp:extent cx="21240" cy="102960"/>
                <wp:effectExtent l="38100" t="38100" r="29845" b="36830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1240" cy="102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3C51A24" id="Ink 545" o:spid="_x0000_s1026" type="#_x0000_t75" style="position:absolute;margin-left:493.75pt;margin-top:64.8pt;width:2.85pt;height:9.3pt;z-index:251658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">
                <v:imagedata r:id="rId214" o:title=""/>
              </v:shape>
            </w:pict>
          </mc:Fallback>
        </mc:AlternateContent>
      </w:r>
      <w:r w:rsidR="00751D09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92" behindDoc="0" locked="0" layoutInCell="1" allowOverlap="1" wp14:anchorId="4C70288F" wp14:editId="20B81679">
                <wp:simplePos x="0" y="0"/>
                <wp:positionH relativeFrom="column">
                  <wp:posOffset>-126365</wp:posOffset>
                </wp:positionH>
                <wp:positionV relativeFrom="paragraph">
                  <wp:posOffset>1290955</wp:posOffset>
                </wp:positionV>
                <wp:extent cx="6896100" cy="410845"/>
                <wp:effectExtent l="38100" t="38100" r="38100" b="3365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6896100" cy="41084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C9530CE" id="Ink 544" o:spid="_x0000_s1026" type="#_x0000_t75" style="position:absolute;margin-left:-10.55pt;margin-top:101.05pt;width:544.2pt;height:33.55pt;z-index:251658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">
                <v:imagedata r:id="rId216" o:title=""/>
              </v:shape>
            </w:pict>
          </mc:Fallback>
        </mc:AlternateContent>
      </w:r>
      <w:r w:rsidR="00A42396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91" behindDoc="0" locked="0" layoutInCell="1" allowOverlap="1" wp14:anchorId="5EF97B29" wp14:editId="76DBA25F">
                <wp:simplePos x="0" y="0"/>
                <wp:positionH relativeFrom="column">
                  <wp:posOffset>5493240</wp:posOffset>
                </wp:positionH>
                <wp:positionV relativeFrom="paragraph">
                  <wp:posOffset>612277</wp:posOffset>
                </wp:positionV>
                <wp:extent cx="21240" cy="120240"/>
                <wp:effectExtent l="25400" t="25400" r="29845" b="32385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1240" cy="1202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2AF108F" id="Ink 501" o:spid="_x0000_s1026" type="#_x0000_t75" style="position:absolute;margin-left:431.95pt;margin-top:47.6pt;width:2.85pt;height:10.65pt;z-index:251658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">
                <v:imagedata r:id="rId218" o:title=""/>
              </v:shape>
            </w:pict>
          </mc:Fallback>
        </mc:AlternateContent>
      </w:r>
      <w:r w:rsidR="00554E59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90" behindDoc="0" locked="0" layoutInCell="1" allowOverlap="1" wp14:anchorId="4D3E4A67" wp14:editId="42CB6327">
                <wp:simplePos x="0" y="0"/>
                <wp:positionH relativeFrom="column">
                  <wp:posOffset>4035960</wp:posOffset>
                </wp:positionH>
                <wp:positionV relativeFrom="paragraph">
                  <wp:posOffset>291157</wp:posOffset>
                </wp:positionV>
                <wp:extent cx="11880" cy="115920"/>
                <wp:effectExtent l="25400" t="25400" r="26670" b="36830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1880" cy="1159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06BA7B5" id="Ink 497" o:spid="_x0000_s1026" type="#_x0000_t75" style="position:absolute;margin-left:317.2pt;margin-top:22.35pt;width:2.2pt;height:10.35pt;z-index:251658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">
                <v:imagedata r:id="rId220" o:title=""/>
              </v:shape>
            </w:pict>
          </mc:Fallback>
        </mc:AlternateContent>
      </w:r>
      <w:r w:rsidR="00691495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89" behindDoc="0" locked="0" layoutInCell="1" allowOverlap="1" wp14:anchorId="45F2BE12" wp14:editId="2059AC7E">
                <wp:simplePos x="0" y="0"/>
                <wp:positionH relativeFrom="column">
                  <wp:posOffset>5195160</wp:posOffset>
                </wp:positionH>
                <wp:positionV relativeFrom="paragraph">
                  <wp:posOffset>57877</wp:posOffset>
                </wp:positionV>
                <wp:extent cx="14040" cy="115920"/>
                <wp:effectExtent l="25400" t="38100" r="24130" b="36830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4040" cy="1159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ECAE20D" id="Ink 496" o:spid="_x0000_s1026" type="#_x0000_t75" style="position:absolute;margin-left:408.25pt;margin-top:3.75pt;width:2.7pt;height:10.75pt;z-index:25165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">
                <v:imagedata r:id="rId222" o:title=""/>
              </v:shape>
            </w:pict>
          </mc:Fallback>
        </mc:AlternateContent>
      </w:r>
      <w:r w:rsidR="005211F7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88" behindDoc="0" locked="0" layoutInCell="1" allowOverlap="1" wp14:anchorId="2C6BB0A8" wp14:editId="0CC7EE08">
                <wp:simplePos x="0" y="0"/>
                <wp:positionH relativeFrom="column">
                  <wp:posOffset>4878705</wp:posOffset>
                </wp:positionH>
                <wp:positionV relativeFrom="paragraph">
                  <wp:posOffset>1313815</wp:posOffset>
                </wp:positionV>
                <wp:extent cx="469200" cy="367755"/>
                <wp:effectExtent l="38100" t="38100" r="26670" b="26035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469200" cy="36775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FD12FE7" id="Ink 495" o:spid="_x0000_s1026" type="#_x0000_t75" style="position:absolute;margin-left:383.55pt;margin-top:102.85pt;width:38.2pt;height:30.15pt;z-index:25165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">
                <v:imagedata r:id="rId224" o:title=""/>
              </v:shape>
            </w:pict>
          </mc:Fallback>
        </mc:AlternateContent>
      </w:r>
      <w:r w:rsidR="00F44EA5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87" behindDoc="0" locked="0" layoutInCell="1" allowOverlap="1" wp14:anchorId="4943F35F" wp14:editId="0EC4EB73">
                <wp:simplePos x="0" y="0"/>
                <wp:positionH relativeFrom="column">
                  <wp:posOffset>3731400</wp:posOffset>
                </wp:positionH>
                <wp:positionV relativeFrom="paragraph">
                  <wp:posOffset>92437</wp:posOffset>
                </wp:positionV>
                <wp:extent cx="18720" cy="144720"/>
                <wp:effectExtent l="25400" t="25400" r="32385" b="33655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8720" cy="1447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48631AA" id="Ink 472" o:spid="_x0000_s1026" type="#_x0000_t75" style="position:absolute;margin-left:293.2pt;margin-top:6.7pt;width:2.65pt;height:12.65pt;z-index:25165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">
                <v:imagedata r:id="rId226" o:title=""/>
              </v:shape>
            </w:pict>
          </mc:Fallback>
        </mc:AlternateContent>
      </w:r>
      <w:r w:rsidR="00801F1F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86" behindDoc="0" locked="0" layoutInCell="1" allowOverlap="1" wp14:anchorId="5238E9D5" wp14:editId="37E6BECE">
                <wp:simplePos x="0" y="0"/>
                <wp:positionH relativeFrom="column">
                  <wp:posOffset>2373480</wp:posOffset>
                </wp:positionH>
                <wp:positionV relativeFrom="paragraph">
                  <wp:posOffset>127357</wp:posOffset>
                </wp:positionV>
                <wp:extent cx="28080" cy="118080"/>
                <wp:effectExtent l="25400" t="25400" r="22860" b="22225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28080" cy="1180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A84F637" id="Ink 471" o:spid="_x0000_s1026" type="#_x0000_t75" style="position:absolute;margin-left:186.3pt;margin-top:9.45pt;width:3.4pt;height:10.55pt;z-index:251658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">
                <v:imagedata r:id="rId228" o:title=""/>
              </v:shape>
            </w:pict>
          </mc:Fallback>
        </mc:AlternateContent>
      </w:r>
      <w:r w:rsidR="00E54231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85" behindDoc="0" locked="0" layoutInCell="1" allowOverlap="1" wp14:anchorId="376AA4A5" wp14:editId="53EF7F3E">
                <wp:simplePos x="0" y="0"/>
                <wp:positionH relativeFrom="column">
                  <wp:posOffset>1117440</wp:posOffset>
                </wp:positionH>
                <wp:positionV relativeFrom="paragraph">
                  <wp:posOffset>147877</wp:posOffset>
                </wp:positionV>
                <wp:extent cx="21240" cy="134280"/>
                <wp:effectExtent l="25400" t="25400" r="29845" b="3111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21240" cy="1342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2D529FF" id="Ink 470" o:spid="_x0000_s1026" type="#_x0000_t75" style="position:absolute;margin-left:87.4pt;margin-top:11.05pt;width:2.85pt;height:11.75pt;z-index:251658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">
                <v:imagedata r:id="rId230" o:title=""/>
              </v:shape>
            </w:pict>
          </mc:Fallback>
        </mc:AlternateContent>
      </w:r>
      <w:r w:rsidR="00DB7827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714889A4" wp14:editId="755256DA">
                <wp:simplePos x="0" y="0"/>
                <wp:positionH relativeFrom="column">
                  <wp:posOffset>-120240</wp:posOffset>
                </wp:positionH>
                <wp:positionV relativeFrom="paragraph">
                  <wp:posOffset>970204</wp:posOffset>
                </wp:positionV>
                <wp:extent cx="18720" cy="129240"/>
                <wp:effectExtent l="38100" t="25400" r="32385" b="36195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8720" cy="1292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A373ED3" id="Ink 442" o:spid="_x0000_s1026" type="#_x0000_t75" style="position:absolute;margin-left:-10.05pt;margin-top:75.8pt;width:2.65pt;height:11.4pt;z-index:251658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">
                <v:imagedata r:id="rId232" o:title=""/>
              </v:shape>
            </w:pict>
          </mc:Fallback>
        </mc:AlternateContent>
      </w:r>
      <w:r w:rsidR="0000767F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4652004D" wp14:editId="2B582B75">
                <wp:simplePos x="0" y="0"/>
                <wp:positionH relativeFrom="column">
                  <wp:posOffset>-120240</wp:posOffset>
                </wp:positionH>
                <wp:positionV relativeFrom="paragraph">
                  <wp:posOffset>770044</wp:posOffset>
                </wp:positionV>
                <wp:extent cx="11880" cy="117000"/>
                <wp:effectExtent l="25400" t="38100" r="26670" b="35560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1880" cy="1170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B3E76DA" id="Ink 435" o:spid="_x0000_s1026" type="#_x0000_t75" style="position:absolute;margin-left:-10.05pt;margin-top:60.05pt;width:2.15pt;height:10.4pt;z-index:251658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">
                <v:imagedata r:id="rId234" o:title=""/>
              </v:shape>
            </w:pict>
          </mc:Fallback>
        </mc:AlternateContent>
      </w:r>
      <w:r w:rsidR="00237C6A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304CED49" wp14:editId="37EC86BD">
                <wp:simplePos x="0" y="0"/>
                <wp:positionH relativeFrom="column">
                  <wp:posOffset>-122400</wp:posOffset>
                </wp:positionH>
                <wp:positionV relativeFrom="paragraph">
                  <wp:posOffset>591484</wp:posOffset>
                </wp:positionV>
                <wp:extent cx="11880" cy="113400"/>
                <wp:effectExtent l="38100" t="25400" r="26670" b="39370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1880" cy="1134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19F75E1" id="Ink 430" o:spid="_x0000_s1026" type="#_x0000_t75" style="position:absolute;margin-left:-10.25pt;margin-top:45.95pt;width:2.2pt;height:10.15pt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">
                <v:imagedata r:id="rId236" o:title=""/>
              </v:shape>
            </w:pict>
          </mc:Fallback>
        </mc:AlternateContent>
      </w:r>
      <w:r w:rsidR="00237C6A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643CDC73" wp14:editId="2DC066CE">
                <wp:simplePos x="0" y="0"/>
                <wp:positionH relativeFrom="column">
                  <wp:posOffset>-136440</wp:posOffset>
                </wp:positionH>
                <wp:positionV relativeFrom="paragraph">
                  <wp:posOffset>381604</wp:posOffset>
                </wp:positionV>
                <wp:extent cx="9720" cy="99360"/>
                <wp:effectExtent l="25400" t="38100" r="28575" b="40640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9720" cy="99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8612960" id="Ink 426" o:spid="_x0000_s1026" type="#_x0000_t75" style="position:absolute;margin-left:-11.35pt;margin-top:29.45pt;width:2pt;height:9pt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">
                <v:imagedata r:id="rId238" o:title=""/>
              </v:shape>
            </w:pict>
          </mc:Fallback>
        </mc:AlternateContent>
      </w:r>
      <w:r w:rsidR="00EF3EBC" w:rsidRPr="00A003E3">
        <w:rPr>
          <w:rFonts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4387159F" wp14:editId="70652DA8">
                <wp:simplePos x="0" y="0"/>
                <wp:positionH relativeFrom="column">
                  <wp:posOffset>-141120</wp:posOffset>
                </wp:positionH>
                <wp:positionV relativeFrom="paragraph">
                  <wp:posOffset>201244</wp:posOffset>
                </wp:positionV>
                <wp:extent cx="11880" cy="132120"/>
                <wp:effectExtent l="38100" t="25400" r="26670" b="33020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1880" cy="1321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697B9A2" id="Ink 419" o:spid="_x0000_s1026" type="#_x0000_t75" style="position:absolute;margin-left:-11.7pt;margin-top:15.25pt;width:2.2pt;height:11.6pt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">
                <v:imagedata r:id="rId240" o:title=""/>
              </v:shape>
            </w:pict>
          </mc:Fallback>
        </mc:AlternateContent>
      </w:r>
    </w:p>
    <w:sectPr w:rsidR="0020771B" w:rsidRPr="00A003E3" w:rsidSect="001446D2">
      <w:headerReference w:type="default" r:id="rId241"/>
      <w:pgSz w:w="12240" w:h="15840"/>
      <w:pgMar w:top="1080" w:right="1080" w:bottom="1071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16D62" w14:textId="77777777" w:rsidR="003147D5" w:rsidRDefault="003147D5" w:rsidP="0020771B">
      <w:r>
        <w:separator/>
      </w:r>
    </w:p>
  </w:endnote>
  <w:endnote w:type="continuationSeparator" w:id="0">
    <w:p w14:paraId="6AB68ABE" w14:textId="77777777" w:rsidR="003147D5" w:rsidRDefault="003147D5" w:rsidP="0020771B">
      <w:r>
        <w:continuationSeparator/>
      </w:r>
    </w:p>
  </w:endnote>
  <w:endnote w:type="continuationNotice" w:id="1">
    <w:p w14:paraId="1F576B09" w14:textId="77777777" w:rsidR="003147D5" w:rsidRDefault="003147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F41BB" w14:textId="77777777" w:rsidR="003147D5" w:rsidRDefault="003147D5" w:rsidP="0020771B">
      <w:r>
        <w:separator/>
      </w:r>
    </w:p>
  </w:footnote>
  <w:footnote w:type="continuationSeparator" w:id="0">
    <w:p w14:paraId="677ED8A9" w14:textId="77777777" w:rsidR="003147D5" w:rsidRDefault="003147D5" w:rsidP="0020771B">
      <w:r>
        <w:continuationSeparator/>
      </w:r>
    </w:p>
  </w:footnote>
  <w:footnote w:type="continuationNotice" w:id="1">
    <w:p w14:paraId="386E9E62" w14:textId="77777777" w:rsidR="003147D5" w:rsidRDefault="003147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72298" w14:textId="05595DC1" w:rsidR="0020771B" w:rsidRDefault="001E71AA">
    <w:pPr>
      <w:pStyle w:val="Header"/>
    </w:pPr>
    <w:r>
      <w:t>ECE 57</w:t>
    </w:r>
    <w:r w:rsidR="003443AA">
      <w:t>8</w:t>
    </w:r>
    <w:r>
      <w:t>0-001</w:t>
    </w:r>
    <w:r w:rsidR="0020771B">
      <w:tab/>
      <w:t>Crabb</w:t>
    </w:r>
    <w:r w:rsidR="00451FD7">
      <w:t xml:space="preserve"> &amp; Nettesheim</w:t>
    </w:r>
    <w:r w:rsidR="0020771B">
      <w:tab/>
    </w:r>
    <w:r w:rsidR="0020771B">
      <w:fldChar w:fldCharType="begin"/>
    </w:r>
    <w:r w:rsidR="0020771B">
      <w:instrText xml:space="preserve"> DATE \@ "d MMMM yyyy" </w:instrText>
    </w:r>
    <w:r w:rsidR="0020771B">
      <w:fldChar w:fldCharType="separate"/>
    </w:r>
    <w:r w:rsidR="00A003E3">
      <w:rPr>
        <w:noProof/>
      </w:rPr>
      <w:t>1 April 2023</w:t>
    </w:r>
    <w:r w:rsidR="0020771B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6A"/>
    <w:rsid w:val="0000767F"/>
    <w:rsid w:val="0001325A"/>
    <w:rsid w:val="00013B8B"/>
    <w:rsid w:val="00026B31"/>
    <w:rsid w:val="0003595E"/>
    <w:rsid w:val="000454CB"/>
    <w:rsid w:val="00047070"/>
    <w:rsid w:val="00083031"/>
    <w:rsid w:val="00092E3F"/>
    <w:rsid w:val="00094DFD"/>
    <w:rsid w:val="000A2DA9"/>
    <w:rsid w:val="000A7365"/>
    <w:rsid w:val="000B2FDE"/>
    <w:rsid w:val="000B456B"/>
    <w:rsid w:val="000C4CAA"/>
    <w:rsid w:val="000C504F"/>
    <w:rsid w:val="000C60C9"/>
    <w:rsid w:val="000D2D8E"/>
    <w:rsid w:val="000E4BD4"/>
    <w:rsid w:val="000F7ABC"/>
    <w:rsid w:val="00115F2F"/>
    <w:rsid w:val="00133C87"/>
    <w:rsid w:val="0013433A"/>
    <w:rsid w:val="001446D2"/>
    <w:rsid w:val="00166614"/>
    <w:rsid w:val="00170B36"/>
    <w:rsid w:val="00182489"/>
    <w:rsid w:val="00185CB4"/>
    <w:rsid w:val="001A3E84"/>
    <w:rsid w:val="001B0AC0"/>
    <w:rsid w:val="001B25C9"/>
    <w:rsid w:val="001B3E58"/>
    <w:rsid w:val="001B53F6"/>
    <w:rsid w:val="001C4E73"/>
    <w:rsid w:val="001D005B"/>
    <w:rsid w:val="001D1F74"/>
    <w:rsid w:val="001E71AA"/>
    <w:rsid w:val="0020771B"/>
    <w:rsid w:val="00210DAE"/>
    <w:rsid w:val="002119AA"/>
    <w:rsid w:val="0022408E"/>
    <w:rsid w:val="00232E82"/>
    <w:rsid w:val="00237C6A"/>
    <w:rsid w:val="00247487"/>
    <w:rsid w:val="00253822"/>
    <w:rsid w:val="002809CF"/>
    <w:rsid w:val="00280D90"/>
    <w:rsid w:val="00296D61"/>
    <w:rsid w:val="002A17BF"/>
    <w:rsid w:val="002A4236"/>
    <w:rsid w:val="002A45BA"/>
    <w:rsid w:val="002A5CFF"/>
    <w:rsid w:val="002A68AC"/>
    <w:rsid w:val="002D115E"/>
    <w:rsid w:val="002E5138"/>
    <w:rsid w:val="002F22A4"/>
    <w:rsid w:val="002F49D9"/>
    <w:rsid w:val="00300DF9"/>
    <w:rsid w:val="00303676"/>
    <w:rsid w:val="003038C6"/>
    <w:rsid w:val="00305522"/>
    <w:rsid w:val="00305A16"/>
    <w:rsid w:val="00307319"/>
    <w:rsid w:val="003147D5"/>
    <w:rsid w:val="00317E69"/>
    <w:rsid w:val="00326CC0"/>
    <w:rsid w:val="00326F4E"/>
    <w:rsid w:val="003443AA"/>
    <w:rsid w:val="00356565"/>
    <w:rsid w:val="00374C3F"/>
    <w:rsid w:val="003764DB"/>
    <w:rsid w:val="003830D2"/>
    <w:rsid w:val="00383A7D"/>
    <w:rsid w:val="0039118F"/>
    <w:rsid w:val="00393C1D"/>
    <w:rsid w:val="003A14DC"/>
    <w:rsid w:val="003A68D9"/>
    <w:rsid w:val="003B34A3"/>
    <w:rsid w:val="003B3E87"/>
    <w:rsid w:val="003D168F"/>
    <w:rsid w:val="003D1FA0"/>
    <w:rsid w:val="003E2726"/>
    <w:rsid w:val="003E4308"/>
    <w:rsid w:val="003F23B8"/>
    <w:rsid w:val="003F4BDE"/>
    <w:rsid w:val="003F4BF0"/>
    <w:rsid w:val="00402E41"/>
    <w:rsid w:val="00404884"/>
    <w:rsid w:val="00410C53"/>
    <w:rsid w:val="004113F8"/>
    <w:rsid w:val="004135D7"/>
    <w:rsid w:val="00416AC7"/>
    <w:rsid w:val="0043061B"/>
    <w:rsid w:val="00434CB5"/>
    <w:rsid w:val="00445EA1"/>
    <w:rsid w:val="00451FD7"/>
    <w:rsid w:val="00460EE9"/>
    <w:rsid w:val="00472D4B"/>
    <w:rsid w:val="00473B0B"/>
    <w:rsid w:val="004767E3"/>
    <w:rsid w:val="00476DC0"/>
    <w:rsid w:val="00494EF7"/>
    <w:rsid w:val="004C105D"/>
    <w:rsid w:val="004C4366"/>
    <w:rsid w:val="004C68A5"/>
    <w:rsid w:val="004D010A"/>
    <w:rsid w:val="004D5E71"/>
    <w:rsid w:val="004D79F8"/>
    <w:rsid w:val="004F6963"/>
    <w:rsid w:val="00502589"/>
    <w:rsid w:val="00503BC6"/>
    <w:rsid w:val="00507302"/>
    <w:rsid w:val="005211F7"/>
    <w:rsid w:val="0052467A"/>
    <w:rsid w:val="005247BA"/>
    <w:rsid w:val="00532CDA"/>
    <w:rsid w:val="00535D2A"/>
    <w:rsid w:val="0054121A"/>
    <w:rsid w:val="00541C9B"/>
    <w:rsid w:val="00551819"/>
    <w:rsid w:val="00554E59"/>
    <w:rsid w:val="0055643F"/>
    <w:rsid w:val="005572A7"/>
    <w:rsid w:val="00560523"/>
    <w:rsid w:val="0056110A"/>
    <w:rsid w:val="00561D14"/>
    <w:rsid w:val="00573348"/>
    <w:rsid w:val="005771E1"/>
    <w:rsid w:val="0058080D"/>
    <w:rsid w:val="005815D3"/>
    <w:rsid w:val="0058210F"/>
    <w:rsid w:val="00582DAB"/>
    <w:rsid w:val="005836D9"/>
    <w:rsid w:val="00584934"/>
    <w:rsid w:val="005C5A91"/>
    <w:rsid w:val="005E4B08"/>
    <w:rsid w:val="005F4BC8"/>
    <w:rsid w:val="005F65A4"/>
    <w:rsid w:val="00602B98"/>
    <w:rsid w:val="00605EEE"/>
    <w:rsid w:val="00620B2D"/>
    <w:rsid w:val="006211F5"/>
    <w:rsid w:val="006231D3"/>
    <w:rsid w:val="00635348"/>
    <w:rsid w:val="00635353"/>
    <w:rsid w:val="006504DE"/>
    <w:rsid w:val="00666509"/>
    <w:rsid w:val="0067173F"/>
    <w:rsid w:val="006803D7"/>
    <w:rsid w:val="00686ED0"/>
    <w:rsid w:val="006905B1"/>
    <w:rsid w:val="00691495"/>
    <w:rsid w:val="006970BE"/>
    <w:rsid w:val="006A67BF"/>
    <w:rsid w:val="006B195C"/>
    <w:rsid w:val="006B3382"/>
    <w:rsid w:val="006B3DA4"/>
    <w:rsid w:val="006D39A8"/>
    <w:rsid w:val="006D40D6"/>
    <w:rsid w:val="006D7CC5"/>
    <w:rsid w:val="006E1816"/>
    <w:rsid w:val="006E7FF0"/>
    <w:rsid w:val="006F0A07"/>
    <w:rsid w:val="006F6216"/>
    <w:rsid w:val="006F6DAB"/>
    <w:rsid w:val="007003F5"/>
    <w:rsid w:val="00703844"/>
    <w:rsid w:val="00705BDE"/>
    <w:rsid w:val="007063BC"/>
    <w:rsid w:val="007226D8"/>
    <w:rsid w:val="00733852"/>
    <w:rsid w:val="00735660"/>
    <w:rsid w:val="00751D09"/>
    <w:rsid w:val="0075556A"/>
    <w:rsid w:val="00757EA0"/>
    <w:rsid w:val="0076055A"/>
    <w:rsid w:val="00771712"/>
    <w:rsid w:val="00772AA9"/>
    <w:rsid w:val="007848CE"/>
    <w:rsid w:val="007B0869"/>
    <w:rsid w:val="007B1A33"/>
    <w:rsid w:val="007B2DD8"/>
    <w:rsid w:val="007B39FC"/>
    <w:rsid w:val="007C22E2"/>
    <w:rsid w:val="007D1B60"/>
    <w:rsid w:val="007D2453"/>
    <w:rsid w:val="007D5F02"/>
    <w:rsid w:val="007E2F1F"/>
    <w:rsid w:val="00801F1F"/>
    <w:rsid w:val="008058AE"/>
    <w:rsid w:val="00806B7D"/>
    <w:rsid w:val="00826551"/>
    <w:rsid w:val="00833ACA"/>
    <w:rsid w:val="00865C19"/>
    <w:rsid w:val="00867ECA"/>
    <w:rsid w:val="008811F0"/>
    <w:rsid w:val="008913B3"/>
    <w:rsid w:val="00896B23"/>
    <w:rsid w:val="008A36F7"/>
    <w:rsid w:val="008A3EF6"/>
    <w:rsid w:val="008A783E"/>
    <w:rsid w:val="008B0CF3"/>
    <w:rsid w:val="008B34EF"/>
    <w:rsid w:val="008B712F"/>
    <w:rsid w:val="008C0CA1"/>
    <w:rsid w:val="008C3D9B"/>
    <w:rsid w:val="008D1803"/>
    <w:rsid w:val="008D1BD8"/>
    <w:rsid w:val="008D3B08"/>
    <w:rsid w:val="008D43CD"/>
    <w:rsid w:val="008F4938"/>
    <w:rsid w:val="008F64F2"/>
    <w:rsid w:val="00900F0C"/>
    <w:rsid w:val="009011CE"/>
    <w:rsid w:val="0090123A"/>
    <w:rsid w:val="00901F8C"/>
    <w:rsid w:val="00907CFC"/>
    <w:rsid w:val="00920477"/>
    <w:rsid w:val="009217D0"/>
    <w:rsid w:val="00944E54"/>
    <w:rsid w:val="00946150"/>
    <w:rsid w:val="009541C0"/>
    <w:rsid w:val="009577AB"/>
    <w:rsid w:val="009849FC"/>
    <w:rsid w:val="0099017A"/>
    <w:rsid w:val="00990414"/>
    <w:rsid w:val="009A24CF"/>
    <w:rsid w:val="009B169A"/>
    <w:rsid w:val="009B2B73"/>
    <w:rsid w:val="009B3832"/>
    <w:rsid w:val="009B680A"/>
    <w:rsid w:val="009C1811"/>
    <w:rsid w:val="009C6FEB"/>
    <w:rsid w:val="009C7E91"/>
    <w:rsid w:val="009D6FA9"/>
    <w:rsid w:val="009E1AF2"/>
    <w:rsid w:val="009E2A22"/>
    <w:rsid w:val="009E5C00"/>
    <w:rsid w:val="009F513C"/>
    <w:rsid w:val="00A003E3"/>
    <w:rsid w:val="00A0423D"/>
    <w:rsid w:val="00A0680D"/>
    <w:rsid w:val="00A06C98"/>
    <w:rsid w:val="00A1661D"/>
    <w:rsid w:val="00A27166"/>
    <w:rsid w:val="00A37674"/>
    <w:rsid w:val="00A42396"/>
    <w:rsid w:val="00A6104A"/>
    <w:rsid w:val="00A62F2B"/>
    <w:rsid w:val="00A67921"/>
    <w:rsid w:val="00A752A4"/>
    <w:rsid w:val="00A755B1"/>
    <w:rsid w:val="00A7692A"/>
    <w:rsid w:val="00A8028F"/>
    <w:rsid w:val="00A84138"/>
    <w:rsid w:val="00A85C4F"/>
    <w:rsid w:val="00AA5A57"/>
    <w:rsid w:val="00AA5ED9"/>
    <w:rsid w:val="00AA6A53"/>
    <w:rsid w:val="00AB0B71"/>
    <w:rsid w:val="00AC7512"/>
    <w:rsid w:val="00AD5C8F"/>
    <w:rsid w:val="00AE5596"/>
    <w:rsid w:val="00B05EDD"/>
    <w:rsid w:val="00B074F6"/>
    <w:rsid w:val="00B16D36"/>
    <w:rsid w:val="00B16F49"/>
    <w:rsid w:val="00B21222"/>
    <w:rsid w:val="00B3284E"/>
    <w:rsid w:val="00B33F60"/>
    <w:rsid w:val="00B462B8"/>
    <w:rsid w:val="00B51EC0"/>
    <w:rsid w:val="00B6162D"/>
    <w:rsid w:val="00B61BAB"/>
    <w:rsid w:val="00B64D85"/>
    <w:rsid w:val="00B772B5"/>
    <w:rsid w:val="00B86B30"/>
    <w:rsid w:val="00B94C6C"/>
    <w:rsid w:val="00BA0546"/>
    <w:rsid w:val="00BB0985"/>
    <w:rsid w:val="00BC1607"/>
    <w:rsid w:val="00BC4B61"/>
    <w:rsid w:val="00BC713F"/>
    <w:rsid w:val="00BC74D3"/>
    <w:rsid w:val="00BE146C"/>
    <w:rsid w:val="00BF01C6"/>
    <w:rsid w:val="00C00E12"/>
    <w:rsid w:val="00C1137D"/>
    <w:rsid w:val="00C24E3C"/>
    <w:rsid w:val="00C251E3"/>
    <w:rsid w:val="00C45AED"/>
    <w:rsid w:val="00C51B6A"/>
    <w:rsid w:val="00C5270E"/>
    <w:rsid w:val="00C52B47"/>
    <w:rsid w:val="00C61B78"/>
    <w:rsid w:val="00C63272"/>
    <w:rsid w:val="00C71818"/>
    <w:rsid w:val="00C8248D"/>
    <w:rsid w:val="00C82ED5"/>
    <w:rsid w:val="00C85E70"/>
    <w:rsid w:val="00CA48E1"/>
    <w:rsid w:val="00CB25F8"/>
    <w:rsid w:val="00CB7A20"/>
    <w:rsid w:val="00CC0263"/>
    <w:rsid w:val="00CC18C0"/>
    <w:rsid w:val="00CC65FA"/>
    <w:rsid w:val="00CD3A2E"/>
    <w:rsid w:val="00CE56C6"/>
    <w:rsid w:val="00CF2980"/>
    <w:rsid w:val="00D037FD"/>
    <w:rsid w:val="00D03959"/>
    <w:rsid w:val="00D0714B"/>
    <w:rsid w:val="00D135B6"/>
    <w:rsid w:val="00D256DE"/>
    <w:rsid w:val="00D266C1"/>
    <w:rsid w:val="00D35FDB"/>
    <w:rsid w:val="00D36298"/>
    <w:rsid w:val="00D420E0"/>
    <w:rsid w:val="00D64030"/>
    <w:rsid w:val="00D64A1A"/>
    <w:rsid w:val="00D66DE5"/>
    <w:rsid w:val="00D80005"/>
    <w:rsid w:val="00D9736F"/>
    <w:rsid w:val="00D9785E"/>
    <w:rsid w:val="00DA07DB"/>
    <w:rsid w:val="00DA1B3A"/>
    <w:rsid w:val="00DB7827"/>
    <w:rsid w:val="00DC0A95"/>
    <w:rsid w:val="00DC6ED1"/>
    <w:rsid w:val="00DC7608"/>
    <w:rsid w:val="00DD1A93"/>
    <w:rsid w:val="00DD6A2D"/>
    <w:rsid w:val="00DD7CA5"/>
    <w:rsid w:val="00DE067C"/>
    <w:rsid w:val="00DE31F1"/>
    <w:rsid w:val="00DF7971"/>
    <w:rsid w:val="00E047F0"/>
    <w:rsid w:val="00E16502"/>
    <w:rsid w:val="00E26D0A"/>
    <w:rsid w:val="00E32A32"/>
    <w:rsid w:val="00E36AF6"/>
    <w:rsid w:val="00E50055"/>
    <w:rsid w:val="00E54231"/>
    <w:rsid w:val="00E67FDA"/>
    <w:rsid w:val="00E71B91"/>
    <w:rsid w:val="00E72AA8"/>
    <w:rsid w:val="00E72D91"/>
    <w:rsid w:val="00E84C68"/>
    <w:rsid w:val="00E87752"/>
    <w:rsid w:val="00E9331F"/>
    <w:rsid w:val="00E97879"/>
    <w:rsid w:val="00EC7987"/>
    <w:rsid w:val="00EE53FB"/>
    <w:rsid w:val="00EE708C"/>
    <w:rsid w:val="00EF1B2E"/>
    <w:rsid w:val="00EF3EBC"/>
    <w:rsid w:val="00F22FCA"/>
    <w:rsid w:val="00F2548A"/>
    <w:rsid w:val="00F325E8"/>
    <w:rsid w:val="00F36825"/>
    <w:rsid w:val="00F4007D"/>
    <w:rsid w:val="00F40DF9"/>
    <w:rsid w:val="00F417D0"/>
    <w:rsid w:val="00F424BB"/>
    <w:rsid w:val="00F4413A"/>
    <w:rsid w:val="00F44EA5"/>
    <w:rsid w:val="00F44EE5"/>
    <w:rsid w:val="00F46650"/>
    <w:rsid w:val="00F644C2"/>
    <w:rsid w:val="00F64E42"/>
    <w:rsid w:val="00F6580D"/>
    <w:rsid w:val="00F66501"/>
    <w:rsid w:val="00F7122B"/>
    <w:rsid w:val="00F71FE0"/>
    <w:rsid w:val="00F72FE8"/>
    <w:rsid w:val="00F732DF"/>
    <w:rsid w:val="00F86989"/>
    <w:rsid w:val="00FB06B8"/>
    <w:rsid w:val="00FB159C"/>
    <w:rsid w:val="00FB4F0F"/>
    <w:rsid w:val="00FB60F4"/>
    <w:rsid w:val="00FC04A2"/>
    <w:rsid w:val="00FC29E7"/>
    <w:rsid w:val="00FD78D7"/>
    <w:rsid w:val="00FE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3AA3"/>
  <w15:chartTrackingRefBased/>
  <w15:docId w15:val="{0C1C7E37-84FB-46A6-B805-A18C871D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771B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2077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71B"/>
  </w:style>
  <w:style w:type="paragraph" w:styleId="Footer">
    <w:name w:val="footer"/>
    <w:basedOn w:val="Normal"/>
    <w:link w:val="FooterChar"/>
    <w:uiPriority w:val="99"/>
    <w:unhideWhenUsed/>
    <w:rsid w:val="002077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71B"/>
  </w:style>
  <w:style w:type="character" w:styleId="PlaceholderText">
    <w:name w:val="Placeholder Text"/>
    <w:basedOn w:val="DefaultParagraphFont"/>
    <w:uiPriority w:val="99"/>
    <w:semiHidden/>
    <w:rsid w:val="006665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63" Type="http://schemas.openxmlformats.org/officeDocument/2006/relationships/customXml" Target="ink/ink29.xml"/><Relationship Id="rId84" Type="http://schemas.openxmlformats.org/officeDocument/2006/relationships/image" Target="media/image39.png"/><Relationship Id="rId138" Type="http://schemas.openxmlformats.org/officeDocument/2006/relationships/image" Target="media/image66.png"/><Relationship Id="rId159" Type="http://schemas.openxmlformats.org/officeDocument/2006/relationships/customXml" Target="ink/ink77.xml"/><Relationship Id="rId170" Type="http://schemas.openxmlformats.org/officeDocument/2006/relationships/image" Target="media/image82.png"/><Relationship Id="rId191" Type="http://schemas.openxmlformats.org/officeDocument/2006/relationships/customXml" Target="ink/ink93.xml"/><Relationship Id="rId205" Type="http://schemas.openxmlformats.org/officeDocument/2006/relationships/customXml" Target="ink/ink100.xml"/><Relationship Id="rId226" Type="http://schemas.openxmlformats.org/officeDocument/2006/relationships/image" Target="media/image110.png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53" Type="http://schemas.openxmlformats.org/officeDocument/2006/relationships/customXml" Target="ink/ink24.xml"/><Relationship Id="rId74" Type="http://schemas.openxmlformats.org/officeDocument/2006/relationships/image" Target="media/image34.png"/><Relationship Id="rId128" Type="http://schemas.openxmlformats.org/officeDocument/2006/relationships/image" Target="media/image61.png"/><Relationship Id="rId149" Type="http://schemas.openxmlformats.org/officeDocument/2006/relationships/customXml" Target="ink/ink72.xml"/><Relationship Id="rId5" Type="http://schemas.openxmlformats.org/officeDocument/2006/relationships/endnotes" Target="endnotes.xml"/><Relationship Id="rId95" Type="http://schemas.openxmlformats.org/officeDocument/2006/relationships/customXml" Target="ink/ink45.xml"/><Relationship Id="rId160" Type="http://schemas.openxmlformats.org/officeDocument/2006/relationships/image" Target="media/image77.png"/><Relationship Id="rId181" Type="http://schemas.openxmlformats.org/officeDocument/2006/relationships/customXml" Target="ink/ink88.xml"/><Relationship Id="rId216" Type="http://schemas.openxmlformats.org/officeDocument/2006/relationships/image" Target="media/image105.png"/><Relationship Id="rId237" Type="http://schemas.openxmlformats.org/officeDocument/2006/relationships/customXml" Target="ink/ink116.xml"/><Relationship Id="rId22" Type="http://schemas.openxmlformats.org/officeDocument/2006/relationships/image" Target="media/image8.png"/><Relationship Id="rId43" Type="http://schemas.openxmlformats.org/officeDocument/2006/relationships/customXml" Target="ink/ink19.xml"/><Relationship Id="rId64" Type="http://schemas.openxmlformats.org/officeDocument/2006/relationships/image" Target="media/image29.png"/><Relationship Id="rId118" Type="http://schemas.openxmlformats.org/officeDocument/2006/relationships/image" Target="media/image56.png"/><Relationship Id="rId139" Type="http://schemas.openxmlformats.org/officeDocument/2006/relationships/customXml" Target="ink/ink67.xml"/><Relationship Id="rId85" Type="http://schemas.openxmlformats.org/officeDocument/2006/relationships/customXml" Target="ink/ink40.xml"/><Relationship Id="rId150" Type="http://schemas.openxmlformats.org/officeDocument/2006/relationships/image" Target="media/image72.png"/><Relationship Id="rId171" Type="http://schemas.openxmlformats.org/officeDocument/2006/relationships/customXml" Target="ink/ink83.xml"/><Relationship Id="rId192" Type="http://schemas.openxmlformats.org/officeDocument/2006/relationships/image" Target="media/image93.png"/><Relationship Id="rId206" Type="http://schemas.openxmlformats.org/officeDocument/2006/relationships/image" Target="media/image100.png"/><Relationship Id="rId227" Type="http://schemas.openxmlformats.org/officeDocument/2006/relationships/customXml" Target="ink/ink111.xml"/><Relationship Id="rId12" Type="http://schemas.openxmlformats.org/officeDocument/2006/relationships/image" Target="media/image3.png"/><Relationship Id="rId33" Type="http://schemas.openxmlformats.org/officeDocument/2006/relationships/customXml" Target="ink/ink14.xml"/><Relationship Id="rId108" Type="http://schemas.openxmlformats.org/officeDocument/2006/relationships/image" Target="media/image51.png"/><Relationship Id="rId129" Type="http://schemas.openxmlformats.org/officeDocument/2006/relationships/customXml" Target="ink/ink62.xml"/><Relationship Id="rId54" Type="http://schemas.openxmlformats.org/officeDocument/2006/relationships/image" Target="media/image24.png"/><Relationship Id="rId75" Type="http://schemas.openxmlformats.org/officeDocument/2006/relationships/customXml" Target="ink/ink35.xml"/><Relationship Id="rId96" Type="http://schemas.openxmlformats.org/officeDocument/2006/relationships/image" Target="media/image45.png"/><Relationship Id="rId140" Type="http://schemas.openxmlformats.org/officeDocument/2006/relationships/image" Target="media/image67.png"/><Relationship Id="rId161" Type="http://schemas.openxmlformats.org/officeDocument/2006/relationships/customXml" Target="ink/ink78.xml"/><Relationship Id="rId182" Type="http://schemas.openxmlformats.org/officeDocument/2006/relationships/image" Target="media/image88.png"/><Relationship Id="rId217" Type="http://schemas.openxmlformats.org/officeDocument/2006/relationships/customXml" Target="ink/ink106.xml"/><Relationship Id="rId6" Type="http://schemas.openxmlformats.org/officeDocument/2006/relationships/customXml" Target="ink/ink1.xml"/><Relationship Id="rId238" Type="http://schemas.openxmlformats.org/officeDocument/2006/relationships/image" Target="media/image116.png"/><Relationship Id="rId23" Type="http://schemas.openxmlformats.org/officeDocument/2006/relationships/customXml" Target="ink/ink9.xml"/><Relationship Id="rId119" Type="http://schemas.openxmlformats.org/officeDocument/2006/relationships/customXml" Target="ink/ink57.xml"/><Relationship Id="rId44" Type="http://schemas.openxmlformats.org/officeDocument/2006/relationships/image" Target="media/image19.png"/><Relationship Id="rId65" Type="http://schemas.openxmlformats.org/officeDocument/2006/relationships/customXml" Target="ink/ink30.xml"/><Relationship Id="rId86" Type="http://schemas.openxmlformats.org/officeDocument/2006/relationships/image" Target="media/image40.png"/><Relationship Id="rId130" Type="http://schemas.openxmlformats.org/officeDocument/2006/relationships/image" Target="media/image62.png"/><Relationship Id="rId151" Type="http://schemas.openxmlformats.org/officeDocument/2006/relationships/customXml" Target="ink/ink73.xml"/><Relationship Id="rId172" Type="http://schemas.openxmlformats.org/officeDocument/2006/relationships/image" Target="media/image83.png"/><Relationship Id="rId193" Type="http://schemas.openxmlformats.org/officeDocument/2006/relationships/customXml" Target="ink/ink94.xml"/><Relationship Id="rId207" Type="http://schemas.openxmlformats.org/officeDocument/2006/relationships/customXml" Target="ink/ink101.xml"/><Relationship Id="rId228" Type="http://schemas.openxmlformats.org/officeDocument/2006/relationships/image" Target="media/image111.png"/><Relationship Id="rId13" Type="http://schemas.openxmlformats.org/officeDocument/2006/relationships/customXml" Target="ink/ink4.xml"/><Relationship Id="rId109" Type="http://schemas.openxmlformats.org/officeDocument/2006/relationships/customXml" Target="ink/ink52.xml"/><Relationship Id="rId34" Type="http://schemas.openxmlformats.org/officeDocument/2006/relationships/image" Target="media/image14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120" Type="http://schemas.openxmlformats.org/officeDocument/2006/relationships/image" Target="media/image57.png"/><Relationship Id="rId141" Type="http://schemas.openxmlformats.org/officeDocument/2006/relationships/customXml" Target="ink/ink68.xml"/><Relationship Id="rId162" Type="http://schemas.openxmlformats.org/officeDocument/2006/relationships/image" Target="media/image78.png"/><Relationship Id="rId183" Type="http://schemas.openxmlformats.org/officeDocument/2006/relationships/customXml" Target="ink/ink89.xml"/><Relationship Id="rId218" Type="http://schemas.openxmlformats.org/officeDocument/2006/relationships/image" Target="media/image106.png"/><Relationship Id="rId239" Type="http://schemas.openxmlformats.org/officeDocument/2006/relationships/customXml" Target="ink/ink117.xml"/><Relationship Id="rId24" Type="http://schemas.openxmlformats.org/officeDocument/2006/relationships/image" Target="media/image9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110" Type="http://schemas.openxmlformats.org/officeDocument/2006/relationships/image" Target="media/image52.png"/><Relationship Id="rId131" Type="http://schemas.openxmlformats.org/officeDocument/2006/relationships/customXml" Target="ink/ink63.xml"/><Relationship Id="rId152" Type="http://schemas.openxmlformats.org/officeDocument/2006/relationships/image" Target="media/image73.png"/><Relationship Id="rId173" Type="http://schemas.openxmlformats.org/officeDocument/2006/relationships/customXml" Target="ink/ink84.xml"/><Relationship Id="rId194" Type="http://schemas.openxmlformats.org/officeDocument/2006/relationships/image" Target="media/image94.png"/><Relationship Id="rId208" Type="http://schemas.openxmlformats.org/officeDocument/2006/relationships/image" Target="media/image101.png"/><Relationship Id="rId229" Type="http://schemas.openxmlformats.org/officeDocument/2006/relationships/customXml" Target="ink/ink112.xml"/><Relationship Id="rId240" Type="http://schemas.openxmlformats.org/officeDocument/2006/relationships/image" Target="media/image117.png"/><Relationship Id="rId14" Type="http://schemas.openxmlformats.org/officeDocument/2006/relationships/image" Target="media/image4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8" Type="http://schemas.openxmlformats.org/officeDocument/2006/relationships/image" Target="media/image1.png"/><Relationship Id="rId98" Type="http://schemas.openxmlformats.org/officeDocument/2006/relationships/image" Target="media/image46.png"/><Relationship Id="rId121" Type="http://schemas.openxmlformats.org/officeDocument/2006/relationships/customXml" Target="ink/ink58.xml"/><Relationship Id="rId142" Type="http://schemas.openxmlformats.org/officeDocument/2006/relationships/image" Target="media/image68.png"/><Relationship Id="rId163" Type="http://schemas.openxmlformats.org/officeDocument/2006/relationships/customXml" Target="ink/ink79.xml"/><Relationship Id="rId184" Type="http://schemas.openxmlformats.org/officeDocument/2006/relationships/image" Target="media/image89.png"/><Relationship Id="rId219" Type="http://schemas.openxmlformats.org/officeDocument/2006/relationships/customXml" Target="ink/ink107.xml"/><Relationship Id="rId230" Type="http://schemas.openxmlformats.org/officeDocument/2006/relationships/image" Target="media/image112.png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88" Type="http://schemas.openxmlformats.org/officeDocument/2006/relationships/image" Target="media/image41.png"/><Relationship Id="rId111" Type="http://schemas.openxmlformats.org/officeDocument/2006/relationships/customXml" Target="ink/ink53.xml"/><Relationship Id="rId132" Type="http://schemas.openxmlformats.org/officeDocument/2006/relationships/image" Target="media/image63.png"/><Relationship Id="rId153" Type="http://schemas.openxmlformats.org/officeDocument/2006/relationships/customXml" Target="ink/ink74.xml"/><Relationship Id="rId174" Type="http://schemas.openxmlformats.org/officeDocument/2006/relationships/image" Target="media/image84.png"/><Relationship Id="rId195" Type="http://schemas.openxmlformats.org/officeDocument/2006/relationships/customXml" Target="ink/ink95.xml"/><Relationship Id="rId209" Type="http://schemas.openxmlformats.org/officeDocument/2006/relationships/customXml" Target="ink/ink102.xml"/><Relationship Id="rId220" Type="http://schemas.openxmlformats.org/officeDocument/2006/relationships/image" Target="media/image107.png"/><Relationship Id="rId241" Type="http://schemas.openxmlformats.org/officeDocument/2006/relationships/header" Target="header1.xml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6.xml"/><Relationship Id="rId106" Type="http://schemas.openxmlformats.org/officeDocument/2006/relationships/image" Target="media/image50.png"/><Relationship Id="rId127" Type="http://schemas.openxmlformats.org/officeDocument/2006/relationships/customXml" Target="ink/ink61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23.png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8.png"/><Relationship Id="rId143" Type="http://schemas.openxmlformats.org/officeDocument/2006/relationships/customXml" Target="ink/ink69.xml"/><Relationship Id="rId148" Type="http://schemas.openxmlformats.org/officeDocument/2006/relationships/image" Target="media/image71.png"/><Relationship Id="rId164" Type="http://schemas.openxmlformats.org/officeDocument/2006/relationships/image" Target="media/image79.png"/><Relationship Id="rId169" Type="http://schemas.openxmlformats.org/officeDocument/2006/relationships/customXml" Target="ink/ink82.xml"/><Relationship Id="rId185" Type="http://schemas.openxmlformats.org/officeDocument/2006/relationships/customXml" Target="ink/ink90.xml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80" Type="http://schemas.openxmlformats.org/officeDocument/2006/relationships/image" Target="media/image87.png"/><Relationship Id="rId210" Type="http://schemas.openxmlformats.org/officeDocument/2006/relationships/image" Target="media/image102.png"/><Relationship Id="rId215" Type="http://schemas.openxmlformats.org/officeDocument/2006/relationships/customXml" Target="ink/ink105.xml"/><Relationship Id="rId236" Type="http://schemas.openxmlformats.org/officeDocument/2006/relationships/image" Target="media/image115.png"/><Relationship Id="rId26" Type="http://schemas.openxmlformats.org/officeDocument/2006/relationships/image" Target="media/image10.png"/><Relationship Id="rId231" Type="http://schemas.openxmlformats.org/officeDocument/2006/relationships/customXml" Target="ink/ink113.xml"/><Relationship Id="rId47" Type="http://schemas.openxmlformats.org/officeDocument/2006/relationships/customXml" Target="ink/ink21.xml"/><Relationship Id="rId68" Type="http://schemas.openxmlformats.org/officeDocument/2006/relationships/image" Target="media/image31.png"/><Relationship Id="rId89" Type="http://schemas.openxmlformats.org/officeDocument/2006/relationships/customXml" Target="ink/ink42.xml"/><Relationship Id="rId112" Type="http://schemas.openxmlformats.org/officeDocument/2006/relationships/image" Target="media/image53.png"/><Relationship Id="rId133" Type="http://schemas.openxmlformats.org/officeDocument/2006/relationships/customXml" Target="ink/ink64.xml"/><Relationship Id="rId154" Type="http://schemas.openxmlformats.org/officeDocument/2006/relationships/image" Target="media/image74.png"/><Relationship Id="rId175" Type="http://schemas.openxmlformats.org/officeDocument/2006/relationships/customXml" Target="ink/ink85.xml"/><Relationship Id="rId196" Type="http://schemas.openxmlformats.org/officeDocument/2006/relationships/image" Target="media/image95.png"/><Relationship Id="rId200" Type="http://schemas.openxmlformats.org/officeDocument/2006/relationships/image" Target="media/image97.png"/><Relationship Id="rId16" Type="http://schemas.openxmlformats.org/officeDocument/2006/relationships/image" Target="media/image5.png"/><Relationship Id="rId221" Type="http://schemas.openxmlformats.org/officeDocument/2006/relationships/customXml" Target="ink/ink108.xml"/><Relationship Id="rId242" Type="http://schemas.openxmlformats.org/officeDocument/2006/relationships/fontTable" Target="fontTable.xml"/><Relationship Id="rId37" Type="http://schemas.openxmlformats.org/officeDocument/2006/relationships/customXml" Target="ink/ink16.xml"/><Relationship Id="rId58" Type="http://schemas.openxmlformats.org/officeDocument/2006/relationships/image" Target="media/image26.png"/><Relationship Id="rId79" Type="http://schemas.openxmlformats.org/officeDocument/2006/relationships/customXml" Target="ink/ink37.xml"/><Relationship Id="rId102" Type="http://schemas.openxmlformats.org/officeDocument/2006/relationships/image" Target="media/image48.png"/><Relationship Id="rId123" Type="http://schemas.openxmlformats.org/officeDocument/2006/relationships/customXml" Target="ink/ink59.xml"/><Relationship Id="rId144" Type="http://schemas.openxmlformats.org/officeDocument/2006/relationships/image" Target="media/image69.png"/><Relationship Id="rId90" Type="http://schemas.openxmlformats.org/officeDocument/2006/relationships/image" Target="media/image42.png"/><Relationship Id="rId165" Type="http://schemas.openxmlformats.org/officeDocument/2006/relationships/customXml" Target="ink/ink80.xml"/><Relationship Id="rId186" Type="http://schemas.openxmlformats.org/officeDocument/2006/relationships/image" Target="media/image90.png"/><Relationship Id="rId211" Type="http://schemas.openxmlformats.org/officeDocument/2006/relationships/customXml" Target="ink/ink103.xml"/><Relationship Id="rId232" Type="http://schemas.openxmlformats.org/officeDocument/2006/relationships/image" Target="media/image113.png"/><Relationship Id="rId27" Type="http://schemas.openxmlformats.org/officeDocument/2006/relationships/customXml" Target="ink/ink11.xml"/><Relationship Id="rId48" Type="http://schemas.openxmlformats.org/officeDocument/2006/relationships/image" Target="media/image21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34" Type="http://schemas.openxmlformats.org/officeDocument/2006/relationships/image" Target="media/image64.png"/><Relationship Id="rId80" Type="http://schemas.openxmlformats.org/officeDocument/2006/relationships/image" Target="media/image37.png"/><Relationship Id="rId155" Type="http://schemas.openxmlformats.org/officeDocument/2006/relationships/customXml" Target="ink/ink75.xml"/><Relationship Id="rId176" Type="http://schemas.openxmlformats.org/officeDocument/2006/relationships/image" Target="media/image85.png"/><Relationship Id="rId197" Type="http://schemas.openxmlformats.org/officeDocument/2006/relationships/customXml" Target="ink/ink96.xml"/><Relationship Id="rId201" Type="http://schemas.openxmlformats.org/officeDocument/2006/relationships/customXml" Target="ink/ink98.xml"/><Relationship Id="rId222" Type="http://schemas.openxmlformats.org/officeDocument/2006/relationships/image" Target="media/image108.png"/><Relationship Id="rId243" Type="http://schemas.openxmlformats.org/officeDocument/2006/relationships/theme" Target="theme/theme1.xml"/><Relationship Id="rId17" Type="http://schemas.openxmlformats.org/officeDocument/2006/relationships/customXml" Target="ink/ink6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24" Type="http://schemas.openxmlformats.org/officeDocument/2006/relationships/image" Target="media/image59.png"/><Relationship Id="rId70" Type="http://schemas.openxmlformats.org/officeDocument/2006/relationships/image" Target="media/image32.png"/><Relationship Id="rId91" Type="http://schemas.openxmlformats.org/officeDocument/2006/relationships/customXml" Target="ink/ink43.xml"/><Relationship Id="rId145" Type="http://schemas.openxmlformats.org/officeDocument/2006/relationships/customXml" Target="ink/ink70.xml"/><Relationship Id="rId166" Type="http://schemas.openxmlformats.org/officeDocument/2006/relationships/image" Target="media/image80.png"/><Relationship Id="rId187" Type="http://schemas.openxmlformats.org/officeDocument/2006/relationships/customXml" Target="ink/ink91.xml"/><Relationship Id="rId1" Type="http://schemas.openxmlformats.org/officeDocument/2006/relationships/styles" Target="styles.xml"/><Relationship Id="rId212" Type="http://schemas.openxmlformats.org/officeDocument/2006/relationships/image" Target="media/image103.png"/><Relationship Id="rId233" Type="http://schemas.openxmlformats.org/officeDocument/2006/relationships/customXml" Target="ink/ink114.xml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54.png"/><Relationship Id="rId60" Type="http://schemas.openxmlformats.org/officeDocument/2006/relationships/image" Target="media/image27.png"/><Relationship Id="rId81" Type="http://schemas.openxmlformats.org/officeDocument/2006/relationships/customXml" Target="ink/ink38.xml"/><Relationship Id="rId135" Type="http://schemas.openxmlformats.org/officeDocument/2006/relationships/customXml" Target="ink/ink65.xml"/><Relationship Id="rId156" Type="http://schemas.openxmlformats.org/officeDocument/2006/relationships/image" Target="media/image75.png"/><Relationship Id="rId177" Type="http://schemas.openxmlformats.org/officeDocument/2006/relationships/customXml" Target="ink/ink86.xml"/><Relationship Id="rId198" Type="http://schemas.openxmlformats.org/officeDocument/2006/relationships/image" Target="media/image96.png"/><Relationship Id="rId202" Type="http://schemas.openxmlformats.org/officeDocument/2006/relationships/image" Target="media/image98.png"/><Relationship Id="rId223" Type="http://schemas.openxmlformats.org/officeDocument/2006/relationships/customXml" Target="ink/ink109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50" Type="http://schemas.openxmlformats.org/officeDocument/2006/relationships/image" Target="media/image22.png"/><Relationship Id="rId104" Type="http://schemas.openxmlformats.org/officeDocument/2006/relationships/image" Target="media/image49.png"/><Relationship Id="rId125" Type="http://schemas.openxmlformats.org/officeDocument/2006/relationships/customXml" Target="ink/ink60.xml"/><Relationship Id="rId146" Type="http://schemas.openxmlformats.org/officeDocument/2006/relationships/image" Target="media/image70.png"/><Relationship Id="rId167" Type="http://schemas.openxmlformats.org/officeDocument/2006/relationships/customXml" Target="ink/ink81.xml"/><Relationship Id="rId188" Type="http://schemas.openxmlformats.org/officeDocument/2006/relationships/image" Target="media/image91.png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213" Type="http://schemas.openxmlformats.org/officeDocument/2006/relationships/customXml" Target="ink/ink104.xml"/><Relationship Id="rId234" Type="http://schemas.openxmlformats.org/officeDocument/2006/relationships/image" Target="media/image114.png"/><Relationship Id="rId2" Type="http://schemas.openxmlformats.org/officeDocument/2006/relationships/settings" Target="settings.xml"/><Relationship Id="rId29" Type="http://schemas.openxmlformats.org/officeDocument/2006/relationships/customXml" Target="ink/ink12.xml"/><Relationship Id="rId40" Type="http://schemas.openxmlformats.org/officeDocument/2006/relationships/image" Target="media/image17.png"/><Relationship Id="rId115" Type="http://schemas.openxmlformats.org/officeDocument/2006/relationships/customXml" Target="ink/ink55.xml"/><Relationship Id="rId136" Type="http://schemas.openxmlformats.org/officeDocument/2006/relationships/image" Target="media/image65.png"/><Relationship Id="rId157" Type="http://schemas.openxmlformats.org/officeDocument/2006/relationships/customXml" Target="ink/ink76.xml"/><Relationship Id="rId178" Type="http://schemas.openxmlformats.org/officeDocument/2006/relationships/image" Target="media/image86.png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99" Type="http://schemas.openxmlformats.org/officeDocument/2006/relationships/customXml" Target="ink/ink97.xml"/><Relationship Id="rId203" Type="http://schemas.openxmlformats.org/officeDocument/2006/relationships/customXml" Target="ink/ink99.xml"/><Relationship Id="rId19" Type="http://schemas.openxmlformats.org/officeDocument/2006/relationships/customXml" Target="ink/ink7.xml"/><Relationship Id="rId224" Type="http://schemas.openxmlformats.org/officeDocument/2006/relationships/image" Target="media/image109.png"/><Relationship Id="rId30" Type="http://schemas.openxmlformats.org/officeDocument/2006/relationships/image" Target="media/image12.png"/><Relationship Id="rId105" Type="http://schemas.openxmlformats.org/officeDocument/2006/relationships/customXml" Target="ink/ink50.xml"/><Relationship Id="rId126" Type="http://schemas.openxmlformats.org/officeDocument/2006/relationships/image" Target="media/image60.png"/><Relationship Id="rId147" Type="http://schemas.openxmlformats.org/officeDocument/2006/relationships/customXml" Target="ink/ink71.xml"/><Relationship Id="rId168" Type="http://schemas.openxmlformats.org/officeDocument/2006/relationships/image" Target="media/image8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189" Type="http://schemas.openxmlformats.org/officeDocument/2006/relationships/customXml" Target="ink/ink92.xml"/><Relationship Id="rId3" Type="http://schemas.openxmlformats.org/officeDocument/2006/relationships/webSettings" Target="webSettings.xml"/><Relationship Id="rId214" Type="http://schemas.openxmlformats.org/officeDocument/2006/relationships/image" Target="media/image104.png"/><Relationship Id="rId235" Type="http://schemas.openxmlformats.org/officeDocument/2006/relationships/customXml" Target="ink/ink115.xml"/><Relationship Id="rId116" Type="http://schemas.openxmlformats.org/officeDocument/2006/relationships/image" Target="media/image55.png"/><Relationship Id="rId137" Type="http://schemas.openxmlformats.org/officeDocument/2006/relationships/customXml" Target="ink/ink66.xml"/><Relationship Id="rId158" Type="http://schemas.openxmlformats.org/officeDocument/2006/relationships/image" Target="media/image76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39.xml"/><Relationship Id="rId179" Type="http://schemas.openxmlformats.org/officeDocument/2006/relationships/customXml" Target="ink/ink87.xml"/><Relationship Id="rId190" Type="http://schemas.openxmlformats.org/officeDocument/2006/relationships/image" Target="media/image92.png"/><Relationship Id="rId204" Type="http://schemas.openxmlformats.org/officeDocument/2006/relationships/image" Target="media/image99.png"/><Relationship Id="rId225" Type="http://schemas.openxmlformats.org/officeDocument/2006/relationships/customXml" Target="ink/ink1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3:54.56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33 129 8039,'-4'3'-1518,"2"1"1518,2-2 121,-3-1 274,2 4-199,-5-1 98,6 2-103,-6 1-104,5-1 0,-2 0-31,0-2 1,3 2-3,-2-2 1,1 0-2,1 0 25,0 0 1,0 3-25,0-1 0,0-2 18,0 0 1,0-1-115,0 1 154,0-3-94,3 2 0,-2-3 119,3 0-66,-2 0 1,3-1 67,-3-1-87,3-1 0,-1-6 13,2 1 1,-2-2-4,1 2 1,-3 1-23,2-2 0,0-1 25,0-1 1,1 2-97,-3-2 0,2 0 20,-2-2 0,3 0-11,-3 1 1,2 0-35,-2-1 0,2 4 72,-1-4 1,1 5-76,-2-1 1,1 2 53,-1 1-292,-1 2 272,2 1 0,-3 6-97,2 1 0,-1 4 23,1 1 0,-1 2-17,-1 0 1,0 3-78,0 1 1,1 2 76,1-2 1,-1 3-206,1-1 0,1 2 69,-1 3 0,2-2-10,-2 4 1,2-3 152,-2 0 1,3-4 108,-3-2 0,1-3 0,-1-3 0,-1-1 0,1-4 0</inkml:trace>
  <inkml:trace contextRef="#ctx0" brushRef="#br0" timeOffset="384">19 173 8065,'-3'7'-200,"2"-1"106,-3-2 1,2 2-66,0-2 0,1-1 89,-2-1 231,3 1 1,-2-2-32,4 1 0,-1-1-151,3-1 0,1 0 91,1 0 1,3-1-84,-1-1 1,2 1-88,-2-4 0,0 4-465,3-1 565,-4-2 0,6 4 0,-3-3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6:41.270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62 32 7903,'0'4'0,"-2"1"-310,0 0 1,0 0 0,2 2-126,0 2 296,0 1 0,0 3 0,0 0 68,0-1 0,0 3 1,0 1 70,0 1 0,3 0 0,0 2 0</inkml:trace>
  <inkml:trace contextRef="#ctx0" brushRef="#br0" timeOffset="656">51 45 7968,'-6'-1'0,"1"0"304,1-1 0,-1 0 141,-1 2-236,2 0 0,-1 0 156,0 0 0,2 0-269,-1 0 0,2-1 39,0-1 1,2 1 95,2-1-36,2 1 1,3-2-245,1-1 1,2 0 0,3 0-186,0-1 0,0 2 147,0-2 0,0 4-273,-1-1 0,1 1 66,0 1 138,0 0 1,-1 3-1,-1 2 21,-3 3 0,-1 2 28,0 3 0,-2 0-38,0 2 1,-2 1-77,-3 1 143,-3 4 0,-1-4 137,-2 2 0,-3-1 0,1-3 132,0 0 0,-1-5-188,0-1 1,-2-4-520,3-1 356,-4-3 0,5 2 0,-3-6-318,0-1 0,1-1 264,0-2 1,2-1 213,-1-1 0,-2-2 0,0 1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8:11.147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20 71 8039,'-1'-4'0,"-1"-1"0,1 1-60,-1-2 1,1 1 150,1 1 0,0 2 184,-3-2-3,3 2-336,-3-1 197,3 3 0,-1 1-33,-1 1 0,1 2-161,-1 2 0,1 1 138,1-1 1,0 3-195,0 2 1,0 1 58,0 1 1,0 1-141,0 0 0,3 3-45,-1 2 1,2 0-11,-2 1 1,3 2 78,-1 1 0,0 0 85,0 1 0,0-5 98,0 1 1,2-1-117,-2-2 1,0-4 392,0-2-21,-3-4-115,5-3 1,-5-1-93,4-3 0,-4-4 90,1-2 0,-1-1-13,-1-4 1,2 2-70,0-1 1,0-1 82,-2-2 0,1 0-74,1 1 1,-1-1 7,1 0 1,-1 1 7,-1 1 1,1-1 1,1 1 0,-2 0-51,3 0 1,-3 0 39,0 2 0,0 1-167,0 1 217,0 1-152,0 0 70,0 2 0,0 4-137,0 4 0,0 3 63,0 1 0,0 0-121,0 3 1,0-1 89,0 0 1,0 3-123,0-3 1,1 3 72,1 2 0,0-1-17,2 1 1,0 0-106,2 0 0,3 3 85,0-1 1,-1-2 166,-1-2 1,1-2-90,1-4 1,-1 0 339,-1-5 0,-1-1 17,0-6 1,-1 0-12,-1-8 1,0 1 3,0-3 0,1-1-60,-3-1 1,0-2 19,-2-3 1,2 2-98,0-1 0,1-1-82,-3 1 1,0-3 6,0 3 0,0-4-174,0 2 1,-3 1-197,1 0 1,-2 5 142,2 0 0,-1 3-1150,1 1 597,1 3 705,-2 4 0,0 2 0,0 1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7:35.494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19 120 5809,'0'-3'190,"0"-1"-160,0 2 80,0 1 0,0-2 32,0 1-61,0 1 1,0-3 113,0 2-144,0 2 1,0-4 64,0 2 21,0 1-231,0-5 140,0 6 1,0-4-129,0 2 0,0 1 101,0-2 1,0 3 68,0-2-58,0 1-18,0-2 26,0 3-23,0 0 1,2 1-2,0 1-5,1 1 1,-3 4-3,0-1 0,0 1-4,0 2 0,0-1-18,0 3 0,0-2 22,0 2 0,0 1-20,0-1 0,0 2 17,0 2 0,0-4-3,0 2 0,0-4 20,0 2 0,0-2 2,0 1 1,0-2-27,0 1 10,-3-2 1,2-1-21,-1 1 28,1-1-25,1 0 1,0-1 18,0-1-18,0-3 1,-1 2 4,-1-3 16,2 0 14,-3 0 5,3-3 10,0 0 1,0-4-34,0 1 0,0 2 82,0-1 1,0 1-72,0-2 1,0-1 17,0 1 1,0 2-6,0-1 0,0 1 1,0-2 1,2-1-22,0 1 1,0-1-5,-2 1 0,0 0-9,0-1 1,0 1 19,0-1 1,0-1-4,0-1 0,0 0-1,0 0 0,0 2-30,0-1 1,0 0 20,0-1 0,0 2-2,0-1 1,0 1-52,0 0 0,0 1-11,0-1 1,0 1-87,0-1 1,0 3 120,0 0 1,0 2-297,0-2 274,0 2 0,0-1 26,0 0-52,0 3 46,0-3 1,0 4-77,0 1 12,0-2-96,0 6 1,0-4 92,0 2-224,0-3 316,0 2 0,0 0 0,0 0 0</inkml:trace>
  <inkml:trace contextRef="#ctx0" brushRef="#br0" timeOffset="966">20 65 8181,'-3'0'-873,"-3"0"686,5 0 0,-2 0 126,0 3 127,3-3-31,-3 6 0,3-3-30,0 4 0,0-1 32,0 1 1,0 1-84,0 1 0,2 3 74,0 1 1,1 0-163,-1 2 1,-1 0 135,1 0 0,1 2-143,-1-2 0,0 0 130,-2-2 1,0 0-6,0 0 1,0-3-21,0 1 17,0-3 1,1 1 88,1-2-109,-1-4 108,2 0-71,-3-3 102,0-3 0,0 0-91,0-4 1,0 1 121,0-1 1,0 1-100,0 0 0,0-3 0,0 0 0,0 0 49,0 1 1,0 1-39,0-2 1,0 0 71,0 0 0,0-2-60,0 0 0,-1-1 29,-1-1 1,1 0-29,-1-2 0,1 1-93,1-1 0,0 1 32,0-1 1,0 3-6,0 0 0,-2 0-2,0-1 1,0 3-15,2 2 0,0 1-259,0 0 1,0 3 284,3 0 0,0 2 0,4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7:25.97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7 91 8068,'0'-4'-158,"-3"-2"89,2 6-253,-2-6 181,3 5 394,0-2-160,0 3 1,0 4 11,0 2 0,0 4 49,0 2 1,3 3-49,-1 0 1,1 5-132,-1 0 0,-1 3 16,3 1 1,0 3-90,0 3 0,1 1-10,-3-1 1,3-2 82,0-5 1,-2-2 321,1-6-243,-2-3 1,4-9 75,-2-3 0,-1-4-100,2-4 0,-2-3 102,2-4 0,0 1-22,0-3 1,0 0-16,2-3 0,1 1-144,1 0 1,-1 0 84,-1-1 0,2-1-247,2 0 1,-1-1 69,0 0 0,-1-1-283,2-2 0,-3 2 152,3 2 0,-3 1 272,0 0 0,-1 1 0,0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59:19.588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97 6082,'0'4'393,"0"-2"-374,0-2 1,0 1 60,0 1 16,0-1-54,0 2 0,0-2-4,0 1 1,2-1 24,0 3 0,0-2-2,-2 3 1,0-3-38,0 2 1,0 0 28,0 3 1,2 1-48,0 1 0,1 0 65,-3 0 1,0-1 6,0 2 1,0-1-43,0 2 1,0-3-1,0 3 0,0-3-11,0 0 1,0-1-9,0 0 0,-3-1-115,1 1 161,0-4-117,2 0 88,0-3 1,0-1 33,0-1 14,0-1 0,0-4 8,0 1 1,0-1-41,0-2 0,0 2 10,0-2 0,0 2 58,0 1 1,0-1-50,0-2 0,0 2-76,0-2 1,0 2 9,0 1 1,0 0-12,0-1 0,0 1-5,0-1 1,0 1-14,0-1 0,0 1 14,0 0 1,2-1-11,0 1 0,1-1 19,-3 1 0,0 2-1,0-1 1,0 1-6,0-2 23,0-1 1,0 1-15,0-1 2,0 4-42,0-3-5,0 5-31,0-1 63,0 4-53,0 2 0,0 2 9,0 1 1,0-1-10,0 1 1,0-3 43,0 0 0,-3 1-6,1 1 0,0 0 17,2 1 13,0 2 0,0-2-23,-3 2 1,3-2-4,-2-1 1,1 1 28,1-1 1,0 1-17,0-1 1,0 0 4,0 1 0,0-1-77,0 1 1,0-1-19,0 0 1,0 1 10,0-1 0,0 1 51,0-1 0,0 0 40,0 1-20,0-1 0,0 1 0,0-1 1,0-2 20,0 1 1,0-3 36,0 2-21,0-2 14,0 0-35,0-2 6,0-2 137,0-2 0,1-2-135,1-1 0,-2 1 68,3-1 0,-3 3-48,0 0 1,0-3-2,0-1 1,0-1 69,0 3 1,2-1 40,0 1 1,1-3-67,-3 1 0,0-3 11,0 3 1,0-2-128,0 2 1,0 0 89,0-3 0,0 3-57,0 0 0,0-1 60,0 0 0,0 1 32,0 1 51,0 1 37,0-1-138,0 1 55,-3 2-123,2 1 0,-2 3 80,0 0 1,3 1-186,-2 1 0,1 0 49,1 2 0,0-2-25,0 2 28,0 1 1,0 1-11,0 1 1,0-3 47,0 0 0,0 0 2,0 3 0,0-1-11,0 1 0,0-1 17,0 0 0,2 1 2,0-1 1,0 1-9,-2-1 1,0 3 2,0-1 1,0 1-9,0 0 0,0-1-4,0 3 1,0-4 12,0 2 1,0 0-9,0 0 0,1 0 66,1 0 1,-1-2-56,1 1 1,-1-1-23,-1 0 0,0-3 47,0 0 1,0 1-5,0 1 32,2-2 0,-1-1 19,1-1-25,-1-1 0,-1 2 61,0-3-70,0-3 0,0 2 150,0-4-87,0 1 0,0-2 276,0-1-259,0 1 0,0-3 15,0 1 0,0-1 36,0 3 0,0-1 19,0-2 0,0 1 46,0-2 0,0 0-91,0-1 1,0-1-17,0 1 0,0 0-56,0-1 1,0 2-21,0-3 0,0 3 63,0-1 0,0 1 53,0 2-73,0 0 1,0-1 80,0 3-132,-3 2-12,2 1 11,-1 3 1,2 1-33,0 1 0,0 0-167,0 2 1,0-2 51,0 2 68,0 1 1,0 1-111,0 0 0,0 1 43,0-1 1,0 1 66,0-1 1,0 3 9,0-1 1,0 1-3,0-3 0,0 3 17,0-1 1,0 1 11,0 0 1,0-1-29,0 3 0,0-3 10,0 3 1,0-3-3,0 3 1,0-3-6,0 0 0,0 2 126,0-2 0,0 1-78,0-3 184,0 1-82,0-1 39,0 0-48,0-2 0,0-2-58,0-4 1,0 1 116,0-4-99,0 1 1,0-2 134,0-1 1,0 1-5,0-1 1,0 0-21,0-1 1,0 0-71,0-3 1,-1 3 16,-1-3 1,1 2-65,-1-1 0,1-1-11,1-2 0,0 0-62,0 1 1,0-2 102,0-1 0,1 1-273,1 0 1,-1-2-99,1 1 1,1-2-385,2 2 701,-2 0 0,2-1 0,-1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59:11.683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33 55 7256,'0'6'-69,"0"1"1,0-1 30,0 0 0,0 1-114,0-1 0,0 3 96,0-1 0,0 4-85,0-2 1,0 0 60,0 1 0,0 0-121,0 2 0,0-1 189,0-2 1,0 0 11,0-4 0,0 1 39,0-1-58,0-2 291,0-2-229,2-2 0,-1-2 79,1-3 1,-1 0-91,-1-2 144,0-2 1,0 2 0,0-2 34,0 2-145,0 1 1,0-3 0,0 1-35,0 0 1,0 1-31,0 0 0,0 1-86,0-1 1,0 3 129,0 0 0,0-1-151,0-1 123,0 0 0,0-1 4,0 1 0,0 2 89,0-1 28,0 1-29,0-2 29,0-1-115,0 1 62,0-1-176,0 4 118,0 0-17,0 3-101,0 0 27,0 3 1,0-2-17,0 3 1,0 1-4,0 1 1,0-2-60,0 1 0,-2-1 101,0 2 0,0 3 20,2 0 0,0-1-7,0-2 1,0 1 4,0-1 1,0 3 26,0-1 1,0 1 15,0-3 0,0 1-4,0-1 0,0 1 4,0-1 1,0 0-155,0 1 119,0-1-32,0 1 7,0-1-2,0-2 15,0-1 2,0-3 53,0 0 20,0-3-25,0 2 0,0-5-25,0 2 1,0 0 8,0 0 0,0 2 8,0-2 1,0-1-1,2-1 0,-1 0 13,1-1 0,-1 1 2,-1-1 1,0 1 44,0 0 1,0-1 18,0 1 0,0-3 67,0 1 1,2-2-115,0 2 1,0 1 59,-2-2 1,0 0-50,0 0 0,0 1-4,0 1 1,0 1 18,0 0 0,0-1-12,0 1 0,0 1 88,-2 1 15,1 3-94,-5-5-11,3 5 0,-3-1-142,2 4 91,-2 2 0,4 2-98,-2 1 1,3-1 62,-1 1 0,0 0-140,0 1 1,1-1 110,-1 2 1,1-2-20,1-1 1,0 3-117,0 0 0,0 1 130,0-1 0,0 0-162,0 0 0,0 0 83,0 2 0,3 0-6,-1-3 0,2 3 50,-2-2 1,1 1 11,-1-1 1,0 0-65,2-3-19,-3 0 239,5 1-235,-5-4 315,4 0-45,-4-3 114,2 0-167,-3-3 1,0 0 2,0-4 0,0 3 5,0 0 0,0 0 9,0-3 0,0 1 8,0-1 0,0 1 101,0-1 0,0 0-87,0-1 0,0 0-26,0-3 1,0 1-18,0 0 0,0-3 16,0 3 0,0 0-6,0-1 0,0 3 24,0-3 0,0 2-3,0-1 1,0 2 28,0-1-47,0 2 0,0 1-196,0-1 246,0 4-287,0 0 150,0 3-34,0 0 45,0 3 0,0 0-9,0 4 0,0-1 2,0 1 0,0-1 0,0 0 0,0 3-134,0-1 1,0 3 134,0-2 0,0 2-162,0 0 1,0 1 10,0 1 1,0 0 29,0-1 0,0 1 70,0 0 0,0 2-8,0 0 1,2-1 20,0-3 0,0 0 1,-2-2 1,0-1 212,0-1-255,0-1 293,0-2-161,0-1 1,0-4 58,0-1-26,0-2 0,0-2 13,0-1 0,0-1-19,0-1 0,0-1 114,0 1 0,0-2-82,0 0 1,0 1-34,0-1 1,0 1 5,0-3 0,0 1-33,0 1 1,0-1-6,0 1 1,0 1 8,0 0 0,0 1-18,0-2 0,3 3 0,-1 0 0,0 1-3,-2 0 1,0-1 0,0-1 1,2 3 61,0 2-2,0-1 1,-2 1 114,0 0 19,0 2-152,0-1 0,0 4 63,0 1-184,-3 2 1,3 2 121,-2 1 0,-1-1-118,1 1 0,-1-1 93,3 0 0,-2 3-223,0-1 0,0 3 73,2-2 1,-2 1-48,0-1 0,0 2 35,2 0 1,-3 1 14,1 1 1,0-2 29,2-1 1,0 0-27,0 1 0,-1 0 91,-1-2-55,2 0 1,-3-3 0,3 0-18,0-2 44,0-1 1,0-3 75,3 0-6,-3-3 0,3-1 26,-3-2 0,0 2 7,0-1 1,0 1 91,0-2 1,0-1-120,0 1 0,1-1 13,1-2 0,-1 2 33,1-1 1,-1 0-1,-1 2 1,0-3 3,0 1 1,0-1-4,0 3 1,0-3 73,0 1 1,0-1-91,0 0 0,0 2-59,0-2 1,0 0 37,0 0 1,0 0 39,0 1-61,0 1 1,0-3 5,0 4 10,0 2-33,0-1 1,0 5-6,0 0 0,0 2 25,0 5 0,-3 0-59,1 2 0,0-2-13,2 4 0,0 0-9,0 2 1,-2-1 7,0 1 1,0 0-15,2 0 1,0 0-27,0 0 1,0 2-139,0-1 0,0 1 29,0-2 0,0 0 59,3 0 1,-3-3-52,2-2-45,2 0 330,0-2-80,-1-2 1,2-4-38,-3-5 0,0 2 57,-2-2 1,0 0 129,0-3 0,0 1 3,0-2 0,0 2-1,0 1 1,1-1-64,1 1 0,-1-3-49,1 1 1,-1-1-11,-1 0 0,0 2 22,0-2 0,0 0 4,0 0 1,2-1-16,0 1 0,0 0-4,-2 0 1,0 2 81,0-1 0,0 1-76,0 0 0,0 1 66,0-1 1,0 3 7,0 0-76,0 2 0,0-3-58,-3 3 0,2 0-10,-3 2 33,2 0 0,-3 1-15,3 1 1,0-1-37,2 4-96,-3-1 0,2 2 3,-1 1 0,2-2 44,0 1 0,0-1-5,0 4 0,0-1 3,0 0 0,0 0-104,0 3 0,0-1 97,0 3 1,0 0-32,0 0 1,0 0-17,0 2 0,0-1 42,0 1 1,0-2 144,0-3 0,0 2-75,0-4 339,0 1-301,0-6 263,0 0-237,0-8 1,0 0-8,0-6 1,0 0 12,0-2 1,0 1-33,2 2 1,-1-3-5,1 3 1,-1-2-16,-1-1 0,0 2-11,0 0 0,0 3 8,0-3 1,0 3-3,0-3 1,0 2 4,0-1 1,0 2 7,0-1 0,0 2-9,0 1 4,0-1 0,0 1 1,0 0-347,0-1-246,0 4 593,0-3 0,0 2 0,0-2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41:11.730"/>
    </inkml:context>
    <inkml:brush xml:id="br0">
      <inkml:brushProperty name="width" value="0.04297" units="cm"/>
      <inkml:brushProperty name="height" value="0.04297" units="cm"/>
    </inkml:brush>
    <inkml:brush xml:id="br1">
      <inkml:brushProperty name="width" value="0.04286" units="cm"/>
      <inkml:brushProperty name="height" value="0.04286" units="cm"/>
    </inkml:brush>
  </inkml:definitions>
  <inkml:trace contextRef="#ctx0" brushRef="#br0">103 266 7018,'4'0'1226,"0"0"-1027,-1 0-90,-2 0 1,3 0-83,-1 0 1,-1 0 83,3 0 1,-3 0-210,4 0 149,-1 0 1,3 0 11,0 0 1,2 0-21,1 0 0,0 0-25,0 0 0,-2 0-41,4 0 0,0-2-207,0-1 1,2 0 58,-2 3 0,2 0 115,1 0 0,-1 0 47,1 0 0,-1 0 1,-2 0 0,2 3 15,-2 0 0,0-1 5,0-2 0,-3 3-18,3 0 1,0-1 13,0-2 0,1 0-10,-4 0 1,4 0 4,-1 0 0,2-1-3,1-1 1,1 0-10,1-3 0,1 2 8,3-2 1,0 0-12,-1 0 1,-1 1 11,-2 1 1,1 2-1,0-1 0,-1-2 31,-2 1 0,0 1-31,-1 2 0,1 0 2,0 0 1,2 0 0,1 0 1,2-1-13,-3-2 0,7 2-1,-2-1 1,3-2-4,-2 2 1,-1-4 9,1 4 1,-1-3-1,-2 2 0,1-2 18,-4 2 0,3-1-19,-3 2 1,4 1 8,-1-2 1,2 2-6,1 1 0,0 0 2,3 0 1,-3 0 1,3 0 1,-4 0-7,-2 0 1,1 0-31,-3 0 0,0 0-4,-1 0 0,0-2-42,3-1 1,0 0 61,3 0 1,0 2 20,2-1 0,-1-2-25,1 1 1,-1 1 18,-2 2 0,-2 0-22,0 0 1,-3-1 52,0-2 1,2 2-27,-2-1 1,4 1 7,-1 1 0,3 0-19,2 0 1,-1 0 6,4 0 0,-2 0-10,2 0 1,-4 0 5,1 0 1,-4 0 2,-1 0 0,-2 1-5,5 1 1,-5-1 9,5 2 1,1-2 10,1-1 1,4 0 2,-1 0 0,0 2 30,0 1 0,-1 0-40,-5-3 0,1 2-10,0 1 0,-3 0 13,0-3 0,2 2-11,4 1 1,3 0 12,2 0 0,-2-2-29,2 1 0,-1-1 38,-5-1 0,3 0-2,-3 0 0,1 0-29,-4 0 1,4 1 14,2 2 1,5-2-14,0 1 1,0-1 12,-3-1 1,0 0-3,-2 0 0,-2 0 1,-3 0 0,0 0-8,3 0 0,1 0-4,3 0 0,4 0 7,-1 0 1,0 0 6,-3 0 1,0 0-6,-2 0 1,-1 0 50,-2 0 1,0 0-47,3 0 0,1 0 15,4 0 0,1 3-11,2 0 0,-5-1 1,-3-2 0,-4 1 19,2 2 0,0-2 0,-1 1 1,4 0 37,-1 1 1,2-3-46,0 3 0,3-2 0,0-1 1,0 3 0,-5-1 1,-2 1-52,-4-3 1,6 0 51,0 0 0,5 0-56,-3 0 1,3 1 56,3 1 1,0-1-21,-5 2 1,0 0-1,-6 0 1,1 0-2,0 0 1,2-1 9,5 3 1,-1-3-5,4 0 0,-4 0 2,1 1 1,1-2 42,-4 1 1,0-1 4,-5-1 0,2 0-18,4 0 1,5 0-21,-1 0 0,4 0 95,-6 0 0,0 0-78,-2 0 0,-3 0 20,0 0 1,0 0-7,2 0 0,4 0-78,2 0 0,1 0 55,-2 0 1,-1 0-4,-6 0 0,1 0-43,-1 0 0,2 0 42,0 0 0,2-2-37,1-1 1,2 0 26,3 3 1,-3-1-29,-2-1 1,-4 1 26,-1-2 1,-2 0 35,5 0 0,-1 1-4,5 2 1,0 0 5,1 0 1,-1-3-13,-2 0 0,-5 1-15,0 2 1,-3 0-16,1 0 1,2 0 25,5 0 0,-2 0 45,2 0 0,1 0-44,-4 0 0,2 0 9,-4 0 0,-1 0-75,-2 0 1,2 0 40,1 0 0,5 0-2,3 0 1,1 0 12,-2 0 1,-3 0 44,-4 0 1,-3 0-46,3 0 0,-3-3-24,3 0 1,0 1 18,3 2 0,3 0-42,1 0 0,-1 0 20,-4 0 0,0 0-2,-5 0 0,1 0-23,0 0 0,-1 0 33,5 0 0,0 0-14,6 0 0,-1 0 7,1 0 0,-3-3-3,-5 1 1,1-1 3,-4 3 0,5 0-3,-2 0 1,7-3-44,-2 1 0,2-1-5,0 3 1,-2 0 14,0 0 1,-5 0 21,-3 0 1,2 0-84,1 0 1,4 0 70,2 0 0,1 3-45,-1-1 0,1 1 30,-1-3 1,-2 0-37,-4 0 1,1 0 40,-4 0 0,6 0-5,0 0 1,6 0 70,-1 0 1,0 0-70,-5 0 0,-2 0 84,-1 0 1,2 0-70,-2 0 0,1 0 62,2 0 1,2 0-52,0 0 1,3 0 25,-3 0 0,0 0-7,-5 0 1,0 0-2,-2 0 1,5 0-4,0 0 1,2 0-4,0 0 1,2-1-1,3-2 1,-3 3-1,-1-3 0,-7 1 0,-1 0 0,1 1 0,1-2 0,7 1 3,0 0 1,4 1 25,-6-2 0,0 1-26,-2 0 1,-3 1 18,0-2 0,-3 2-16,3 1 1,3-1 38,5-1 1,-1 1-36,1-2 0,-4 2-18,1 1 1,-4-2 21,-1-1 0,-3 1-44,3 2 1,0-1 15,3-2 0,3 2-5,2-1 1,-2 1-15,-1 1 1,-3-3 24,-2 0 0,-1 1-25,-1 2 0,-2-3 17,4 1 1,0-1 21,3 3 0,3 0-20,1 0 1,-3-3 21,-2 1 1,-4-1-13,-1 3 0,-1 0 3,2 0 1,2-1-33,5-1 1,-1 1 26,4-2 1,-3 2-26,3 1 0,-7 0 19,-1 0 1,-4-1 1,-1-1 0,3 1-5,2-2 0,2 2 7,4 1 0,-2 0 7,4 0 1,-4 0 2,1 0 0,-5 0-39,-3 0 1,-1 0 29,-1 0 0,4 0 2,3 0 0,2 0-5,3 0 0,-2 0 20,0 0 0,-2 0-15,0 0 1,-6 0 4,0 0 1,-2 1-6,5 2 0,3-2 0,2 1 1,1-1 3,-1-1 0,-2 0 3,-1 0 0,0 0 2,-5 0 1,1 0-7,0 0 0,-1 3 19,5-1 1,2 1-19,4-3 0,-2 0 4,-4 0 0,-2 0 7,0 0 1,-3 0 0,0 0 0,-1 0-4,2 0 1,1 0-1,3 0 1,3 0-12,0 0 0,1 0 8,-4 0 0,-2 0-10,0 0 1,-4 0 8,2 0 0,1 0-8,1 0 0,1 0 6,2 0 1,2 0 110,0 0 1,0 0-60,-5 0 0,0 0 13,-2 0 0,-1 0-61,-2 0 1,3 3 25,2-1 0,1 2-9,2-2 0,1-1 11,-1 2 1,0-1-27,-5 0 0,-1-1 61,-3 2 1,4-1 71,-1 0 0,4-1-86,-1 2 1,2-2 19,4-1 1,-3 0-1,2 3 1,-4-2-7,-1 2 0,-5 0-87,2 0 0,-3 0 83,3 0 1,2-2-111,1 1 1,2 2 47,4-1 1,-4 0-82,1 0 1,-3-2 37,-3 1 0,-2-1-9,3-1 1,-2 0 30,1 0 0,3 0 11,2 0 0,4 0 3,2 0 1,-3 0-8,-2 0 0,-4 0 83,-5 0 1,4 0-75,-1 0 1,4 0 77,-1 0 1,1 0-40,2 0 1,2 0 8,0 0 1,0 0-63,-2 0 0,-4 0 40,-2 0 1,3 0-38,3 0 1,3 0 29,4 0 0,1-1-29,-1-1 0,1 1 18,-1-2 1,-6 0 92,-1 0 0,1-2-54,4 2 1,3 0 77,2 3 0,-3-2-28,0-1 0,-1 0-45,-6 3 1,2-2-73,-3-1 0,5 1 75,3 2 1,0 0-48,1 0 1,-1-3 0,-1 0-136,-4 2 143,0 0 1,-6 0 0,5-1-46,1-1 0,5 1 19,3 2 0,-1 0 4,-4 0 1,-4 0 7,-2 0-90,-4 0 1,4 1-1,-3 0 17,3 2 0,1 3 18,5-1 0,-4 0-48,-2 0 0,-3 0 34,-4 3 47,0-3 1,-1 2 0,1-3-49,0 0 0,0 3 5,2-5 0,3 3 42,6-2 1,-4 2 18,1-2-11,-1 3 1,-6-4-1,1 2 0,-1 0 1,-2-2 99,1-2 0,3 3-23,2 0 1,3-1 182,2-2-217,-2 4 1,3-3 0,-4 1 56,-2-1 1,-1-1-69,-2 0 1,0 0-1,3 0 0,0 0-161,6 0 165,0 0 0,4-2 0,-2-1-30,-3 1 0,-4 1 0,-1 1 0,-2-2-9,4-1 1,-1 0 13,4 3 7,2 0 0,0 0 0,3 0 28,-2 0 0,-3 0 7,-5 0 1,1 0 74,-1 0 1,6 0-93,1 0 1,3 0 55,0 0 1,0-1-41,-2-1 1,-1 1 108,-2-2 1,-1 2-157,4 1 1,0-2-257,2-1 248,4-3 0,-3 5 0,-1-1-240,-4 1 1,-5 1-23,-1 0 0,0 0-281,2 0 1,1 1-258,-1 1 1,4 0 321,-1 3 0,-1 0 497,-4 3 0,2 0 0,-3 0 0</inkml:trace>
  <inkml:trace contextRef="#ctx0" brushRef="#br0" timeOffset="2291">18702 156 7634,'0'-5'-331,"-1"-1"0,-1 3 270,0-2 404,-1 4 0,3-6-53,0 1 1,-3-1 181,1-1-451,-1 4 1,3-3-25,0 2 1,0 0-98,0 0 88,0 3 1,-1-1-167,-1 3 175,1 3 0,-3 5 0,4 5-255,0 2 1,0 5 141,0 1 1,1 4-37,2 1 0,-2 8 5,1 0-142,-1 4 0,0 5 1,1 0 288,0 1 0,1-1 0,-3-3 0</inkml:trace>
  <inkml:trace contextRef="#ctx0" brushRef="#br0" timeOffset="4261">118 243 7634,'0'-8'-1415,"0"0"1238,0 0 0,-1 0 248,-1 0 0,1 0-37,-2 0 0,2 0 41,1-3 1,0 2-1,0-2 10,0 0-4,-3-2 0,2 0 13,-2 0 0,3 3 83,0 0 0,0 4 163,0 0-251,0 5 0,0-2 12,0 6 0,0 2 1,0 5 1,0 6-94,0 5 1,0 2 86,0 1 0,0 2-203,0 0 1,0 4-118,0-1 0,0-1-121,0 1 0,0 0 345,3 2 0,-2 5 0,2-1 0</inkml:trace>
  <inkml:trace contextRef="#ctx0" brushRef="#br0" timeOffset="5354">135 746 7634,'0'-7'-192,"0"-1"1,0 0 226,0 0 0,0 3-46,0-1 230,0 1-56,0-3-117,0 0 1,-1 4 46,-1 1 0,-2 3-114,-1 3 1,-2-1 84,2 3 1,-2 1 38,-1 5 1,-1 1-113,-2 4 0,3-1 1,-4 2-1,2 1-162,-1 0 0,1 4 206,2-1 0,1 3 133,1 2 0,3-2-85,3 3 0,1-3-57,1 0 0,5 0 33,4-1 1,3-5-181,-1-2 1,2-9 69,1-2 1,0-5-70,-1-5 0,-1-5 91,-1-8 1,-4-3 45,2-2 1,-5-4-24,-1-2 1,0 1 10,0-1 0,-2 3 160,-3 0 1,0 1-94,0 2 0,-3 0-18,-2 2 0,-5 3 1,-1 4 1,0 2-337,1 2 0,0 4 141,-3 1 1,1 4-372,-2 4 1,2 1 19,2 4 491,4 3 0,-8 5 0,6 4 0</inkml:trace>
  <inkml:trace contextRef="#ctx0" brushRef="#br0" timeOffset="5827">175 762 7899,'-4'5'0,"2"2"-28,-3-2 0,0 4 20,-3 2 0,3 3-270,-1-1 1,1 3 203,-3 2 0,0 3-370,0 6 1,0 1 443,-3 3 0,2 4 0,-2 1 0</inkml:trace>
  <inkml:trace contextRef="#ctx0" brushRef="#br0" timeOffset="9431">761 115 7916,'-4'4'-62,"-1"1"-253,0 0 313,3 0 0,-3 0 226,2-1 0,1 2-88,2 3 1,-2 0-113,0 0 1,0 0-45,2 2 1,0 1 3,0-2 1,0 5-1,1 0-545,1-1 440,-2-1 0,5 0 121,-2 0 0,2 3 0,-2 0 0</inkml:trace>
  <inkml:trace contextRef="#ctx0" brushRef="#br0" timeOffset="10706">633 737 7996,'0'4'-630,"-3"-1"526,2-1 285,-2-1 151,3 5 14,0-5-259,0 1 0,3-2 63,1 0 0,0 0-96,0 0 1,0-2 79,3-3 0,-1 0-124,1 1 0,-1-2 65,1 2 1,-1-2-152,0-3 1,-1 2 37,-1-2 1,0 2-92,3 1 1,-4-1 12,-1 1 1,1 0 78,-1-1 1,1 2-71,-1 0 60,-1 0-93,2 1 104,-3 0 0,0 2-3,0 4 1,-2 2 92,0 2 1,-1 2-45,1 0 0,1 2-3,-1 3 0,1 0-16,1 0 0,-1 2-90,-1 2 1,1 2 82,-1 0 1,2 0 8,0-2 0,0 1-14,0-1 0,0-1 38,0-1 1,0-1 19,0-2 0,-3-1 7,1 0 0,-1-4 23,1-1 0,1 0-59,-3-4 1,-1 2-4,-1-1 0,2-1 14,-1-2 0,1 0-18,-2 0 1,-3 0 17,1 0 0,-1 0 104,3 0 0,-1 0-34,1 0 0,2 2 353,-1 0-242,1 0 64,-2-2 63,2 0-231,1 0 1,4 0 132,1 0 0,0 0-113,5 0 1,-2 0 87,3 0 0,2 0-68,1 0 1,1-3-156,1-1 1,0 0-35,-1 0 1,1 1-143,0-2 0,0 0-167,0 0 0,-3 2 181,1-1 0,-3 2-594,0 0 1,0-1 79,-2 1 695,0 0 0,1 2 0,-1 0 0</inkml:trace>
  <inkml:trace contextRef="#ctx0" brushRef="#br0" timeOffset="11231">915 724 7922,'0'-6'-675,"0"-3"583,0 2 0,0-3 122,0 1 1,0 2 471,0-2 1,0 0-60,0 1 0,-1-1-168,-1 3 1,1-1-68,-4 1 0,3 0-89,-2 2 1,0-1 72,-3 3 1,1 0-222,-1 2 1,-1 2 78,-1 3 0,-1 3-51,1 3 1,-2 4-266,3 2 1,-3 4 159,3 3 1,-2 1-179,2 0 1,1 1 112,1 0 0,0 2 151,4-1 0,0 2-48,2-1 1,1-4 151,1 2 1,4-6-64,5-1 1,1-3-26,1-5 0,0-5-10,2-4 0,0-2 9,2-2 0,-2-4-16,2-5 1,-2-2 25,2-2 0,-3-3 51,1-4 0,-4 1-75,-3 2 1,-1 0 133,0-1 1,-1-1-67,-2 0 1,-1 1 11,-3 3 1,-1 1-113,-1-1 0,-2-1-142,-5 3 1,1 2-326,-3 2 1,1 4 223,-3-2 1,-1 2-232,1 0 0,-4 4 525,5 1 0,-3 1 0,3 1 0</inkml:trace>
  <inkml:trace contextRef="#ctx0" brushRef="#br0" timeOffset="11523">941 654 7957,'-7'11'-446,"1"2"0,-3-2 352,1 4 1,-1 2 239,3 0 0,-2 4-210,0 3 0,1 1 116,-2 0 1,2 2-330,1 1 1,1-1 98,1 3 1,1-3 177,-2 0 0,-3 0 0,1-1 0</inkml:trace>
  <inkml:trace contextRef="#ctx0" brushRef="#br0" timeOffset="12482">1318 57 7958,'-4'0'-533,"-1"0"699,4 0 1,-2 3-102,3 1 1,0 6-7,0 3 0,0 2-86,0 4 1,0 4 71,0 0 0,0 2-372,0 1 0,1-1 182,1 1 0,-1 1 145,4-1 0,-1 1 0,2-4 0</inkml:trace>
  <inkml:trace contextRef="#ctx0" brushRef="#br0" timeOffset="13625">1216 706 7910,'0'-6'0,"0"-4"-343,0 3 0,1-2 380,1 3 0,0-3 182,2 1 1,0-2-64,3 2 1,0 1-88,1-2 1,-1 2 49,2 1 1,0 2-111,0 2 1,1 1 111,-1 1 0,0 4-169,-3 2 0,0 4-9,1 5 0,-2 1-111,0 4 1,0 1-198,-3 0 1,0 2 179,-2-2 0,0-1-10,0 1 1,-1 1 105,-1 0 0,-1-1 111,-4-2 0,1 1-151,-1-1 0,-2 0 173,-2 0 1,1-2-41,0 1 0,0-6 68,-1 0 1,0-1 87,2 0 0,1-5-84,1-4 1,1-2-58,-1-2 0,3-2 1,0-5 1,2-1 43,0-2 0,1-1-35,1 0 0,1 0 117,1 0 0,1 0 37,1 1 0,2-1 115,-2 0 1,2 3-41,1 1 1,-1 2-140,0 1 0,1 2-79,-1-1 1,1 4 107,2-1 1,-2 1-199,2 1 0,-2 2 102,2 0 0,-2 3-211,2 0 1,-2 0-165,2 2 0,-2-3 125,2 0 1,-2-2 57,-1 0 0,1-1 79,-1-1 1,0-2 98,1-2 1,-3 0-104,0-5 0,1-1 67,1-1 0,3-1-63,-1-1 1,2 1 193,-2-1 1,-1 2-26,2 0 1,1 1 107,0-3 1,0 0 10,-2 0 1,-1 3-108,0-1 1,-3 0 113,0-2 1,-2 3-88,0-1 1,-1 1 53,-1-1 1,0 1-59,0 2 1,-3 1-132,1-2 0,-3 3 51,1 1 1,-2 0-156,-3 3 0,1 0-56,-2 2 0,1 0 67,-2 0 0,3 4-138,-3 2 1,3 3 54,-3 4 1,3 4-131,-1 2 0,0 3 64,1 4 1,1 1 216,3 1 0,3 3-126,-2-1 0,4 1 402,3 1 1,4 0-299,7 0 1,2-5-15,2-4 1,2-4 28,1-4 0,-1-6-9,-2-9 0,-2-4 155,-2-7 1,-2-3-94,0-5 1,-3-1 18,-2-1 1,-1 0-106,-3-2 0,-1 2 247,-3 0 0,0 1-19,0 0 0,0 3-75,0 0 1,-1 3-529,-1-1 1,-1 1 209,-4 2 1,-1 0-442,-1 1 0,-2-1 262,0 1 1,1 2 396,-1 0 0,-2-1 0,-4 0 0</inkml:trace>
  <inkml:trace contextRef="#ctx0" brushRef="#br0" timeOffset="13916">1588 680 7845,'-3'0'-109,"-3"1"197,2 1 1,0 3-54,0 3 0,-1 5-46,-4 4 1,2 5 127,-4 4 0,-1 2-206,-2 4 1,0 3 77,-1 2 0,1-2-485,2 2 0,0-7 496,1 0 0,-1 0 0,2-1 0</inkml:trace>
  <inkml:trace contextRef="#ctx0" brushRef="#br0" timeOffset="14833">1871 25 7550,'0'5'-36,"0"-1"1,0 1 32,0 3 0,0 5-179,0 4 0,0 3 96,0 1 0,0 4-194,0 3 1,0 0 279,0 0 0,2-2 0,2 3 0</inkml:trace>
  <inkml:trace contextRef="#ctx0" brushRef="#br0" timeOffset="16226">1819 629 7904,'-10'2'-596,"-1"0"1,2 3 629,-1-3 1,2 3 686,-1-1 1,2 0-155,1 0-350,-1 0 0,2 1-252,0-1 0,3-3 83,4 1 1,0-1 1,2-1 0,2-3 110,3-1 0,2-2-134,0 0 0,1-1 17,1 1 0,1 0-79,1-1 1,-2 3-74,2 0 0,-2 1 61,-2-1 1,1 3-192,-2-1 1,0 1 62,1 1 0,-3 3-67,0 1 0,0 4 23,-2 0 0,-2 5 56,-2-1 0,-2 1 88,0 2 1,-2 1-6,-3-1 0,-1 3 154,-3-1 1,2-2-97,-1 0 0,-2-1 45,2-1 0,-3-3-63,3 1 1,-2-3 125,2 1-109,1-2 1,-3-4 32,4-1-46,2-1 1,1-2-8,3-1 1,0-1 34,0-4 0,3 1-18,-1-1 0,3 3 31,-1 0 0,2 0-27,0 0 0,-2-1 52,1 3 1,-1 0-50,2 2 1,-1 0 47,-1 0 0,0 0-23,3 0 0,-3 3 1,0 1 0,0 2-4,0 3 0,0-1 0,-2 2 0,-2 1 114,3 2 1,-3 2-68,0 0 0,-2 0 52,0-2 1,-3-1-71,1 1 1,-2 2 111,0-3 0,-1 2-92,1-6 1,-1 3-72,1-2 0,-3-1 50,1-4 0,-1-1-6,3-3 0,-1 0-146,1 0 1,0-3 81,2-1 1,1-4-95,3-1 0,0-2 61,0 3 0,1-3 22,1 3 1,2-3-13,2 2 1,1-1-91,2 1 0,-1 0 131,2 0 1,-1 2 92,2-1 0,-1 0-89,3-1 0,3 1-4,1-2 1,2 1 22,2-1 0,0-1-2,3-2 1,-2 0 86,2 0 1,-4 1-83,-3-1 1,-5 0 177,1 0 1,-4 0 4,-1 0 1,-4 1 39,-2 2 1,-1-3-50,-1 3 0,0-2-93,0 2 0,-1-2 187,-1 4 0,1-1-71,-3 3 0,-1 1 11,-4 1 0,1 3-46,-2-1 1,-1 1-140,-2 1 0,0 1-11,-2 1 1,1 3-80,-1 4 0,-1 5-60,1-2 1,0 6 72,3 1 0,-1 1-83,3 4 0,-2-1 16,4 3 1,0 0-73,4-1 0,1 1 21,3 0 1,3-1 207,4 1 0,3-1-167,5-1 1,2-3-135,4-4 1,0-1-69,2-3 1,-2-4 79,1-3 1,-3-3 154,-2-5 1,-2-5-51,-4-3 1,-2-4 200,-3-1 1,1-3-157,-1 1 1,-2-2 169,1 0 1,-4 2 8,1 0 0,-1 2 15,-1 0 0,0 0-129,0 0 0,-1 1 23,-1 3 0,-2-1-333,-2 4 0,0-1 344,-1 3 0,-2-3 0,-1-1 0</inkml:trace>
  <inkml:trace contextRef="#ctx0" brushRef="#br0" timeOffset="16518">2178 680 7835,'-2'-6'-447,"1"3"0,-3 0 932,2 3-344,-1 0 0,-3 3 108,2 4 1,-2 3-129,2 5 1,-2 2-71,0 4 1,-1 2-33,1 3 0,-1 2-152,-2 2 1,2 2-302,-2 2 1,2-1 240,1 1 1,-1-3 192,1-1 0,-3-3 0,-1 1 0</inkml:trace>
  <inkml:trace contextRef="#ctx0" brushRef="#br0" timeOffset="17752">2499 58 7873,'0'-6'-694,"0"2"611,0-1 187,0 4 17,0 4 1,0 2-61,0 5 1,0 4-145,0 3 0,0 2-51,0 3 1,0-2-177,0 4 0,0-1 72,0 3 1,0 0 237,0-1 0,-3 1 0,0 0 0</inkml:trace>
  <inkml:trace contextRef="#ctx0" brushRef="#br0" timeOffset="18503">2440 679 7872,'-3'3'-637,"0"1"0,1 2 665,0 1 1,0-1 121,2 1 0,-3 0-128,1 1 0,-1 2 1,1 3 0,2 0-105,-3 0 1,1 0 72,-1-1 1,-1 3 15,2 0 1,-1 0 15,1-2 0,1-1 122,-1-1 1,2-2-86,0-2 1,0-1 213,0 0-199,0-2 1,0-1-15,2-3 1,0 0 41,2 0 0,0 0-25,3 0 0,-3 0-47,0 0 1,1-1 37,1-1 0,0 1-126,1-1 0,-3 1 65,0 1 0,1 1-336,1 1 0,0 0-356,-2 2 197,2 0 1,-3 3 486,1-1 0,1-2 0,-3 1 0,0-4 0,-2 5 0,0-3 0</inkml:trace>
  <inkml:trace contextRef="#ctx0" brushRef="#br0" timeOffset="18736">2493 596 7872,'3'-10'0,"-1"2"-294,-1 0 223,-1 2 0,1 2 109,1 2 1,-1 3 39,1 3 1,-1 4 43,-1 7 1,2 2-38,0 5 0,0 1-135,-2 5 0,0-2 86,0 2 0,-1 3-156,-1 2 0,1-2-59,-4-1 0,4 2-92,-1 2 0,-1 2-61,1-1 1,-2-4 112,1-3 0,1-5 219,-1-1 0,0-2 0,-4-1 0</inkml:trace>
  <inkml:trace contextRef="#ctx0" brushRef="#br0" timeOffset="19253">2685 724 7904,'0'-4'-429,"0"0"1,0 0 313,0-3 1,1 1 213,1-1 0,-1 3 173,1 0 0,-1-1-98,-1-1 1,0 0-75,0-1 1,0 3 13,0 0 1,-3 2-165,1-3 0,-3 4 100,1-1 1,-2 1-100,0 1 1,-1 4-11,1 2 0,-3 4-133,-2 5 1,-1 1 75,-1 4 1,2 2 92,1 1 0,0 5 154,-1 2 0,2-1-98,2 1 1,4 2 81,1 2 0,6 1-55,2-3 1,7-6-117,0-2 1,4-7 43,0-5 0,0-2-205,0-6 0,-4-3 142,0-5 0,0-3 40,-2-6 0,-2-5 40,0-1 0,-3-2-46,-2-1 1,1 0 84,-3-4 0,3-1-40,-3 1 0,0 0 10,-2 4 0,0 1-79,0 2 1,0 0-238,0 2 1,-1 1-35,-1 4 1,-2-1 335,-2 0 0,-3 0 0,-1 0 0</inkml:trace>
  <inkml:trace contextRef="#ctx0" brushRef="#br0" timeOffset="19528">2736 687 7835,'0'-4'-169,"0"1"0,0 1 330,-2 0-58,1 0 0,-2 4 91,3 2 1,-3 1-24,-1 8 0,0 2-258,0 4 0,0 3 85,-3 1 0,-1 3-74,-1 2 0,0 1-105,0 3 0,2 0-111,-1 0 1,0-2 42,-1 0 249,5-6 0,-7 1 0,4-5 0</inkml:trace>
  <inkml:trace contextRef="#ctx0" brushRef="#br0" timeOffset="20404">3165 33 7835,'0'10'-727,"0"-1"499,0 0 1,-1 2 240,-1 4 0,2 1 27,-2 3 0,1 4-154,1 3 0,-2 2 77,0 2 1,-1-1-348,3-1 384,0-2 0,3 8 0,1-1 0</inkml:trace>
  <inkml:trace contextRef="#ctx0" brushRef="#br0" timeOffset="21754">3159 648 7712,'-4'3'1407,"1"-2"-1067,1 2-210,-2-3 0,-2 0-122,-1 0 0,3 1-64,0 1 1,-1-2 66,-1 3 0,-1-1-128,1 1 1,0-1 41,-1 1 0,1-1-10,-1 3 1,-1 0 38,-1 0 1,1 0-12,1 2 1,1-2 42,0 1 1,1-3 3,1 3 0,0-1 23,0 2 1,-1-1-17,3 1 1,-2-1 44,2 0 1,-1 1-36,3-1 0,-2 1 8,0-1 1,0 1-8,2-1 0,0 0-14,0 1 0,0-1-10,0 1 5,0-1 1,0 0-89,0 1 1,0-3 83,0 0-254,0 1 206,3 1-30,-2 1 1,2-4 4,-1-1-32,-1 2 27,2-4 9,0 3-66,-3-3 104,6 0 0,-4 0-93,2 0 85,-3-3 0,4 0 43,-3-3 0,3-1-11,0 1 0,-2-1-2,1 1 1,1 2 79,1-1 0,1 1-91,-1-2 1,0 1 66,1 1 1,0 3-43,2-2 0,-2 3 48,1 0 1,0 0-40,1 3 0,-2 0-33,4 4 0,-3 2-21,1 2 1,-5 1-9,1 1 0,-2 1 44,2 1 0,-3 0 164,-2-2 1,0 0 70,-2 0 1,-2 0-103,-2 0 1,-4-3 171,0-2 1,0-1-35,-1 0 0,-2-1-41,-2 0 1,0-1-170,2-1 0,1-3-126,-1 2 0,1-1-45,1 1 0,0-1-268,2-2 0,0-2 21,3-1 0,2-1 136,-1 2 1,4-3-316,-1 1 283,1-2 0,2 0 272,1-1 0,2 1 0,2-1 0</inkml:trace>
  <inkml:trace contextRef="#ctx0" brushRef="#br0" timeOffset="22196">3269 783 7830,'3'-4'-647,"0"0"1,-3-1 610,0-1 1,2-1 612,1 1 0,-1 0-291,-2-1 0,0 3-64,0 0 1,0-1-58,0-1 0,0 0 235,0-1-310,0 1 1,0-1 110,0 1 1,-1 2-144,-1 2 1,0 1 276,-2 1-381,0 0 0,-3 3-53,1 2 0,0 1-63,-1 3 0,1 1-90,-1 2 0,-1 2 102,-1 1 1,1 1 2,1 4 0,1 1 56,-1 0 0,4 4 166,1-2 1,1 3-57,1 1 0,4-1 39,2 0 1,3-4-125,4-5 1,2-5-127,0-5 1,0-4-29,-2-3 1,0-6 110,-1-5 1,1-4 148,-3-4 0,2-3-128,-1-2 1,-2 1 270,0 0 1,-3 2-104,-1 0 1,0-1 76,0 3 0,-3-1-12,1 2 0,-3 3 35,0 0 0,0 1-559,-3 1 0,-2 3 206,-4-1 1,0 4-533,0 0 0,0 2 705,-2 3 0,-1-3 0,2 1 0</inkml:trace>
  <inkml:trace contextRef="#ctx0" brushRef="#br0" timeOffset="22480">3346 719 7874,'0'-4'-68,"-2"2"217,0 4 0,-3 1-68,3 3 1,-3 3-1,1 5 279,-2 4-592,-3 0 1,2 6 117,-2 2 1,0 6 175,0 0 1,-1 2-298,1-2 1,1-3-45,1-1 279,1-2 0,-1 0 0,1-1 0</inkml:trace>
  <inkml:trace contextRef="#ctx0" brushRef="#br0" timeOffset="23645">3833 77 7802,'0'-5'-158,"0"1"0,0 2-534,0-2 1137,0 2-87,0-1-302,0 3 1,0 2 62,0 2 0,0 1 13,0 6 1,0 0-21,0 4 1,0 1-156,0 4 1,0 0-78,0 1 1,0 2-200,0 3 1,0 0-247,0 2 1,2-1 564,1 6 0,2-3 0,-2 5 0</inkml:trace>
  <inkml:trace contextRef="#ctx0" brushRef="#br0" timeOffset="24781">3839 686 7838,'0'-7'-473,"0"4"472,0-3 1,0 3 369,0-4 0,0 3 89,0 0-102,0 2 82,0-3-257,-3 4 0,1-4-143,-2 3 0,2 0 107,-2 4 1,-1 1-127,-1 3 1,0 0 8,-1 4 1,1 2-76,-1 3 1,1 1-64,0 3 1,-1 3 121,1-1 1,0 3-142,2 0 0,1 4 45,3 2 1,0 0-81,0 0 1,3 0 31,1-4 0,2-1 87,3-8 0,-2-4 38,2-8 0,-2-2 90,-1-3 0,1-3-56,-1-2 1,-2-3-55,1-3 0,-2-3 41,1-1 0,1-2-12,-2 2 1,1-2 17,-2 2 1,1 0-11,-1 2 1,-1 1 102,1 1 0,-1 2-65,-1 3 19,0-1-153,0 4 1,-3 0 67,-2 3 1,2 3-186,-1 1 1,-1 4 61,-1 0 1,-1 3 127,1-3 1,0 3-42,2-2 1,-2 2 37,2 0 0,-1-1-110,1 0 1,-1 1-116,3 2 1,-1 0-26,1 0 0,1-1 57,-1-2 1,1 2-339,1-4 547,3 1 0,1-3 0,2 1 0</inkml:trace>
  <inkml:trace contextRef="#ctx0" brushRef="#br0" timeOffset="25330">3993 705 7836,'0'-13'-249,"0"3"484,0 2 1,-1 1 209,-1 0 110,1 1-370,-5-1 0,3 4-94,-4 1 0,1 1 87,0 1 0,-1 4-211,1 2 1,-1 4-7,1 5 0,-3-1-69,1 3 0,-1 3-3,3 1 1,-2 3 108,2 0 0,-2 1-169,3 0 1,3 2 24,-1 0 1,3 3 20,0 2 1,5-2-31,1-2 1,5-4-72,0-7 0,4-1 79,2-3 0,-2-6 35,0-3 0,-1-3 35,-1-3 1,-1-4-29,1-5 0,-1-2 124,-1-2 0,-2 1-119,-2-3 0,-3-3 240,0-1 1,-2-2-51,0 1 1,-1 0 239,-1 1 1,0 0-120,0-2 0,-3 4-107,-2 0 1,-1 2-130,-2 0 1,-2-1 120,-3 3 0,0 1-363,0 3 0,0-1 146,0 4 0,2-1-310,-2 3 1,5 2 430,-3 2 0,0 4 0,1 2 0</inkml:trace>
  <inkml:trace contextRef="#ctx0" brushRef="#br0" timeOffset="25631">4039 776 7782,'-4'-7'-1093,"2"1"1063,-2-1 0,3 4 308,-3 1 0,1 2 26,-1 2 0,2 2-170,-2 5 0,2 1-334,-3 5 1,1 2 112,-2 2 0,-1 2-38,1 1 0,-1 2 76,1 0 49,0 0 0,-4 5 0,0 0 0</inkml:trace>
  <inkml:trace contextRef="#ctx0" brushRef="#br0" timeOffset="26682">4474 161 7893,'0'-6'-789,"3"-1"801,-3 1 0,3-1-287,-3 1 234,0-1 1,2 1 204,0 0 0,1-1 143,-3 1 8,0 2-156,0-1 1,0 5-41,0 0 0,0 5-230,0 6 0,0 2 90,0 2 1,-1 1-294,-1 3 1,1 1 155,-1-1 1,1 0-102,1 0 1,0 3 258,0-1 0,-3 3 0,0-1 0</inkml:trace>
  <inkml:trace contextRef="#ctx0" brushRef="#br0" timeOffset="27816">4385 763 7925,'-7'3'0,"1"-3"0,0 6 0,1-3 386,1 1 0,0 1 27,-3-3 0,3 3-38,0 0 1,2-2-261,-3 2 1,4-3 280,-1 2-298,1-3 60,1 5 0,1-5-200,1 1 0,2-1 48,2-1 1,0-1-82,1-1 0,1 1 27,1-1 0,2-1-186,-3 1 0,1 0-9,0 2 1,-1 0 2,3 0 1,-4 0-33,2 0 1,-2 3 82,-1 1 1,1 2 97,-1 0 1,-1 1-24,-1 2 1,-3-1 121,1 2 0,-2 1-44,-2 2 0,-1 2 154,-4 3 1,0-2-126,-1 1 0,0-2 162,0 2 0,-1 0-91,0 2 1,1-2-58,1-2 0,1-2-102,-1 0 1,3-1 26,0-1-693,2 1 81,-1-5-15,6 0 695,1-5 0,2-7 0,1-2 0</inkml:trace>
  <inkml:trace contextRef="#ctx0" brushRef="#br0" timeOffset="28067">4385 987 7925,'-3'5'319,"-1"-1"1,-2-2-82,0 2 0,1-2-80,1 0 1,2 1 561,-2-1-133,2 0-464,-1-2 210,3 0-379,3 0 0,1 0 72,2 0 0,1-2-456,-1 0 1,1-1 36,2 1 0,-2 1-175,1-1 0,0-1 242,1 1 1,-1-2-72,2 2 0,-2-3-331,1 3 728,1 0 0,0-1 0,3 0 0</inkml:trace>
  <inkml:trace contextRef="#ctx0" brushRef="#br0" timeOffset="28575">4635 833 7925,'0'-6'-273,"0"0"1,0 1-70,0 1 832,0 0 0,2-3-157,0 1 0,0 2-127,-2-1 0,0 3-52,0-2 1,0 2-122,0-2 1,0 2-79,-2 0 0,0-1 50,-2 1 1,2 0-38,-3 2 0,1 3 67,-5 1 0,2 2-298,-2 0 1,-1 3 71,0 2 0,0 2 9,-1 2 1,0 1 136,-2 4 1,3 1 144,2 0 0,1 3-105,3 0 1,1 0 130,3 0 0,6-1-288,3-3 1,3-1 104,3-6 1,0-1-63,2-5 0,1-2 74,-3-5 1,0-4-176,-2-2 0,0-6 31,0-5 1,-3-2 83,-2 0 0,-1-3 104,0-2 1,-2 0 214,0 0 1,0 2-55,-3 3 1,-1 2 0,-3 1 16,-2 0-133,-2 4 1,-1 3 28,-1 2 0,0 1-168,-3 2 1,0-1-73,-2 3 0,3 0-176,-1 2 0,0 0 343,-1 0 0,-1 3 0,0 0 0</inkml:trace>
  <inkml:trace contextRef="#ctx0" brushRef="#br0" timeOffset="28900">4648 815 7882,'-1'7'91,"-1"-1"0,1 0-32,-4 1 1,3 2 116,-2 2 1,2 2-268,-3 4 1,2 1 88,-1 6 1,-2-1-568,2 3 0,-2 0 98,0-1 471,-1-2 0,1-1 0,-1-3 0</inkml:trace>
  <inkml:trace contextRef="#ctx0" brushRef="#br0" timeOffset="29926">5116 128 7836,'-3'-7'0,"3"4"-185,-6-3 1,5 5-221,-1-4 0,1 2 567,-2-1 1,3 0 122,-2 2-86,1 1 1,1-1-80,0 4 0,0 2-68,0 2 1,0 6 59,0 0 0,0 6-210,0 2 1,0 2-26,0 3 1,0 1-55,0 0 0,1 2-642,1 2 819,-2 1 0,6 4 0,-2 1 0</inkml:trace>
  <inkml:trace contextRef="#ctx0" brushRef="#br0" timeOffset="31093">5142 769 7887,'3'-3'-246,"-3"0"386,3 0 0,-2-1-67,1-2 1,-1 2 158,1-1 0,-1 3-1,-1-2 0,0 2 338,2-2-145,-1-1-143,2-1 136,-6 0-396,0-1 1,-4 4 138,1 0 1,-1 1-97,1-1 1,0 1-31,-1 2 1,-1 3-61,-1 1 1,-2 1-95,0 1 0,1-1 65,-1 4 1,1 1-151,0 0 0,-2 0 56,4 1 0,-1 0-64,3 2 1,1-1 46,1-2 0,3 2 107,-1-1 0,1-2 10,1 0 0,3-3-43,1-1 0,2 0-90,3-3 0,-1 0 65,2-2 0,1 2 47,2 0 0,0 1-3,0-1 0,-1 0 0,1 2 0,-2 0-39,0 3 0,-1 2-68,0 2 1,0 1 99,-4 0 1,0 2-4,1 1 1,-4 1 38,0 1 1,-3 1-36,0-3 0,0 0 42,0-3 0,-3 1-44,-1 0 1,-2-3 132,0-1 0,0-2-64,-1 2 0,0-4 165,-1 1 1,0-4-46,-3 1 1,2-3-48,-1 0 0,0 0 194,-1-3 1,0-2-48,2-4 0,0-1 35,0 1 1,4-2-73,-1 0 0,4-2 71,0-2 1,2 2-94,2-2 0,1 1-49,4 1 1,-1-2 10,1 0 0,2 0-8,2 0 1,-2-1-175,2-1 1,0 0 103,2 2 1,-1 2-300,-1-2 0,0 2 132,-3 2 0,1 0-709,-3 3 0,1-1 57,-1 3 786,-2-1 0,2 1 0,-3-1 0</inkml:trace>
  <inkml:trace contextRef="#ctx0" brushRef="#br0" timeOffset="31660">5316 828 7837,'0'-6'0,"0"-1"-296,0 1 1,2-1 117,0 1 1,0 0 743,-2-1 0,0 1-144,0-1 0,0 1-68,0-1 1,-2 3-290,-3 0 0,0 0 102,-2 0 1,1 1-130,-1 3 1,0 0 85,-1 0 1,0 3-267,-3 1 0,3 5-36,-3 2 1,3 1-14,-1 3 0,2 2 15,1 2 1,-2 3-82,2 2 0,-1 1 157,4 0 1,1 2 26,2 0 0,3-1-106,1 0 1,5-3 66,2-4 1,1-3-74,3-1 1,2-7 145,2-4 0,-2-2-11,0-2 1,0-6 99,3-3 0,-4-3-79,-1-3 1,-1 0 212,-2-2 1,-2-3-83,-1 1 1,-5 0 262,-2-3 0,1 2-117,-1 1 1,0-1-134,-4-1 1,-2 4 18,-2 0 0,-2 0 38,0 2 0,0 3 41,-3 1 0,-1 1-1085,-3-1 1,-1 2-42,1 2 1,1 3 912,-3 0 0,2 0 0,0-3 0</inkml:trace>
  <inkml:trace contextRef="#ctx0" brushRef="#br0" timeOffset="31967">5373 834 7840,'-7'-3'-751,"1"0"1087,-1 3 0,2 1 5,0 1 0,-2 4-88,0 5 1,-1 2-310,-1 2 1,1 2 68,-2 4 0,0 2-527,-1 3 0,-1 2 255,4-1 0,-1-1 259,0-3 0,2-2 0,-2 1 0</inkml:trace>
  <inkml:trace contextRef="#ctx0" brushRef="#br0" timeOffset="33026">5769 134 7825,'0'4'-203,"-2"-1"1,1 0-214,-1 1 477,-2 2 0,3-2 265,-1 0 0,1 0-273,-1 3 0,1 2 15,-1 2 0,1 1-218,1 1 0,-2 2 84,0 2 1,0 2-342,2 0 1,0 3 406,0 2 0,0 1 0,0 0 0</inkml:trace>
  <inkml:trace contextRef="#ctx0" brushRef="#br0" timeOffset="34044">5750 692 7826,'4'0'504,"-1"0"0,-3 0-141,0-3 31,0 3-73,0-6-189,0 2 1,0-2-183,0 0 1,-3 1 136,1 1-194,-3 0 1,2-2 45,-4 2 0,1 0-69,-1 2 0,1 1-36,0-1 0,-1 4 5,1 3 0,-3 3 125,1 3 1,-3 2-8,2 2 1,-1-1 20,1 3 1,1 1-21,1 3 1,3-1 79,0 2 0,2-2-69,0-1 0,2-1 76,2-1 1,3-2-52,3-4 0,0-2-87,3-5 1,-3-1 78,3-3 1,-3-1-4,3-1 1,-2-4-203,1-5 1,-2 0 102,1-2 1,-1 2 45,-1-4 1,1 1-5,-4 2 0,2-1 149,0 0 0,-2 0-85,0 0 1,-2 3 109,0-1 1,1 2 41,-1-1 78,0 2-161,-2-1 0,-1 5-27,-1 2 1,1 1-23,-3 1 1,1 3 24,-1 1 1,2 3 46,-2 1 0,2 1-53,-3 4 1,3-2-104,-2 4 1,2 1-26,-2 1 0,1 2-114,-1 0 0,3 3-225,-1 2 1,-1 4 189,1 2 1,-1-1-23,3 1 1,0-4 269,0 0 0,0-1 0,0-2 0</inkml:trace>
  <inkml:trace contextRef="#ctx0" brushRef="#br0" timeOffset="34645">5904 764 7928,'0'-7'-135,"0"1"-4,0 0 0,1 0 717,1 2-164,-1-2 0,1 5-42,-2-4-160,-2 4 1,-2-2-147,-2 3 0,-1 0 90,1 0 0,-1 0-213,1 0 1,0 2 90,-1 0 1,0 3-77,-2 0 0,2-1-120,-1 2 1,-1-1-124,0 4 0,0 1 78,3 0 0,0 3 55,-1-1 1,1 1 164,-1 0 0,3 3-90,0 1 1,2 1 182,0 2 1,2-2-41,2-1 0,2 1-11,2-3 0,4-1-177,0-3 0,5-5 88,0-4 0,2-1-144,0-1 1,-1-4 94,-1-5 1,1-1-8,-1-7 0,-2-3 19,-3-1 1,-2-1 328,1 0 0,-3 3-45,-2 0 0,-1 0-53,-3 2 0,0 1-121,0 1 1,-5 4 22,-1 3 1,-3 3-451,1 0 1,-2 4 211,-3-1 0,0 4-537,0 2 0,2 2 135,-2 0 578,4 4 0,-8-3 0,3 2 0</inkml:trace>
  <inkml:trace contextRef="#ctx0" brushRef="#br0" timeOffset="35095">5931 738 7554,'-5'7'202,"1"2"1,0 2-620,-3 4 1,0 2 197,-1 4 1,-1 3-64,-2 3 0,-1 0 282,1 3 0,-1-3 0,-1 2 0</inkml:trace>
  <inkml:trace contextRef="#ctx0" brushRef="#br0" timeOffset="36063">6418 122 7815,'-3'0'-232,"0"0"1,1 3 488,-1 2 0,1 1-93,0 3 1,0 1-380,-2 2 0,2 4 98,-3 1 1,4 2-45,-1 3 1,-1-2 65,1 4 0,-1-3 95,1 0 0,1-1 0,-2-1 0</inkml:trace>
  <inkml:trace contextRef="#ctx0" brushRef="#br0" timeOffset="37288">6199 777 7037,'-3'3'547,"2"0"197,-3-3-348,2 3-90,-1-2-228,3 4 15,0-4 0,1 4 71,1-3 1,2 0-248,2-2 0,-1 0 86,2 0 1,-3-2-107,5 0 0,-2-3 19,0 1 0,-1-3-48,0-1 1,1 1 73,-1-2 0,1 0-56,-1 0 1,0-2 12,1 0 1,-3 1 31,0 0 1,-1 1 21,1-2 0,-3 6-52,1-2 181,-1 2 0,-1 2-71,0 3 1,-2 3 124,0 4 1,-3 2-98,1 2 0,0 3-45,0 1 0,2 2-22,-3-2 1,4 3-128,-1-1 1,-1-1 64,1 1 1,0 0 60,2 3 0,0-2-139,0-1 1,0 1 51,0-3 0,0-1 137,0-3 1,0 0-53,0-2 1,0-3 133,0-1-163,-3-4 43,2 2-44,-2-3 48,0 0 1,2 0 12,-3 0 0,2-1-21,-3-1 0,1 1 42,-2-1 0,0 1-43,2-1 0,-2 1 191,2-1 0,-2 1 295,0 1 134,-1 0 12,1 0-114,-1 0-107,4 3-217,0 1 1,4-1 197,1-1 1,1-1-175,4-1 0,1 0-142,1 0 1,1-1-107,-1-1 0,2 1 51,-3-4 1,3 2-221,-2-1 1,0-1 129,-1 2 1,-1-1-215,2 2 0,-2-1 143,0 1 1,-1 1-733,0-1 0,1 1 894,-1 1 0,1 0 0,-1 0 0</inkml:trace>
  <inkml:trace contextRef="#ctx0" brushRef="#br0" timeOffset="37797">6514 751 7832,'0'-6'0,"0"-1"-21,0 4 1,0-3 103,0 2 1,0-2 172,0 0 1,0 1 241,0 1 1,0 0-298,-2 0 0,0-2 9,-2 2 0,2 1-131,-3 1 0,1-1 104,-2 1 1,-1 0-112,1 2 0,-3 2 36,-2 0 0,1 5-122,-1 0 1,1 4-126,-3-1 1,1 3 73,1 2 1,0 1-141,2 4 0,-2-1 86,3 0 0,0 1-15,4 2 0,-1-2 106,3 4 1,0-1 43,4 0 0,3-2-200,3-3 0,3-6 82,4-3 1,0-3 49,3-1 1,0-3-42,-1-4 1,1-5-20,-1-4 1,2-1 54,-2-3 1,-4-2 42,0-5 1,-2 2-73,-1-1 0,0-1 201,-4 3 1,-2-1-47,1 5 0,-4 0-79,1 3 0,-1-1-110,-1 0 1,-3 5-179,-1 2 1,-2 1-50,0 1 0,-1-1 115,1 3 1,-1 0-144,-2 2 1,2 0 374,-1 0 0,-5 0 0,-1 0 0</inkml:trace>
  <inkml:trace contextRef="#ctx0" brushRef="#br0" timeOffset="38247">6629 777 7832,'6'-3'-121,"-2"2"0,1-2 403,-3 0 243,3 0 1,-2-4-212,1 1 0,-1 0-91,-3-1 0,0 3 64,0 0 0,0-1-77,0-1 0,-3 2-109,-1-1 1,-2 3 80,0-2 1,-1 3-300,-2-2 0,2 3-49,-2 0 0,0 0-53,1 3 1,-3 0 95,2 4 0,0 0-26,0 1 1,2 2 97,-1 3 1,1 1-2,3 1 1,-1 1 191,3 3 0,0 0-37,2 1 1,1 1 26,1 0 1,3 3-106,4-3 1,4 2-33,0-4 0,2-2-165,0-6 0,-1-2 67,4-5 1,-2-2-36,1-4 0,1-3 51,-3-6 0,0 0-38,-2-6 1,-3 0 120,-2-3 1,-1 1 146,-3 0 0,-1 0-238,-3 2 0,0 0-50,0 2 1,-3 0-66,-1 5 1,-5-2 102,-2 4 0,-1-3-268,-3 2 0,0 3 84,-2 2 1,2 2 132,-2 0 1,3 1-80,-1 1 239,1 0 0,2 3 0,-1 1 0</inkml:trace>
  <inkml:trace contextRef="#ctx0" brushRef="#br0" timeOffset="38589">6720 757 7866,'-4'0'71,"-2"0"1,5 0 149,-3 0 1,2 0-287,-3 0 1,3 1 55,-2 1 1,0 3-82,-3 3 1,0 1-50,-2 4 1,2 1-184,-4 5 0,2 1-59,-1 1 0,-1 2-60,-2 3 441,3-1 0,-2 1 0,2 0 0</inkml:trace>
  <inkml:trace contextRef="#ctx0" brushRef="#br0" timeOffset="39071">6514 731 7796,'0'-4'-250,"0"-1"278,0 4 0,0-1 125,-2 4 1,-1 2-265,-2 5 0,-2 3 95,0 3 0,-1 5-355,-1-1 0,0 4 371,-2 1 0,-4 4 0,2 1 0</inkml:trace>
  <inkml:trace contextRef="#ctx0" brushRef="#br0" timeOffset="40440">7020 129 6778,'0'-4'409,"0"-1"0,1 3-229,1-2 0,-1 2 16,1-3 1,-1 1 66,1-2 1,-1 2-83,1-1 1,0 3 424,0-2-376,-1 2 1,1 0-198,-2 4 1,0 3 19,0 3 0,0 5-125,0 4 0,0 2-93,0 0 0,0 3-339,0 2 0,0 3-968,0 0 1472,0 4 0,0-2 0,0 3 0</inkml:trace>
  <inkml:trace contextRef="#ctx0" brushRef="#br0" timeOffset="41641">6911 763 8014,'-3'0'281,"0"0"138,3 3-148,0-3-97,0 3 1,3-3-62,1 0 0,1 0-35,2-3 0,-1 2-145,1-3 1,1-1-36,1-1 1,-1 0 70,-1-1 1,-1 1-80,1-1 0,-1-1 89,0-1 0,1-2-155,-1 0 0,0 1 44,-2 0 1,1 2 22,-3-1 1,1 2 26,-3 1-16,0 2 147,0 1 1,-3 7-96,1 2 1,-3 1 100,1 4 1,-1 2-84,1 2 1,-2 2 18,2-2 1,1 2-4,1-2 1,-1 3-205,1 2 0,0-1 96,2 2 0,0-1 49,0 0 0,0-1 94,0 0 1,0-2-84,0 0 0,0-3 118,0-1 0,0-1-170,0-1 264,0-2-179,0 1 1,0-6 149,0 0-108,-3-2 0,-1 0 14,-2-2 0,2 0 99,-1 0 1,2 0-117,-2-2 1,0 1 214,0-1 0,0 0-112,-2 0 0,1 1 220,-1-1 1,1 1 180,0-1 183,-1 1-454,1-2 0,2 3 185,-1 0 52,4 0-275,-2 0 0,4 0 5,1 0 0,-1 0-14,4 0 0,-1 0-294,2 0 0,1 0 96,2 0 0,-1 0-253,2 0 0,1-1-76,2-1 1,-2 2-230,-1-2 1,0-1 340,1 1 0,0-1 21,-2 1 1,2 1-1779,-3-1 1974,4 1 0,-2 1 0,2 0 0</inkml:trace>
  <inkml:trace contextRef="#ctx0" brushRef="#br0" timeOffset="42316">7097 783 7899,'0'-4'-291,"0"0"382,-3 2 253,3-4 87,-3 3-408,3-4 1,0 1 103,3 0 0,-2 1-99,3 1 1,-2 0 11,3-3 1,-1 1-113,2 0 0,1-3 10,-1 0 0,1-1 70,-1 1 0,0-1-13,1 1 0,-3-2 52,0 3 0,-2-1-30,3 3 0,-4-1 28,1 1 75,-1 0-41,-1 2 1,-1 2 9,-1 4 0,-1 2-94,-1 5 1,-2 1 55,2 3 1,-1 2-43,1 2 0,-1 2 34,3 0 1,-3-2-114,3 0 0,0 0 101,2 3 1,0-2-259,0-1 1,0 1 32,0-3 1,0 1 44,0-1 0,2-4-4,0 2 1,3-4 74,-3-1 0,1 0-70,-1 0 0,-1 0 57,1 0 0,1-3 23,-1-1 0,0 1-98,-2 1 204,0 1-126,0-1 60,-3 0 0,2-1 85,-4-1 1,3-3-162,-2 1 182,0 2 0,-3-3-66,1 1 1,-1-1 156,1 1 1,2-1-49,-1 1 1,3-1 829,-2-1-234,0 0 18,0 0-198,-2 0-317,6 0 1,-2 0 59,4 0 0,-1 0 142,3 0-452,1 0 0,1 0 42,0 0 0,2 0-21,0 0 1,-1 0-63,2 0 1,-2 0-214,-1 0 0,3 0-494,-1 0 0,1 0 373,-3 0 1,3 0 404,0 0 0,-1 6 0,-1 1 0</inkml:trace>
  <inkml:trace contextRef="#ctx0" brushRef="#br0" timeOffset="42924">7323 737 7862,'3'-3'-213,"2"2"271,-3-3 1,3 2 52,-3-3 0,1 3 274,-1-2-160,-2 0 0,3-3-13,-3 1 1,2 1 18,1 1 1,-1 0-60,-2-3 0,0 1-126,0 0 1,-1 0 40,-1 2 0,0-1 85,-2 3 0,0-3-183,-3 3 0,1 0 52,0 2 0,-2 1-191,0 1 0,0 1 59,-3 4 0,1 2-16,-3 2 0,0 2 90,0 2 0,3-1 60,-1 3 1,3 2 116,-1 3 0,1 2-103,1-1 1,2 2 91,5 1 0,3 2-50,2 0 0,3-1-229,3-1 1,4-5 148,2-2 0,2-7-142,3-1 0,-3-6 50,3-3 1,-4-3-146,-1-3 0,-4-4-27,0-7 0,-1 1 103,-3-3 0,-1-1 272,-1-4 1,-4 2-160,-1-1 0,1 1 128,-1 1 1,1 0-70,-3 2 1,-3 2-48,-2 2 0,-1-2-126,-2 0 0,0 2-317,-3 2 1,0 3 160,-2 0 0,-1-1-43,-1 3 1,-3-1-26,3 5 0,-2 0 367,0 2 0,-2 2 0,0 2 0</inkml:trace>
  <inkml:trace contextRef="#ctx0" brushRef="#br0" timeOffset="43233">7355 732 7862,'-7'3'-379,"4"0"495,-3 4 1,2 2 225,-2 2 1,-1 1-289,-2 3 0,1 2-247,-2 5 1,-1 1-101,-2 2 1,3 4 130,-1 1 0,1-2 162,-1 0 0,-1-2 0,2 0 0</inkml:trace>
  <inkml:trace contextRef="#ctx0" brushRef="#br0" timeOffset="44501">7746 84 7860,'0'-4'-363,"0"2"1,0 1 70,0-1 497,0 1 0,-1-2-2,-1 3 0,1 4-19,-1 2 1,1 1-196,-1 4 0,1 2 76,-1 2 1,-1 3-277,1-1 0,0 2 99,2 2 1,0-1-400,0 2 1,0 0 510,0 2 0,0 1 0,0 1 0</inkml:trace>
  <inkml:trace contextRef="#ctx0" brushRef="#br0" timeOffset="45752">7618 713 7859,'-4'0'74,"2"2"52,-2-1 1,4 3 433,-2-2-53,-2-1-292,3 4 157,-2-4-178,3 5 23,0-6 1,1 3-229,1-6 0,2 2 34,2-3 1,-2-3-28,1-1 1,-1-3-26,2 2 0,1-2-61,-1 0 0,0 1-73,-2 0 0,2 0 118,-2-1 1,1 0-102,0 2 1,-2 1 75,-1 1 0,-1 1 15,1-1-3,-1 4 51,-1 0 7,0 9 0,-2-1 16,-1 5 0,1 2 68,0 3 0,0-1-80,-2 3 0,2 0-144,0 2 0,2 1 94,0-1 1,0 1-174,0 1 1,0-1 53,0 1 0,0-1-3,0-3 1,0 1 47,0-3 0,0-1 26,0-3 1,0 0 120,2-2 0,-1 0-131,1-1 0,-1-3 260,-1 2-155,0-2 1,-1 1 36,-1 1 0,1-4-62,-4-1 1,3 1 73,-2-1 0,2 3-31,-2-3-9,-1 0 0,-1-2 162,-1 0 0,1 2-55,0 0 0,-1 0 90,1-2 0,2 0-85,-1 0 1,1 0 164,-2 0 0,1 0 203,1 0 22,3 0-94,-2 0-211,3 0 0,0-1 24,0-1 1,3 2-61,1-2 0,0 0-192,3 0 0,-2 1 84,3-1 0,-1-1-198,0 1 0,-1 0 71,0 2 0,1-1-316,-1-1 0,1 1-9,-1-1 0,1 1-147,-1-1 1,-2 1-33,0-1 1,1 1 170,1 1 0,1-2 397,-1 0 0,0-3 0,1 1 0</inkml:trace>
  <inkml:trace contextRef="#ctx0" brushRef="#br0" timeOffset="46419">7778 706 7823,'-9'-3'2,"2"3"26,-3-6 159,4 5 0,-1-4 309,1 3-25,3-3-85,0 1 1,3-2-130,0 0 1,3-1 21,1 1 0,4-1-51,0-2 1,4 2-119,-2-2 0,2 2 43,1-2 1,0 4-143,0-1 1,0 1 1,0 1 0,-1 1-205,1 3 1,-2 1-105,0 1 0,-4 2 139,2 5 1,-3 4-36,-1 4 1,-2 1 31,-3 2 1,2 1-213,0 0 0,-1 1 39,-3-3 1,1 1 134,-4 1 1,1 0-10,-2 3 0,-1-4-12,1 2 1,-3-2 151,-2-1 1,-1 0-92,-1 0 0,0 0 144,0-2 0,1-4-85,1-5 0,0-1 405,3-3 0,0-3-158,3-5 0,0-3-56,3-6 0,0-2-52,2 0 0,1-3 11,1 1 0,-1 2 177,4 0 1,-1 0-129,2 2 0,1-1 314,-1 6 0,1-1-155,-1 3 1,0 0 62,1 2 1,-1 1 9,1 3 0,1 1 83,1 1 1,0 1-194,0 4 0,-2 1-154,1 1 0,-1 0-131,0 0 1,1-1 68,-2 2 1,2-2-770,-4 1 615,2-2 1,0-1-526,1 1-225,-4-4 152,3 3 1,-5-5-1124,4 1 1119,-4-2 750,5-2 0,-5-2 0,1-2 0</inkml:trace>
  <inkml:trace contextRef="#ctx0" brushRef="#br0" timeOffset="46861">8054 770 7885,'3'-3'83,"0"-3"0,-1 5 175,0-4 1,1 1 83,-1-2 1,0-1-128,2 1 0,-2-3 131,3 1 0,-4-4-81,1 2 0,1-3-150,-1 1 1,0 1 56,-2 0 0,0 1-108,0 0 0,-3-2-72,-1 4 0,-2 1-60,-3 3 1,1 0-144,-2 0 1,-1 1 130,-2 3 1,0 1-104,0 1 0,3 5 96,-1 3 0,0 3-90,-1 2 0,2 1 114,1 4 0,0 2 63,0 1 0,3 0 87,2 1 0,2-1-82,0 3 1,1-1 235,1-2 0,4 1-65,2-2 0,1-1-199,4-4 1,0 0 82,2-4 1,-1-3-273,1-5 0,2-3 64,0-4 0,1-3 25,-1-3 1,-2-4 7,2-3 1,-2-3 39,-2 1 1,0-3 21,-5 0 0,1 0-31,-5 3 1,0 1-147,-2 1 0,0-1 106,0 1 1,-5 3-267,-1 1 0,-5 3-52,-2 0 0,0-2-50,-2 2 0,-1-1 492,1 3 0,0 2 0,0-2 0,-2 3 0</inkml:trace>
  <inkml:trace contextRef="#ctx0" brushRef="#br0" timeOffset="47185">8092 603 7859,'-3'0'0,"-3"0"0,2 0 33,-2 2 0,0 2 179,2 2 1,-2 4 61,2 3 1,-2 4-123,-3 4 1,2 0-125,-2 2 1,2 1-43,1 1 0,-1 1-243,-2 0 1,4-1-552,-1-2 0,2-1 808,-1-3 0,-3 3 0,1 1 0</inkml:trace>
  <inkml:trace contextRef="#ctx0" brushRef="#br0" timeOffset="48460">8418 103 7890,'-2'15'0,"0"0"0,0 1-491,2-1 1,0-1 300,0 3 1,-2 0-76,0 3 0,0-3 265,2 0 0,0 0 0,0 2 0</inkml:trace>
  <inkml:trace contextRef="#ctx0" brushRef="#br0" timeOffset="49679">8279 692 7626,'0'4'-608,"0"-1"1151,-3 0-6,3-3-348,-3 3 0,4-3-18,1 0 0,-1-1-22,3-1 0,0-1-161,0-4 0,2 1 72,-2-1 0,2-2-51,0-1 1,3 0 23,-1-1 0,1 0-164,-3-2 1,1 3-27,-1-1 0,1 0 74,-1-2 1,0 3-41,1-1 0,-3 3-6,0 0 13,-2 1 104,1 3 0,-4 2 1,-1 4 1,0 2 21,-2 5 0,0 1 11,-3 3 1,2 0-116,1 2 1,-1 2 77,2 5 0,-1-2-207,2 4 1,0-1 66,2 3 0,0-1-101,0-2 0,0 2 70,0-4 1,1 0 107,1-4 0,-2-2 30,3-5 1,-1 0 346,1-4 54,-1 1-323,-2-4 1,0 1 189,0-2-154,0-1-31,-3 1-23,-1-2 1,-1 1-14,0 1 0,0-1-5,0 1 0,2-1 3,-2-1 1,1 2 100,-2 0 1,-1 1-88,1-1 0,0-1 281,-1 1 1,3-1 127,0-1 321,-1 2-176,-1-1 29,2 2-280,1-3-110,3 0 1,1 0-13,1 0 1,2 0 27,2 0 0,1 0-347,-1 0 0,3 0 110,-1 0 0,3-1-438,-3-1 1,4 1-3,-1-1 0,-2 1-212,-1-1 0,2 1-779,-2-1 1448,1 1 0,0-2 0,1 0 0</inkml:trace>
  <inkml:trace contextRef="#ctx0" brushRef="#br0" timeOffset="50410">8464 642 7959,'-6'3'0,"-1"-2"148,1 1 0,0-2 789,-1 0-14,1 0-359,-1 0-341,4 0 0,0 0 13,3-2 1,0 0-94,0-2 0,3 0 93,1 0 1,3-2-289,1 2 1,-1-1 55,2 1 0,0-2-208,0 2 0,1 0-193,-1 0 1,2 2 200,-3-2 1,1 2-108,0 0 1,-2 1 95,2 1 1,-2 0 127,-1 0 1,-2 0-150,1 0 116,-4 3 0,2 1-1,-3 2 1,0 1 6,0-1 0,-3 2-15,-1 1 1,-2 2 12,0-3 1,-1 4 108,1-2 1,-3 2-92,1-2 1,-3 3 325,3-3 0,-1 0-114,3 1 1,-2-1 9,1 1 0,0-4 100,5-3-71,-3-3-144,4 2 1,1-3-72,5-3 1,0 2 6,2-3 0,0-1 78,1-1 1,0 0-131,3 2 1,-3-1 43,0 3 0,2 0-35,-2 2 0,3 0 57,-3 0 1,1 0 69,-3 0 0,2 3-31,-1 1 0,0 2 1,-5 3 1,0-2 181,-2 2 1,0 1-119,0 0 1,-1 2 153,-1-2 1,-4 2-104,-2-1 1,-3 1 73,3-2 0,-2 0-104,2-1 0,0-2 25,-3 1 1,1 0-235,0-2 0,0 0 134,1-2 1,2 1-421,-2-3 0,0 0 172,1-2 0,-1 0-233,3-3 0,0 0 145,2-4 0,-1 1-65,3 0 0,-1-1-171,3 1 555,0-1 0,6-2 0,1-1 0</inkml:trace>
  <inkml:trace contextRef="#ctx0" brushRef="#br0" timeOffset="50888">8670 706 7947,'0'-6'-7,"2"-1"1,-1 0 125,1-1 0,-1 1 94,-1-2 1,1 1 92,1 0 1,-1 0 149,1 0-202,-2-2 0,0 3-87,0-2 0,0 2-128,-2 1 1,0 2 29,-2 2 0,0 1 112,-3 1 0,-1 0-284,-1 0 1,-2 2 83,3 2 1,-4 1-191,2 6 1,-2 2 116,-1 4 0,2 3 27,0 1 0,4-1 110,-2 1 1,3 2 144,1 1 0,2-2-181,3-1 0,1-1 30,1-1 1,3 2-200,6-2 0,0-2 134,6-6 1,1-2-154,1-5 0,0-2 58,0-4 1,1-5-152,-1-3 1,-1-5-47,-1-2 1,1-4 134,-6 0 1,0-3 407,-6 3 1,0-3-141,-2 3 1,1-3-10,-3 3 0,0-1-81,-4 3 0,-2 0-18,-2 0 0,-2 2 44,0 2 0,0 5-245,-3 1 0,-1 3-11,-3 1 1,-3 3-94,1 2 1,-1 0-235,1 2 1,-1 3 561,3 3 0,-6 5 0,1 4 0</inkml:trace>
  <inkml:trace contextRef="#ctx0" brushRef="#br0" timeOffset="51180">8720 648 7872,'-2'5'-145,"0"-1"0,-1 0 94,1 3 1,-2 0 440,-2 1 1,-1 2-73,1 3 0,-3 1-369,-2 1 1,-1 2 68,-1 4 0,-2 1-143,0 2 1,0 0-1269,2-3 1393,3 4 0,-5 0 0,2 4 0</inkml:trace>
  <inkml:trace contextRef="#ctx0" brushRef="#br0" timeOffset="52439">9085 109 7881,'0'-7'-56,"0"1"243,0-1 28,0 4 1,0 1-157,0 4 0,0 2 110,0 5 1,-2 1-142,0 2 1,0 3 89,2 0 0,-1 5-356,-1 0 1,1 0 62,-1 0 0,2 1-85,0 0 1,0 3 77,0 0 182,0 1 0,-3 1 0,-1-1 0</inkml:trace>
  <inkml:trace contextRef="#ctx0" brushRef="#br0" timeOffset="53680">8939 693 7867,'-4'0'-1178,"-1"0"1379,1 0 1,0 2-9,0 1 1,1-1 276,-1-2-119,3 0 58,-5 0-123,5 0-2,-4 0-46,4 3 92,-2-3-198,3 3 193,0-3-179,0 0-83,3 0 0,0 0-130,4 0 1,-1-2-28,1 0 1,-1-3 100,1 1 0,-1-2-74,0-1 0,1 1 58,-1 0 0,1-1-57,-1 1 1,-2-3 71,1 1 0,-2-1-34,1 3 1,1-1-61,-2 1 42,2 0 0,-5 1 60,2 1-26,-1 3 1,-1-2 20,0 6 1,0-2-20,0 3 0,-2 3-145,0 1 0,0 4 86,2-2 1,0 2-90,0 1 1,0 2 60,0 0 1,-2 3-131,-1-1 1,1-1 135,2 2 0,0-2-13,0 1 1,0 1 145,0-3 0,-2 0-81,0-2 1,0-1 106,2-2 0,-2 0-62,0-4 0,-1 1 82,3-1 1,0-2-125,-2-2 61,1-2-147,-5 0 1,5 0 68,-4 0 0,3 0 52,-2 0-29,0 0 0,-3 0 294,1 0-233,0 0 0,-1 0 498,1 0-53,-1 0-276,1 0 0,2 0 275,-1 0-90,4 0 196,-2 0-144,3 0-30,3 0 1,0 0-83,4 0 1,0 0-333,2 0 1,-2 0 109,1 0 0,1 0-226,0 0 0,2 0-142,-3 0 1,1 0 201,-3-2 1,3 1-557,-1-1 1,0 0 283,-4 0 1,2 1-734,-2-1 0,2 2 1068,1 0 0,-1 0 0,0 0 0</inkml:trace>
  <inkml:trace contextRef="#ctx0" brushRef="#br0" timeOffset="54099">9074 705 7947,'-3'-6'146,"2"-1"-9,-2 1 0,3-1 5,0 1 0,0 2 207,0 0 1,0 1 136,0-1-205,0 3-377,0-2 153,0 9 0,0-2-124,0 4 0,0 2 107,0 1 0,0-1-126,0 1 1,0-3 23,-3 3 0,3 0 46,-2 1 1,1-1 79,1 0 0,-2-3-62,0 0 1,-1 2 191,3-2 0,0 1-93,0-3 1,0 0-48,0 1 1,0-3 89,0 0-177,0-2 93,0 4 1,1-6-6,1 2 0,2-1-142,2-1 1,-2-2 120,1 0 1,-1-2-198,2 1 1,1-2 106,-1 1 1,1 1-364,-1-2 0,1 4 15,-1-1 1,-2 0-129,1 0 1,-3 1 50,2-1 0,-2 2-332,2 0 813,-2 2 0,3 2 0,-1 2 0</inkml:trace>
  <inkml:trace contextRef="#ctx0" brushRef="#br0" timeOffset="54338">9170 604 7947,'-1'-7'-548,"-1"1"850,-2-1 1311,-2 1-1143,0 2 1,1 6-161,1 5 1,0 4-219,0-1 1,1 5 85,1 2 1,0 5-105,-2 1 0,2 1 89,-3 0 0,4 1-438,-1-2 0,1 2-44,1-2 0,0 1-319,0-2 0,0-1-349,0-2 1,3-2 986,1-2 0,2 1 0,0 1 0</inkml:trace>
  <inkml:trace contextRef="#ctx0" brushRef="#br0" timeOffset="54932">9271 673 7844,'0'-6'-561,"0"2"468,0-2 0,0 3 1210,0-4-706,0 1 0,0 0-23,0-1 1,0 1 160,0-1-27,0 1-296,0 0 1,0 0 221,-2 2-451,1 1 0,-5 3 99,2 0 0,-1 5-402,1 1 1,-4 6 167,1 0 1,0 4-188,0 3 0,1 0 51,-1 1 1,1 1 94,0 0 0,2 2-76,2-2 0,1 1 79,1 2 0,4-2-55,2-3 1,3-3 78,4-1 0,0-4 211,0-2 1,-1-5-5,-1-2 0,1-5-115,-2-3 1,2-4 32,-1-5 0,-2-1 19,-3-1 0,-2-2 181,1 2 1,-2-1-43,2-1 0,-3 1 191,-2 1 1,0 2-119,0-2 1,0 1-306,0-1 0,0 1-59,-2 3 1,-2 3-102,-2 2 0,-2 1-32,0 0 0,0 4-326,-3 0 0,3 3 619,-3 0 0,0 5 0,-1 3 0</inkml:trace>
  <inkml:trace contextRef="#ctx0" brushRef="#br0" timeOffset="55223">9331 635 7850,'0'-4'-16,"-3"1"1,2 3 122,-3 0 0,2 4 224,-3 2 0,1 6-71,-2 5 1,-1 3-344,1 4 1,-1 0-64,-2 6 1,1 0-91,-2 2 1,2-1-85,-1-1 0,2-1 320,1-4 0,-1 1 0,1 0 0</inkml:trace>
  <inkml:trace contextRef="#ctx0" brushRef="#br0" timeOffset="56674">9755 57 7528,'0'5'178,"0"-1"1,0 0-77,0 3 0,0 2 125,0 2 1,-3 3-412,1 4 0,-3 0 147,1 1 0,0 3-385,0-1 0,2 3 239,-2-3 0,2 0 183,0-4 0,-1 1 0,-1-1 0</inkml:trace>
  <inkml:trace contextRef="#ctx0" brushRef="#br0" timeOffset="57808">9592 706 7566,'-3'-3'208,"0"3"1,3-4 127,0 2-58,0 1-203,0-2 0,0 3-164,3 0-8,0 0 0,4 0 71,-1-3 0,0 0-100,1-4 0,-1 1 55,1 0 0,-1-1-64,0-2 1,1 1 72,-1-3 0,1 1-14,-1 0 1,1-2 41,-1 4 1,-2-1-1,-2 3 1,-2-1 145,0 1-168,0 2 217,0 2 0,-2 4-101,-3 3 1,0 1-1,1 3 0,-2 1-31,2 5 1,0 0-70,0 2 0,1 0 16,-2 2 0,0 0-2,3 1 1,0-1-83,2 0 0,0 0 97,0 1 0,0-4-53,0-1 0,0-2 25,0-3 0,0 0 62,0-4 0,1 0-80,1-2 101,-1 2-65,1-6 10,-2 6 47,0-5-41,-2 5 0,-1-5 15,-1 3 1,-2-2-14,2 0 1,0-1 232,0 1-184,-1-1 0,-1 3 533,0-2-301,-1-1 1,1 1-30,-1-2 1,3 0 52,0 0 0,2 0 124,-3 0 40,4 0-79,-2 0 207,3 0 165,0 0-504,3 0-213,1 0 1,2 0 78,0 0 1,1 0-110,-1 0 0,3 0-233,-1 0 1,1 0 118,-3 0 1,3 0-490,-1 0 1,3-2 280,-2 0 1,2 0-687,0 2 0,0 0 996,0 0 0,4 3 0,-2 0 0</inkml:trace>
  <inkml:trace contextRef="#ctx0" brushRef="#br0" timeOffset="58767">9895 578 6530,'0'-4'1749,"0"1"-1476,0 3 1,0 0 221,0-2-380,0 1 8,0-2 0,0 2 51,0-1 41,-3 1-217,2-1 218,-5 2-217,3 0 1,-4 0 46,1 0 1,2 2 41,-1 0 1,1 2 5,-2-2 0,-1 3-12,1 0 1,-3-2 1,1 1 1,-1 1-26,3 1 0,-1-2-3,1 1 1,0-2-29,-1 2 0,1-1-9,-1-1-171,4 2 165,-3-2-148,5 4 0,-1-3 91,2 0 1,0-2-83,0 3 0,0-3 28,0 2 0,0-2-57,0 2 64,0 1 1,0 1-7,2 0 1,-1-1 79,1-1 0,-1-2-50,-1 2 1,0-1 22,0 1 0,1-2-12,1 2 1,-1-2-10,1 3 1,-2-3-56,0 2 0,0-2 107,0 3 0,0-3-85,0 2-114,0-3 100,0 2-113,3-3 163,-2 0 1,2 0-252,0 0 226,-3-3 0,6 0-12,-2-4 1,0 1-70,0 0 1,0 1 70,3 1 0,-1 0 98,1-3 1,-1 2-97,1 0 0,-1 0 163,0 3 1,1-2-93,-1 2 1,1 0 149,-1 2 1,-2 3 18,1 1 1,-3 1 8,2 2 1,-3 1-86,2 1 0,-1 2 93,1 0 0,-1 1 165,-2 1 1,-3 0-66,-1 0 0,-1 0 104,0-1 0,-3 0-43,2-1 1,-2 1 3,2-1 1,-3-2-131,1 0 1,-3-2-159,2-1 0,-1 0-82,1-2 1,-2 1 92,3-3 0,-1 0-578,3-4 1,0 0 278,-1-2 1,3-2-387,0-3 1,2 0 240,0 0 0,2 2-432,2-1 1,0 0 19,2-1 806,0 2 0,5-2 0,1 2 0</inkml:trace>
  <inkml:trace contextRef="#ctx0" brushRef="#br0" timeOffset="59251">9964 660 7797,'0'-6'0,"0"2"-114,0-1 0,0 1 78,0-2 1,0-1 1137,0 1-680,0-1 0,0 1-80,0 0 0,0-1-103,0 1 0,-2 1 8,0 1 1,-2 2-128,2-2 1,-3 2-130,0 0 0,0 1-127,-2 1 0,-1 0 102,-1 0 1,0 3-38,3 2 0,-1 3 9,-2 3 0,2 2-228,-1 2 0,1 0 106,0 4 0,1-1 0,2 3 0,-1 1 296,3-1 0,0 3-109,2-3 1,1 1-180,1-3 1,1 0 96,4-2 0,2-2 51,2-5 1,1 0 5,1-4 0,0-2-254,2-2 0,-1-7 56,4-1 1,-4-5-80,4-2 0,-4-1 107,1-3 0,-5 2 226,-1-2 0,-2 2 186,0-2 1,-4 1-124,-1-2 0,-1 3-65,-1 2 1,-1-2-39,-4 0 1,0 0-113,-5 2 1,-3 3-21,-2 2 0,-3 1-112,1 0 0,1 1 69,1 2 1,2 1 89,0 1 1,1 2 90,1 0 0,-1 2 0,2 5 0</inkml:trace>
  <inkml:trace contextRef="#ctx0" brushRef="#br0" timeOffset="59617">9992 622 7803,'-4'0'-146,"-1"3"1,1-2 684,-2 3 1,-1 3-154,1 4 0,-1 2-404,1 2 0,-3 2 59,1 4 0,-3 2-171,3 0 1,-3 2-137,2-2 1,1 2-508,1-2 773,1 2 0,0-2 0,-1 3 0</inkml:trace>
  <inkml:trace contextRef="#ctx0" brushRef="#br0" timeOffset="62219">10472 39 7451,'-3'0'591,"0"0"1,3 4-396,0 2 0,0 3-83,0 4 1,-2 1 89,-1 1 0,1 1-437,2 3 1,-2 1-29,0-1 0,0 0-253,2 0 0,0 0 515,0-2 0,-3 1 0,-1-1 0</inkml:trace>
  <inkml:trace contextRef="#ctx0" brushRef="#br0" timeOffset="63420">10311 641 7941,'-4'0'-52,"-1"0"387,4 0 414,-5 3-386,5-2 53,-1 1-111,2-2 141,0 0-330,2 0 1,2 0-183,2 0 0,1 0-62,-1 0 0,1-2-37,-1-3 1,3 0-48,-1-2 0,1 0 93,-3-1 0,3 0-12,-1 0 0,1 0 57,-3-1 1,0 2-85,-2-1 1,1 1 23,-3 0 1,3 1 136,-3-1-69,0 4 121,-2 0 1,-2 7 3,0 2 0,-3 2-89,0 5 0,0-1 49,1 5 1,-2 1-26,2 3 1,-1 0 63,1 2 0,-1 1-52,3 1 0,0 0-209,2 0 1,0-4 129,0 0 1,0-1 51,0-5 0,-3-3 354,1-1-242,0-3-1,2-2-88,-3-3 35,3-3 1,-5-1 55,2-1-65,-2 2 0,2-5-25,-4 2 0,3 1-18,0 2 1,0 0 73,-3-3 0,1 3-49,-1-2 0,1 1 241,0 1 1,-1 0-71,1 0 0,1 0 210,1 0-205,3 0 333,-5 0-69,5 0-131,-2 3 1,6-3-95,2 3 1,0-3-49,2 0 0,1 0-230,1 0 0,2 0 57,0 0 0,1 0-69,1-3 0,-1 3 61,-1-2 1,1 1-519,-2 1 0,2 0-71,-1 0 0,0 0-324,-2 0 1,1 1 916,-1 1 0,2 4 0,-1 4 0</inkml:trace>
  <inkml:trace contextRef="#ctx0" brushRef="#br0" timeOffset="63987">10580 596 7963,'0'-3'163,"0"-3"0,0 4 210,0-2 1,0 2-137,0-2 0,0 2 94,0-3 1,-2 3-28,0-2 0,-1 2 232,1 0-212,1-1-269,-5 2 1,3-2-107,-3 3 0,-1 1 88,1 1 0,-1 2-281,1 5 1,-1 1 139,1 3 1,0 3-197,-1 3 1,1 1 111,-1 4 0,1 0-2,0 4 1,-1-2 88,1 2 0,2-2 57,2 0 1,1-1 178,1-2 1,1-2-68,1-6 1,2-3-190,2-5 0,1-4 110,2-1 0,-1-2-202,2-2 0,-1-3 74,2-4 1,-3-2 108,3 0 1,-3-1 16,0-1 0,-1 0-1,0 0 1,-3 3 305,0-1 1,-2 1-150,0-1 1,-1 2 205,-1 3 0,-1 0-113,-1 2 0,-2-1 13,-2 2 1,-1 2-45,-2 3 1,1 2-333,-2 2 1,1 3-21,-2 2 1,3 1 122,0 1 1,2 0-511,1 0 1,0 0 236,3-1 0,0-2-1519,2-1 899,0 1 917,3-6 0,3 5 0,4-6 0</inkml:trace>
  <inkml:trace contextRef="#ctx0" brushRef="#br0" timeOffset="64471">10708 609 7812,'0'-6'-1,"-2"2"1,1-2 291,-1 2-56,1-2 0,1 0 8,0-1 0,-2 3-78,0 0 1,-1 2-110,1-3 1,0 4 5,-2-1 1,0 1 78,-3 1 0,1 1-310,0 1 1,-3 4 85,0 5 1,-1 4-14,1 2 1,-2 2-2,0 3 0,2 1 81,0 2 0,3 1 12,2 0 1,1-1 9,3 1 0,3-3-179,4 1 1,2-5 118,4 0 0,3-6 43,1-1 1,-1-4 0,1-1 0,-3-4-198,1-6 1,1-1 12,-1-4 0,-3-3 14,-3-4 1,-2 1 148,-1-3 0,0-1 124,-2-1 1,1 2 74,-3 0 0,0 2-60,-2-2 1,0 2-67,0-2 0,-3 3-16,-4-1 1,0 0-34,-3 2 0,-1-1-18,-2 3 0,0-1-138,-2 2 0,1 1-695,-1 5 859,-1 1 0,-1 0 0,-2 0 0</inkml:trace>
  <inkml:trace contextRef="#ctx0" brushRef="#br0" timeOffset="64762">10741 641 7832,'-3'6'0,"-2"1"0,2 0 24,-1 2 0,-1 0 140,-1 4 0,-1 3-256,-2 1 1,1 2 69,-2 3 1,-1 1 3,-2 2 1,0 1-86,0 0 0,1-1-388,2 1 491,-2-1 0,4 1 0,-1 0 0</inkml:trace>
  <inkml:trace contextRef="#ctx0" brushRef="#br0" timeOffset="65570">11234 1 7051,'0'6'57,"-2"0"1,1 4-115,-1 0 1,-1 6-112,1 3 0,-3 2-42,3 5 1,-2-4-201,2 3 410,0 0 0,-1 0 0,-1 1 0</inkml:trace>
  <inkml:trace contextRef="#ctx0" brushRef="#br0" timeOffset="66496">11016 660 7900,'-3'0'-588,"-1"0"917,2 0-135,1 0 379,-1 0-101,2 0 308,0 0-684,2-3 1,0-1-151,2-4 0,0 0 60,3-3 0,-1 0-16,1-1 0,1-1 54,1 0 1,-1 0-170,-1 0 0,-1 0-13,0 1 1,0-1 2,-2 0 1,1 3 3,-2 1 102,-1 5 207,-2 1 0,0 5-122,0 2 1,-3 3-28,-1 6 1,-2 2-9,-1 0 1,3 3 41,0-1 1,2 1-1,-2 2 1,1-1-143,-1 0 0,3 0-8,-1-2 0,1 0-97,1-2 0,0 3 110,0-4 1,0-1 33,0-5 1,0-1-68,0 0 1,0-1 43,0 1 0,1-2-282,1 0 191,-2 0 48,3-1 1,-3 0 56,0 0 16,0-2 1,0 3 76,-3-3 1,2 1-68,-3-1 1,2-1 175,-3 1 1,1 1-50,-2-1 0,1 0 84,1-2 0,0 0-28,-3 0 1,3 2 785,0 0-87,0 0 222,-3-2-205,1 0-227,2 0-327,1 0 1,4 0-106,1 0 0,0 0-137,2 0 1,0 0 117,3 0 1,1-2-361,1 0 1,1 0-99,-1 2 1,2-2-265,-3 0 0,3-3-538,0 3 0,-1 0 502,1 2 1,-3-2-1476,3 0 2035,0 0 0,-1-1 0,-1-1 0</inkml:trace>
  <inkml:trace contextRef="#ctx0" brushRef="#br0" timeOffset="66989">11210 545 7806,'-7'0'-137,"1"0"137,0 0 0,-1-2 711,1 0 1,-1-1-195,1 3 0,-1 0-111,1 0 1,2 0 287,-1 0 180,4 3-751,-2-2 0,4 2 110,1-3 0,2 0-224,2 0 1,1 0 78,2 0 1,1-1-201,3-1 1,-1 1 65,-2-1 0,2 1-306,-1 1 0,-1 0 119,1 0 1,-1 0-48,0 0 0,0 0-70,-4 0 0,1 1 76,-1 1 0,0 2 53,-2 2 0,1 1 65,-3-1 0,0 3 194,-2 2 0,-1-1-110,-1 1 1,-1 1 167,-4 3 0,1 3-15,0-3 0,-3 4 10,0 1 0,1-2-30,1-1 0,-1 0 91,-1 3 1,1 0-219,1 0 0,1-2 97,0-3 0,2-3-452,2 0 1,1-3-68,1-1-203,0-3 1,1-2-35,1-3 725,2-3 0,2-4 0,0-3 0</inkml:trace>
  <inkml:trace contextRef="#ctx0" brushRef="#br0" timeOffset="67213">11196 751 7806,'-6'-3'572,"2"2"1,1-2-206,3 1 1,0 0-148,0-2 1,3 1-201,1-2 1,3 0 87,1 0 0,0 2-415,3-2 0,-3 4-94,0-1 0,1 1-310,0 1 0,-1 1 711,-1 1 0,2 2 0,1 2 0</inkml:trace>
  <inkml:trace contextRef="#ctx0" brushRef="#br1" timeOffset="77059">11453 576 9298,'0'-4'1505,"3"1"-1274,-2 1 0,2 0 223,-3-2-271,0 2 0,0-1 43,0 1 1,-1 1-238,-1-1 1,1 1-58,-4 1-73,1 0 0,-2 0-78,-1 0 0,-1 3 120,-1 1 1,-2 3-18,0 1 0,1 3 69,-1 4 0,1 2-248,-3 4 1,2 2 78,0 3 1,4 0 67,1 2 1,0 1 10,4 3 1,0-5-16,2-1 0,1-5 187,1 1 1,4-5-95,2-2 1,3-5 33,0-4 1,1-3-65,1-5 0,0-2 130,0-2 0,0-3-50,-1-2 0,-1-1 93,0-1 1,-3-2 35,3 0 1,-3-2 147,0 2 1,-3-1 82,0 2 1,-4 0-118,1-1 1,1 1-89,-1 2 0,0 1-6,-2 0 1,-2 3-468,-3-3 0,2 4 196,-2 0 1,0 1-227,-3 2 0,1-2-225,-2 0 1,1 1-1273,0 1 1854,1 0 0,-5-3 0,2 1 0</inkml:trace>
  <inkml:trace contextRef="#ctx0" brushRef="#br1" timeOffset="77661">11479 636 7970,'-6'0'92,"0"0"170,2 2 0,-1 0 175,3 2 0,-3 0-82,0 3 1,0 0-133,-2 2 1,1 0-99,-1 4 1,0 3 74,-1 1 0,0-1-645,-3 2 0,3-1 302,-3 2 0,2 0-576,-1 0 0,2 0 117,-1-2 0,2 1 602,1-3 0,-1 3 0,1-2 0</inkml:trace>
  <inkml:trace contextRef="#ctx0" brushRef="#br1" timeOffset="78835">11941 109 8009,'-4'22'0,"-1"-4"0,0 1 0,0-1 0,-2 1 0</inkml:trace>
  <inkml:trace contextRef="#ctx0" brushRef="#br1" timeOffset="80804">11818 660 8009,'-2'5'-430,"0"-1"107,0-3 550,-1 5 1,1-3 505,-2 4 0,3-3-573,-1 0 1,0-1 206,0 1-436,1-3 112,-2 5 0,4-5 11,1 1 1,0-1 79,2-1 0,0-3-107,3-2 0,-1 0-23,1-2 0,-1 0-102,0-1 0,-1 1-11,-1-2 1,0 1 110,3 0 0,-3 0-82,0 0 1,0 1 91,0 0 0,1 1-100,-3 0 78,3-1 0,-3 1 5,2 2 0,-3 1 11,1 0-2,-1 3 1,-1-2 49,0 4 0,-1-1-50,-1 3 1,2 1 17,-3 4 0,1-2-11,-1 2 0,-1 1-88,2 0 0,-2 2 84,2 1 1,-3 2-123,3 0 1,-1 3-9,1-1 1,1 1 21,-4-1 0,4 2-72,-1-2 0,0 2 53,0 2 1,1-4 102,-3 0 1,2 0-72,0-2 0,1-2 153,-2-3 0,3-2-92,-2 1 143,-2-2 1,3-1 40,-4-2-59,4-1 262,-5-3-260,3 0 0,-4 0 211,1 0 1,2-1-63,-1-1 1,1 0 84,-2-2 0,1 2-44,1-2 0,1 2-8,-2-3 0,0 3 103,3-2 16,0 2-233,2 0 0,0 1 221,0-1-253,0 1 0,3-2 50,1 3 0,2 0-252,0 0 0,3 0 65,-1-3 0,2 3-216,-2-2 0,-1 1 50,2 1 1,0-2-65,0 0 1,-1-1 55,-1 3 0,1 0 73,1-2 0,-1 1-339,-1-1 1,1 1 121,1 1 0,-1 0-1192,-1 0 1009,-1 0 0,1 0-1383,-1 0 1885,0-3 0,1 2 0,-1-1 0</inkml:trace>
  <inkml:trace contextRef="#ctx0" brushRef="#br1" timeOffset="81546">12121 609 8009,'3'-6'-10,"0"2"66,0-2 0,-2 5 308,1-3 0,1 1 172,-1-1-153,0 3 0,-2-3 101,0 2 367,0 1-544,0-2 1,-1 3-73,-1 0 0,1 0-91,-4 0 0,3 1-110,-2 1 0,0 1-195,-3 1 0,1 2 156,-1-2 1,0 0-71,-1 0 0,1 1-1,-2 4 0,0-2-145,0 1 0,0 0 37,0-2 1,0 3 41,-2-1 1,2 1 94,3-3 1,-1 3 0,1-1 0,2 1-226,-1-3 185,4 1 80,-2-1-36,6 0 1,0-2-5,4-2 1,-1 0-3,1 0 1,1-2 114,1 3 0,-1-3 0,-1 0 1,1 2 114,1 0 0,2 3-184,-3-3 1,1 2 23,0-2 0,-2 3-157,2 0 1,-2 1 96,-1 3 0,1-2-13,-1 1 1,-2 2 39,1-2 0,-3 3-160,2 0 1,-3-1 90,2 1 0,-3-1 30,0 0 1,0 3-18,0-3 1,-2 2 2,0-2 1,-3 2 164,1-4 1,-2 3-57,0-2 0,-1-1-154,1-1 0,-1-2 58,-2 0 0,1 0-15,-2-3 0,2 0 49,-1-2 1,0 0-5,0 0 0,1-5 216,1-2 1,2-3-76,0-1 0,3-2 192,2-2 1,0 2-70,0-2 1,0-1 16,2 1 0,2-1-54,2 1 1,1 2-21,-1-2 0,1 1-30,2 2 0,-1-1-102,2 0 0,-2 1-175,1 1 1,-2-1 74,-1 1 1,1 1-544,-1 0 0,0 0-62,-2-1 0,1-1-303,-3 1 0,3-1 387,-3-1 1,0 0 567,-2 1 0,3-1 0,0 0 0</inkml:trace>
  <inkml:trace contextRef="#ctx0" brushRef="#br1" timeOffset="82106">12255 692 8009,'6'-4'0,"-2"0"0,2 2 36,-2-3 1,0 2 219,0-1 0,0-2 2,0 2 0,-1-2-31,0-1 1,-3 0 47,2-1 0,1 1-18,-1-2 1,1 2-1,-3 1 1,0-1-77,0 1 1,-3 1-141,-2 1 1,0 1-73,-2-2 0,-1 2 174,-1 3 1,-2 0-523,0 0 0,-2 4 176,-2 2 1,2 2-6,-2 5 0,1-1 39,1 5 0,1 3 109,2 1 0,-2 3 60,4 0 1,0 3 185,4 1 1,1-1-117,3-1 0,3-2-32,1-1 1,4-1-169,3 0 0,1-4 123,1-5 1,3-4-39,1-2 1,1-4 3,2-3 1,-1-6-114,0-5 0,0-2 150,1-4 1,-4 0-44,-1-2 1,-4 0 169,-3-1 0,-1 0-91,0-1 0,-2 3 234,0-1 0,-2 2-62,-3 0 1,-2 0-138,-2 2 1,0 2-137,-5-2 1,-2 2-214,-2 2 1,0 0 89,-4 2 1,0 4-203,-2 2 0,0 3-519,2 0 1,-2 0 43,2 3 869,2 3 0,-4 7 0,3 3 0</inkml:trace>
  <inkml:trace contextRef="#ctx0" brushRef="#br1" timeOffset="82398">12344 655 7890,'0'-9'-15,"0"-2"1,0 4 201,0 0 487,0 5 1,-1-1-228,-1 3 1,1 6-166,-3 3 0,-1 5-102,-4 3 1,1 4-28,-3 3 1,3 0-489,-3 0 1,1 1 274,-3-2 0,0 2-684,0 1 1,2-1 431,1 1 0,2 0-1236,-1-1 1548,-1 1 0,0 0 0,-3-1 0</inkml:trace>
  <inkml:trace contextRef="#ctx0" brushRef="#br1" timeOffset="83471">12666 39 7836,'0'6'-130,"0"1"1,0-1 151,0 1 0,0 0-131,0 1 0,0 0 84,0 3 0,0 0-273,0 1 1,0 3 50,0 0 247,0 3 0,0-1 0,0 2 0</inkml:trace>
  <inkml:trace contextRef="#ctx0" brushRef="#br1" timeOffset="84599">12602 699 7836,'-4'0'-893,"1"0"1516,0 0-344,0 0 1,-1 0-119,-1 0 1,3 0 224,-2 0-142,2 3 0,-3-2 147,3 3-269,0-2 56,2 3-211,0-1-81,0 2 1,1-2 100,1-2 0,-1-1-103,4-1 1,-1 0 102,2 0 0,1-3-72,-1-1 0,3-4 44,-1-1 1,1-2-59,-3 0 1,1 1 82,2 0 0,-2-1-2,2-2 0,-4 0 35,-1 0 1,-2 3-36,2 2 1,-2 1 330,0 0-253,-1 4 0,-1 1 57,0 4 1,-1 2-81,-1 5 1,-1 1-29,-1 2 0,-1 3 2,2 0 0,-1 5-6,2-3 1,-2 3-121,2-3 0,-3 1 87,3 1 1,-1 1-166,1-1 0,2-1 44,-3 0 0,3-2 72,0-1 1,-2-2 16,-1 2 1,1-3 47,2-1 0,0-3 9,0 3 0,-2-6 15,0 2 0,-1-3 36,1 0 0,1 0-76,-1-2 1,-1-1 92,-2 1 0,2-1-66,-2-1 0,1 0 178,-2 0 0,2 0-60,-1 0 1,1 0 46,-2 0 0,-1-1 27,1-1 1,-1 1 143,1-1 1,-1-1-12,1 1 1,2-2 89,0 2-143,2-1 0,-1 3 115,3-2 179,0 1-377,0-2 0,3 5 26,1 0 1,2 1-108,0-1 0,4-1-164,0 1 1,0-1-172,1-1 1,0 0 170,2 0 1,-1 0-375,-2 0 0,2 0 235,-4 0 0,2 0-447,-2 0 0,-1 0 287,2 0 1,-2 0-753,-1 0 1,1 2 113,-1 0 994,-2 0 0,2 1 0,-3 1 0</inkml:trace>
  <inkml:trace contextRef="#ctx0" brushRef="#br1" timeOffset="85248">12833 679 7991,'3'-3'-852,"3"-3"1792,-3 3-639,4-4 0,-1 2-130,1 0 1,-3 0 194,0 0 0,-2 2-81,3-2 0,-3 1 3,2-2 0,0-1-73,0 1 0,-1 0 1,0 2 1,-3-2 181,2 2 10,-1-2-339,-1 0 0,-1 0 81,-1 2 0,-1 1-320,-4 3 0,0 0 129,-1 0 1,-2 1-263,0 1 0,-5 1 159,3 4 0,-3 2 9,2 2 0,0 3 97,-2 1 0,4 3 9,-2-1 0,2 2 21,0 3 0,2-2-19,3 1 0,2-3 75,2-1 1,2-3-42,2 1 0,2-4 102,2-3 1,3-3-93,2-3 0,2-2-135,2 0 1,-2-1 33,2-3 1,1-1-46,-1-3 0,0-2 92,-2-1 1,0-1 4,-1-1 1,-2 0 14,-1 1 1,-2-1-30,0 0 1,-2 2 160,-1 1 0,-1 1-42,-3-2 1,0 4 81,0-2 0,0 2-3,-3 0 1,0 4-108,-3 1 1,-2 1 99,0 1 0,1 1-81,-2 1 0,2 2-23,1 5 0,0-1 32,2 2 0,-2 1-157,2 2 1,0 0-33,0-1 0,0 2-167,0 1 1,1-1-19,3 3 1,0 0-9,0 3 1,0 2-180,0 1 0,0 1 128,0 0 1,0 1-48,0-2 1,1 0 27,1-2 0,-1-5 379,1-3 0,1 0 0,1-3 0</inkml:trace>
  <inkml:trace contextRef="#ctx0" brushRef="#br1" timeOffset="85841">12993 730 7931,'3'-3'-235,"0"2"0,-2-4 97,1 3 701,-1-3-252,5 2-17,-6-4 0,4 1-68,-2 2 1,-1-2 97,1 2 0,-1 1-111,-1-2 1,-1 3 7,-1-2 0,0 2-95,-2-2 1,2 1-106,-2-1 0,-1 2-128,-1-2 0,2 2 94,-1 0 0,1-1-95,-2 1 0,-1 0 30,1 2 0,-1 0-29,1 0 1,0 3-30,-1 1 0,1 5 55,2 1 0,-2 3 88,2 2 1,-1 2-32,1 2 0,-1 1 60,3 1 1,0 1-50,2 3 0,0 0 75,0 5 0,5-2-59,1 2 1,2-6-62,-2 0 1,4-9 12,0-5 0,0-5-10,1-3 1,0-2-128,1-5 1,1-5 83,-3-7 1,2-1 68,-4-2 1,3 1-32,-3-3 0,0 2 193,-3-1 0,0 2-122,-3 1 1,2 1 91,-2 2 0,0 0-57,-5 5 1,0-2-24,-4 4 0,-1 1-319,-1 3 0,-2 3 116,0-1 1,-1 0-589,-1 0 1,1 1 4,1-1 763,-1 1 0,5 1 0,-2 0 0</inkml:trace>
  <inkml:trace contextRef="#ctx0" brushRef="#br1" timeOffset="86141">13076 616 7972,'-3'-3'0,"3"0"-35,-6 3 0,2 1 131,-2 1 0,1 5 28,-1 6 1,1 3 15,-4 6 0,0 0-112,0 4 1,-2 2-24,0 2 0,1 2 65,0 0 1,2-2-217,-1 0 1,2-3 79,1 1 0,0-3-542,2-4 0,1-3 45,3-8 563,0 0 0,0-4 0,0 1 0</inkml:trace>
  <inkml:trace contextRef="#ctx0" brushRef="#br1" timeOffset="87133">13454 78 7928,'0'-4'-1587,"0"0"2269,0 2 13,0 2-365,0-3 198,0 3-340,0 0 1,0 3-80,0 1 1,0 2 59,0 3 0,0 1-396,0 3 0,0 2 165,0 0 0,0 0-600,0 0 1,0 2 661,0 2 0,0 0 0,0 0 0</inkml:trace>
  <inkml:trace contextRef="#ctx0" brushRef="#br1" timeOffset="88234">13313 737 7858,'-4'0'-540,"1"0"1,0 0 1284,-1-3-43,1 3-523,-2-3 1,3 1 230,-2 0-233,2-3 1,0 1 21,2-2 1,0-1-72,2 1 0,1-1 36,2 1 1,0-1 8,-1 1 0,4 0-112,1-1 1,-1 4 46,-1 1 1,-1 1-228,1 1 0,1 0 79,1 0 1,-1 5-216,-1 1 0,-3 6 121,0 0 1,0 2-244,0 3 1,1-2 116,-3 2 1,0 0-23,-2 3 0,0-1 17,0 0 0,0 0 53,0 1 0,-2-1 189,-3 0 0,0 0-141,1 0 1,-2-2 231,-1-2 1,1-2-63,-3-3 0,2 0 103,1-4 1,-1-2-25,1-2 0,-1-2 25,1 0 1,0-2-56,2-3 1,-1-1-33,3-3 0,-1 2 133,1-4 0,1 0-69,-1-2 0,1 3 146,1-1 1,0 1-103,0-1 1,2 0 56,1 2 0,1 1 9,-2 1 0,3 2 110,-1 0 1,2 0-66,0 3 1,1-2-73,-1 2 1,1 0 153,2 2 1,-2 0-88,2 0 0,0 3-108,-1 1 1,3-1 100,-2 2 1,0-1-303,-1 2 0,-1-1-96,-1-1 1,1 0-364,-3 3 345,2-1 0,-1 0-72,0 1 1,0-3-1371,-3 0 668,0 1-587,1 1 1547,-2-2 0,1 1 0,-2-1 0</inkml:trace>
  <inkml:trace contextRef="#ctx0" brushRef="#br1" timeOffset="88701">13545 781 7858,'3'-3'0,"3"3"0,-6-6 0,4 3 341,-2-1 1,1-2-15,1 2 0,1 0-11,-3 0 0,3 0-51,-3-3 0,1 1-34,-1-1 0,-1 1-21,1 0 0,1-3 13,-1 0 1,0 1-110,-2 1 0,0 1 61,0 0 0,-3-1-266,-1 1 0,-1 2 63,-1-1 1,1 4-102,-4-1 0,2 1 3,1 1 0,-1 1 0,-2 1 0,2 2 173,-1 5 1,-2 1-39,2 2 0,-1 4-29,3 1 1,-1 2 38,1 0 1,0 1-17,-1 1 1,1 1 25,2 3 0,1 0-29,3 2 0,1-2 69,1-2 0,2-4 86,5 0 1,-1-8-322,3-2 0,-2-5 119,2-4 1,1-3-142,-1-4 0,1-1 61,1-4 0,-2 0 94,-1-3 1,0-1-24,1-1 1,-2-1 146,-2 1 1,-1-1-133,0 3 1,0-2-111,-2 2 0,-1 0-102,-3 2 1,0 3 70,-3 2 0,1 1-215,-4 3 1,1-1 90,-4 3 1,2 0-414,-2 2 1,2 0 348,-2 0 0,3 2 370,2 3 0,-5 0 0,2 2 0</inkml:trace>
  <inkml:trace contextRef="#ctx0" brushRef="#br1" timeOffset="89150">13717 813 7858,'6'-1'0,"1"-1"0,-2 1 320,-1-3 0,2 2-54,-2-3 0,1 1 25,0-2 1,0-1-80,0 1 1,-2-1-40,-1 1 1,-1-1 75,1 1 0,-1-3-27,1 1 0,-1-1-185,-1 3 0,-1 0 143,-1 2 1,-1-2-220,-1 2 1,-2 0 59,2 0 1,-2 3-113,0-1 1,-3 1 29,1 1 0,-4 1-41,2 1 1,0 2 10,-1 5 1,0 0-67,-2 2 0,3 3 69,-1-1 1,3 4 59,0 0 0,1 4 95,3 0 1,1 1-97,3-1 0,4 2 61,2 3 0,3-3-45,4-2 1,3-4-165,1-2 1,1-5 74,-1-4 0,1-2 54,-3-4 0,0-1-33,-3-1 0,-1-4-95,0-5 1,-3-1 251,0-1 0,-1 0-106,-3 0 0,1-1 225,-3-1 0,0 0-64,-2 2 0,0 0-75,0 0 1,-1 0-93,-1 0 1,-3 3 10,-4-1 0,-2 1-250,0-1 0,1-1 97,-1 2 0,1 0-209,-3 2 0,0 3 102,0 0 0,2 4-265,1-1 1,2 2 149,-1 2 0,3 2 400,2 5 0,-2 1 0,2 3 0</inkml:trace>
  <inkml:trace contextRef="#ctx0" brushRef="#br1" timeOffset="89542">13774 745 7854,'0'-7'0,"0"-2"-38,3 2 1,-2 0 36,1 2 249,-1 4 0,-2-1-36,-1 4 0,1 2-67,-4 5 1,1 2 79,-2 3 0,-1 1-330,1 2 1,-1 1 116,1 3 0,-1 0-373,-2 2 0,1 1-63,-2 1 1,1 2 423,-2 1 0,1-2 0,-3 2 0</inkml:trace>
  <inkml:trace contextRef="#ctx0" brushRef="#br1" timeOffset="90075">13564 622 7831,'3'0'-786,"0"0"1191,-3 0-268,0 0 0,0 3 38,0 1 0,-1 4-34,-1 0 0,1 4-101,-3-2 0,-1 5 60,-1 2 0,0 1-97,-1 1 1,1-1-146,-1 3 0,0 2 73,-1 0 1,0 2-951,0 1 1019,1 0 0,-2 2 0,-1 1 0</inkml:trace>
  <inkml:trace contextRef="#ctx0" brushRef="#br1" timeOffset="162556.54">15680 96 6115,'-3'-3'605,"2"0"-453,-2 3-68,3-3 0,-2 1 112,0-2-53,0 3 11,2-5-93,0 2 0,0 0 28,0 0 75,0 2-14,-3-3-144,2 4 127,-1-2-87,2 3 76,0 0-56,0 3 1,0 1 6,0 2 1,0 0 0,0 1 0,0-1-23,0 1 1,0 1 5,0 1 0,-1 1-218,-1-1 0,1 2 77,-1 0 0,1-1-207,1 1 0,-2-1-30,0 3 1,-1 0-5,1 0 0,0 0 83,-2 0 1,3-3 241,-1 1 0,1-3 0,1 0 0,0 2 0,0 0 0</inkml:trace>
  <inkml:trace contextRef="#ctx0" brushRef="#br1" timeOffset="163856.54">15463 551 6635,'-4'0'344,"1"0"0,3 0-94,-3 0-156,3 0 0,-4 0 110,2 0-43,1-2 40,-4 1-233,4-5 0,-4 5 17,3-3 1,0 1 29,2-1 0,0 0 25,0-3 0,0 1-13,0 0 0,2-2-63,0 0 0,3-1 67,-1-2 0,2-1-53,0 1 0,1 1-33,-1-1 1,1 4-156,-1-2 0,3 4 184,-1 1 1,1 2-14,-3 0 1,0 4 44,1 3 1,-1 3-4,1 0 0,-4 6 134,-1-2 0,-1 6-102,-1-1 1,0 0 140,0 2 1,0-1-59,0 3 0,-3-1-44,-1-1 1,-2 1-65,0 2 0,-3-3-21,1 0 1,-1 0 17,3-4 1,-3 0-104,1 0 1,-1-2-90,3 0 182,-1-3 1,1-3-1,-1 1-178,1 0 0,0-1-31,-1-3 132,1-2 0,-1 0-6,1-2 136,0 0 0,1 0-44,1 0 169,3-2 0,-2-2-52,3-2 0,0-1-58,0 1 1,0-1 174,0 1 0,0-1-98,3-2 1,-1 1-38,3-2 1,0-1-62,0-2 1,0 3-5,2-1 1,-1 2 9,1-1 0,-1 2-114,0-1 0,1 2-21,-1 1 0,1-1 68,-1 1 0,1 2-173,2 2 1,-2 1-9,1 1 1,2 2 90,-2 2 0,1 0 45,-3 5 0,1 1-9,-1 1 1,1 1-65,-1 1 0,0-1-119,1-2 0,-4 2-53,-1-4 0,1 3-194,-1-2 501,1-1 0,-3-4 0,-3-1 0,-1-3 0</inkml:trace>
  <inkml:trace contextRef="#ctx0" brushRef="#br1" timeOffset="164646.53">15584 462 8375,'-3'-4'492,"2"1"-31,-1 0-268,1 0 0,3-4-133,0 1 0,3 0-139,0-1 1,0 0 110,2-1 0,1 0-32,1 0 1,2 1-25,-3 0 0,3 1-211,-3-1 0,4 2 63,-1 0 1,-2 0-116,2 3 1,-3 0 91,1 2 1,-2 1-70,-1 1 0,0 2 334,-2 2 0,1 0-169,-3 1 0,0 1 395,-2 1 1,0 2-47,0 0 0,0 1-37,-2 1 1,-1 0-61,-2 0 0,-2 2 125,0 0 1,-1 0-252,2-3 1,-3 1 113,1 0 1,-3-1-260,3-1 1,-2-1-48,2-2 1,-2-1-94,0-1 0,0 0 5,4-4 52,-3 0 118,-1-2 0,1-1 19,2-1 1,1 1 110,4-3 0,0 2-99,2-3 111,0 1 1,1-2-30,1 2 0,1-2 124,1 2 0,2 0-110,-2 0 1,4 2 7,1-2 1,-1 2-20,-2-3 0,3 4-3,0-1 1,-1 1-18,-1 1 1,1 0-14,1 0 1,-1 0-41,-1 0 0,-1 1 58,0 1 0,1 1-83,-1 4 1,0-1 50,-2 1 0,0 1 1,-2 1 1,-1 0 27,1 0 0,-1-2 1,-1 1 0,-3 0 26,1 1 1,-3-2-39,1 1 0,-2 0-123,0-2 0,-1 0-38,-2 1 1,2-2-151,-1 0 0,0 0 23,-1 0 1,1 0-193,-2 2 1,1-3 24,-2 0 451,1 1 0,-3 1 0,0 0 0</inkml:trace>
  <inkml:trace contextRef="#ctx0" brushRef="#br1" timeOffset="166836.53">15904 403 8177,'-2'-4'94,"0"-1"1,-1 3 0,2-2 628,-1-1-328,-3 2-187,1-3-100,-2 6 1,-1-3-307,1 3 0,-1 1 6,1 1 0,-1 1 103,1 4 62,0-1 1,-3 1 0,1 1-138,0 1 0,0 2 81,-1 0 1,2 3 41,-1 1 1,0 1 6,2-1 1,2 1-8,0 3 1,2 3-47,0 2 84,1-2 0,2 2 1,2-2-4,3-2 0,4 0 133,5-1 0,2-3-86,2-3 1,0-4-224,0-5 0,1 1 104,-1-2 0,-3-6 49,-1-4 1,-4-4 79,-3-2 1,1 0 3,-3-5 1,-1 3 13,-5-2 0,0 3 176,0-1 0,0-1-48,0 2 0,-3-2-94,-1 1-158,1 1 1,-4-1-1,0 2-29,0 0 0,-2 2-242,0 1 0,-2 2 113,0-1 0,-1 1-216,-1 1 168,-3-1 0,3 5 0,-2-4-188,1 1 0,2 2 449,2 2 0,3 2 0,1 0 0,3 0 0</inkml:trace>
  <inkml:trace contextRef="#ctx0" brushRef="#br1" timeOffset="167266.54">15924 461 8177,'-3'0'-381,"0"3"1,1-2 707,0 3 0,-1-2-85,1 3 0,0-1 0,-1 3 0,-1 1-205,1 0 1,1 6-117,-3-1 1,1 5-254,-2 1 0,-1 1-972,1 3 1304,-1 1 0,1 2 0,-1-1 0</inkml:trace>
  <inkml:trace contextRef="#ctx0" brushRef="#br1" timeOffset="172126.53">16283 91 7981,'0'-5'624,"0"1"-361,0 3 1,0-3 120,0 2-192,0 1 1,-1-2 218,-1 3-377,2 0 1,-3 3 97,3 2 0,-2 0-134,-1 2 1,1-1-281,2 0 1,-2 4 192,0 0 0,0 2-218,2-1 1,0 3 90,0-1 0,0 2-978,0 0 1194,0 1 0,0 3 0,0 0 0</inkml:trace>
  <inkml:trace contextRef="#ctx0" brushRef="#br1" timeOffset="173076.54">16193 508 8137,'-5'-5'-826,"0"1"1258,0 3 1,2-3-25,-1 2 0,-1 0-226,2-2 1,-1 2-20,2-2 1,0 2 199,2-3-292,0 1 1,0-2 300,0-1-305,0 1 0,2-1 108,0 1 0,3 2-236,-1 2 0,2 1 60,1-1 0,0 1-140,1-1 1,-1 4-67,2 2 1,-2 2-60,-1 0 1,1 3 164,-1 0 1,0 2 0,-1 0-1,-1 1 1,-1 1 0,0 2-57,0 0 1,0 0 159,-1 0 1,-2-1-95,3 1 0,-3 0 148,-3 0 1,1 0-5,-3-2 1,0 0-20,0 0 1,0-3-5,1-2 1,-2 2-39,2-2 0,-2 1-69,0-3 0,0 0 69,-1 1 1,3-1-144,0-2 0,-1-1 119,-1-3 1,2 0 18,-1 0 1,3 0-34,-2 0 0,3-3 65,-2-1 0,3-2-14,0-1 1,0 1 92,0 0 0,0-1-62,0-2 0,2 2 120,0-2 0,3 4-64,-1 1 1,0 0-52,0-3 0,0 3 14,0 0 0,2 2 24,-2-3 1,-1 4 202,2-1-281,-1 1 1,2 1-22,1 0 1,-1 2-163,1 0 1,-3 6 43,0-2 0,0 2-548,0-2 0,1 3 29,-3-1 657,3 4 0,-4-5 0,2 2 0</inkml:trace>
  <inkml:trace contextRef="#ctx0" brushRef="#br1" timeOffset="173496.53">16329 508 9086,'0'6'-133,"0"1"79,0 2 1,1-1-32,1 2 1,-1-1 80,1 1 0,-2 1-101,0 2 0,0 2 71,0 0 0,-2 0-36,0-2 0,0 0 44,2 2 1,-2-2-1,0 0 0,0-1 24,2-3 0,0-1 5,0-2 1,2 0 90,3-2 0,0-1-96,2-3 0,1 0 37,1 0 0,2-3-19,0-1 0,-1-2-198,1 0 1,-3 0 117,0-1 0,0 3-83,1 0 1,-4 2-84,1-3 0,-1 4-435,1-1 665,-2 1 0,2 1 0,-3 0 0</inkml:trace>
  <inkml:trace contextRef="#ctx0" brushRef="#br1" timeOffset="173806.53">16450 481 7917,'0'3'-529,"-1"3"370,-1-2 0,1 2 774,-1 1 1,-1 2-172,1 2 0,0 3-341,2 4 1,-2 0 38,0 1 0,0 3-464,2 2 0,-2-1 109,-1 0 1,1 0-77,2 1 1,0-2-361,0 0 0,0-2 649,0 1 0,0 2 0,0 0 0</inkml:trace>
  <inkml:trace contextRef="#ctx0" brushRef="#br1" timeOffset="174406.53">16534 539 7897,'0'-4'0,"0"-2"0,0 2 0,2 1-27,1-2 220,-1 1 0,-2-2 72,0-1 1,0 1 16,0-1 0,2 1-14,0 0 0,0-1-6,-2 1 0,0 1-33,0 1 1,-1 1-32,-1-2 0,1 0 32,-3 3 0,1-2-168,-1 2 0,2 0-37,-2 2 1,-1 2-131,-1 3 0,0 3 134,-1 3 1,2 2 45,0 2 0,0 2-658,0 4 1,0 2 303,-2 3 0,4-1 68,0 1 0,3 0-10,0-1 0,0 1-33,0 0 1,3-4 101,4-3 1,-1-3-118,3-3 0,0-4 126,0-2 0,1-5 7,-1-6 1,2-3 169,0-6 0,0-2-46,0 0 0,-2-1 83,-2 1 1,-1 2-44,0-2 0,0 1 78,-2 1 0,-1 1-43,-3-1 0,0 3 63,0 1 0,0 0-235,0 0 1,-3 1-158,-1 1 0,0 0-332,-3 0 1,2-3 597,-3 4 0,-2-2 0,0 1 0</inkml:trace>
  <inkml:trace contextRef="#ctx0" brushRef="#br1" timeOffset="174706.53">16591 456 7958,'-6'2'165,"-1"1"0,3 2 71,0-1 1,-1 2 26,-1 3 1,2 1-143,-1 3 0,1 5-188,-2 3 0,0 4-164,2 3 1,-2-1-464,2 3 0,-2-2-338,0 2 1032,2-3 0,-2 2 0,3-4 0</inkml:trace>
  <inkml:trace contextRef="#ctx0" brushRef="#br1" timeOffset="175386.54">16791 96 7781,'-4'0'660,"1"1"-517,3 1-111,0 1 0,0 7-201,0 0 0,0 3 136,0 2 1,0 2-421,0 2 1,1 1 246,1 1 1,-1 2 205,1 3 0,2-1 0,-1 1 0</inkml:trace>
  <inkml:trace contextRef="#ctx0" brushRef="#br1" timeOffset="176306.53">16763 552 8045,'-3'-6'0,"3"0"25,-2-1 1,0 1-1,1-1 263,-1 1-88,-1 2 0,3-1 45,0 0 1,0 0 68,0-2 1,0 1-84,0 0 0,0-1-128,0 1 0,3 1 49,-1 1 1,1 3-1,-1-2-222,2 0-38,-1 2 0,2-2-48,0 3 1,-2 3-182,2 2 0,-1 0 175,2 2 0,-1 0 85,-1 1 1,0 0 43,3 3 1,-2-3-253,0 3 0,0 0 33,-3 2 1,2-1 245,-2 1 0,1-1 0,-2 1-95,1-1 44,1 0 0,-3 3 80,0-2 1,-3 0-58,-2 0 0,0 0 0,0-1 46,-2-1-42,2 1 1,-4-3 196,3 2 0,-1 0-115,1-2 1,-1-2 79,1-2 1,2-2 72,0-3-125,-1 0 0,0-1 66,0-1 0,0-2-83,3-2 0,0-3 41,2 1 1,0-3 0,0 2 19,0-1 2,0 2 0,0-1-50,0 2 1,2 1 149,0-1 1,3 1-56,-3 0 1,3 1 93,-1 1-350,2 3 1,0-2 78,0 3 1,1 0 0,-1 0-453,1 0 364,-1 0 1,1 3-62,-1 1 0,0 2 11,1 0 0,-1 0-501,1 1 1,-1 0 107,0 1 1,0 0 536,-2 0 0,5 2 0,-2 0 0</inkml:trace>
  <inkml:trace contextRef="#ctx0" brushRef="#br1" timeOffset="177106.54">17022 436 7890,'3'-4'1973,"0"2"-1837,-3 2-371,0 0 310,-3 0-11,0 0 1,-1 0 13,-1 0-13,1 0 0,-2 0-6,-1 0 1,1 0-69,-1 2 0,1 0 26,-1 2 1,1-2-85,0 3 1,-1-2 52,1 1 0,-1 2-18,1-2 0,0 0-81,-1 0 0,1 1 98,-1 1 0,1 0-1,0 1 1,1-1-12,1 1 0,3 1-43,-2 1 0,1 0 46,-1-1 0,1 0-139,2 0 1,0 1 87,0 0 0,0 0-93,0-3-20,0 0 54,3 1 105,1-4-129,2 0 202,1-3 1,-2-3-9,-1-1 1,2-2-50,-2 0-3,2 0 1,-2-1-10,1 1 1,-3-1 4,2 1 1,0 2-6,0-1 1,2 2 0,-3-2 0,2 1 0,-1 1 0,1 1 0,0 0-414,2 0 396,-1 0 1,1 5-21,-1 1 0,0 2-5,-2 3 0,2-1-17,-2 2 0,0 1-185,0 2 1,-3 0 216,1 0 1,-1-1 0,-1-1 420,0 0 0,0 0-152,0 1-10,-3-2 0,1 2 0,-4-3 324,-1 1-350,2-2 0,-4 3-112,3-2 0,-1-1-119,1-1 1,-3-3-70,1 0 0,-1 0 55,3 0 1,-1-1-480,1-3 1,2 0 226,-1 0 0,3-3-155,-2-1 0,3-2 471,-2 0 0,3-4 0,0 0 0</inkml:trace>
  <inkml:trace contextRef="#ctx0" brushRef="#br1" timeOffset="177576.54">17154 462 7195,'-6'-3'1210,"2"2"-763,0-1 0,1 1 2,-1 1 1,2 0 23,-2 0-154,-1-3-277,-1 3 0,0-3 1,-1 3-1,1 0-50,-1 0 0,1 1-123,0 1 0,-1-1 75,1 3 0,0 1-55,2 4 1,-2 1-13,2 3-57,1 0 0,0 2 0,3 2-289,0 2 311,0 0 0,0 3 32,0 2 1,1-2-127,1-1 1,2-1-45,5-1 0,-1-3 110,2-3 1,1-4-1,2-5-167,0-1 276,-1-6 1,3-1 0,0-4 180,0-3-100,1-1 0,-2-2 0,1-1 180,-2-2-170,-3 2 1,1-2 128,-5 2 1,2 2 0,-4-2 283,-1 1-413,0 4 1,-4 1 8,-1 2 1,1 1 0,-4 0 85,0 2-457,0-2 0,-2 6 57,-2-2 291,2 1 0,-5 1 0,2 0 0</inkml:trace>
  <inkml:trace contextRef="#ctx0" brushRef="#br1" timeOffset="177876.54">17213 475 7860,'0'-4'-847,"-2"-2"423,0 2 712,0 1 0,1-2 836,-1 3-137,1 0-861,-2 5 1,1 0 78,0 4 1,-2 2-186,2 2 0,-3 3 121,0 1 1,2 3-383,-1-1 1,-1 3 177,-1 2 0,-1 0-645,1-1 0,0 0 217,-1 2 0,1 0 491,-1 1 0,1-2 0,0-3 0</inkml:trace>
  <inkml:trace contextRef="#ctx0" brushRef="#br1" timeOffset="180346.53">17540 173 6000,'0'-4'-38,"0"-1"20,0 4 68,0-5 0,0 5 126,0-3 1,0 2-99,0-3 1,0 3 9,0-2 1,0 2 155,0-3-106,0 4 1,0-5 271,0 2-242,0 1 0,0 0 112,0 0-117,0 3-56,0-3 0,0 6 0,0 2-25,0 3 0,0-1-139,0 4 1,0 2-319,0 2 0,0 3 121,0-1-30,0 4 1,0 2-1,0 3 284,0-1 0,3 1 0,1 0 0</inkml:trace>
  <inkml:trace contextRef="#ctx0" brushRef="#br1" timeOffset="181366.54">17431 558 7860,'-3'3'-873,"-3"-2"-217,2 3 1135,1-2 101,-3 4 37,3-6-125,-4 3 121,4-3 1,-3 0 142,2 0-92,1 0 1,-2-1 77,3-1-151,-3-1-63,4-4 0,-4 1 0,3-1 23,0 1 0,2 0-19,0-1 1,0-1-3,0-1 1,0 1 26,0 1-51,0 1 0,0-1 0,3 1 54,1 0 0,-1 0-30,2 2 0,0-1 11,3 2 0,-1 1-143,2 2 1,1 0 0,-2 1 0,2 1-78,-1 2 0,2 5-8,-3 2 1,1 1-171,-3 3 0,0 0 49,-2 5 29,2-3 1,-5 6 0,1-2 38,-2 0 1,-2 1 41,-3-3 1,-1 2 128,-3 1 0,2-3-175,-1-2 261,-2-3 0,3 1 0,-2-4-46,2-3 0,0-1 100,1-3 1,2 0-1,0-3-65,-1 1 1,0-2-64,0-5 1,2 0-1,3-2 14,0 1 0,0-1-1,0 1 117,0-3 1,0 1-104,0-3 0,0 3 0,1 0 312,1 1-287,-1-3 1,5 3-1,-3-1 214,1 1 0,1 1-349,0 2 142,0-2 0,2 3 0,-1-1-80,1 2 0,-1 1-66,1 1 1,1 0-235,1 0 0,-1 3 94,-1 1-122,-1 2 0,-2 2 0,1 2-117,0 0 1,0-2-207,-1 3 663,2-3 0,-3 4 0,4-2 0</inkml:trace>
  <inkml:trace contextRef="#ctx0" brushRef="#br1" timeOffset="181986.54">17661 494 7860,'4'-3'-195,"-1"0"119,-1-1 1,-1-2 0,2 3 207,0-1 1,-2-2 94,1 2 1,-2 0 1,0 0 1,0 2-90,0-2 58,0 2 0,0-3-117,-2 3 1,-2 0 16,-2 2 0,-1 0-83,1 0 0,-1 3 177,-2 1-154,2 2 0,-3 0 0,2 1 20,0 2 1,-3 1-62,2 3 28,1 0 1,-1 0-1,1 2-278,0 2 74,1 2 1,1 1-100,2 1 0,-1 0 52,3 2 1,0-2 0,2 0-134,2-4 224,2 2 0,3-6-5,2 0 0,-2-4 0,3-5-436,0-2 443,1-1 0,-2-2 0,3-1 169,-2-2 0,-2-4 343,1-1-304,1-2 0,-3 2 1,1-3 310,0 2 0,-4 1-69,0-2-75,-2 4 1,3-3 0,-3 4 242,-1 0-347,0 2 1,-2-1-11,-1 3 0,1 0 0,-4 2-91,0 0 0,-3 0-102,0 3 1,-1 1 96,0 4-152,2-1 1,-2 3 0,2-2-45,1 1 1,-1 2-124,1 0 1,0 0 121,2 0 0,1 1-179,0-1 169,3 1 0,-3-1 0,3-1-321,0-1 1,3-3 34,1-1 461,2-4 0,3 2 0,1-3 0</inkml:trace>
  <inkml:trace contextRef="#ctx0" brushRef="#br1" timeOffset="182526.53">17867 468 6867,'-2'-4'0,"-1"0"0,1 1 674,-1-1-379,1 3 0,-1-4 47,-1 3-190,1-3 1,-3 4-154,2-1 0,0-1 96,0 1-100,0 0 0,-3 2 0,1 0 99,-1 0 1,-1 2-67,-1 3 0,-1-1-6,1 2 1,-2 0-244,3 5 148,-4-3 1,5 4 0,-1-1-106,3 3 1,0 1 63,0 2 1,3 0-1,-1 2 1,6 1-57,1 1 96,4-1 1,2 2-1,4-5-67,1-2 0,-1-5 111,3-4 0,0 0 8,0-4 1,1-1-79,-4-5 146,-1-1 0,-1-8 1,-2 1-41,0-2 1,1-3-56,-2 2 118,-4-3 0,1 4 1,-2-3-56,-1-1 18,0 2 0,-3 1 1,0 3-88,0 1 0,-3 2-12,-1 2 1,-2 1-185,0-1 1,-3 4-76,1 1 213,-4 1 1,3 0-1,-2 0 113,0-1 0,1 0 0,-1 2 0,-1-3 0,2-1 0</inkml:trace>
  <inkml:trace contextRef="#ctx0" brushRef="#br1" timeOffset="182826.53">17905 443 7860,'-6'4'14,"1"2"0,1-2 100,-1 2 0,1 3 86,0 2 59,0 1 1,-3 1-1,2 2-985,0 2 488,-3 5 0,5 1 0,-5 2-424,0 1 1,1 0 661,0-1 0,1 1 0,-4-1 0,0 1 0</inkml:trace>
  <inkml:trace contextRef="#ctx0" brushRef="#br1" timeOffset="183946.54">18219 217 7860,'-4'0'-479,"0"0"1,2 0 231,-3 0 0,3 0 21,-2 0 62,2 0 166,-3 0-4,4 0 0,-3 0-6,2 0-10,2 0 66,-3 0-28,3 0 156,0 0-162,0-3 0,0 2 74,0-4 1,0 3-3,0-2 1,0 2 9,0-2 1,0 1 94,0-1 19,0 3 42,0-5-17,0 2 1,0 0 31,0 0-19,0 2-247,0-3 1,0 3 130,0-2-165,0 3 84,0-5-38,0 5-38,0-2-111,0 3 1,0 3 10,3 2 0,-3 1 68,2 2 0,-1 3-156,-1 4 1,0-1-56,0 3 1,1 1-164,1 4 1,-1-2 430,1 4 0,1-1 0,1 3 0</inkml:trace>
  <inkml:trace contextRef="#ctx0" brushRef="#br1" timeOffset="187326.53">18610 597 7765,'-3'0'0,"-3"0"-72,3 0-98,-4 0 388,1 0 0,2 0-89,-1-2 0,4 0-94,-1-2 107,1 0 0,2-3 2,1 1 0,1-1 13,1 1 0,2 0 13,-2 2 1,2-2-85,0 2 0,3-1-134,-1 1 1,1 1-175,-3 3 1,1 0 136,2 0 0,-2 0-141,2 0 1,-2 3-7,-1 1 0,-2 4 17,1 3 0,-2 4 83,1 2 0,-1 0 17,-3 0 0,0 2 76,0 2 0,0 1 184,0 0 0,0-2 308,-3 1 0,-1-1-215,-4-1 1,0 0 76,0-2 0,0-2-27,0-4 0,0-1-117,0-2 1,1-4-38,0 1 0,1-5-82,-1-2 1,2-1-19,1-4 0,-1-1-234,2-1 1,-1-1 68,2 1 0,-2-2 45,2 3 0,-1-1 217,3 0 1,0 2-96,0-2 1,3 0 13,-1 0 1,3 1 4,-1 1 0,2 3 26,0 0 0,3 0-48,-1-3 0,1 4-22,0 1 1,-2-1-272,2 1 0,0-1 118,0 3 1,-1 0-307,-2 0 0,0 1 163,-2 1 1,2 2-93,-2 2 0,1 1-17,0-1 1,0 0-38,-3 1 1,2-1 430,-2 1 0,3-1 0,-1 1 0</inkml:trace>
  <inkml:trace contextRef="#ctx0" brushRef="#br1" timeOffset="188016.54">18926 468 7787,'-2'-4'1017,"0"0"-470,-1 2-329,1-1 0,-2 3-271,-2 0 0,-1 0 26,1 0 0,-4 1 9,0 1 0,-3 2 93,-2 5 0,1-1 30,-3 2 0,0 2-30,-3 3 1,4-1-189,1 3 0,2-3-94,2 1 1,2-1 93,3-1 0,0-1-343,2-1 240,1-2 0,4-3 0,1-2 1,-1-1 113,3-3 0,1-1-20,1-1 1,1 0 64,-1-2 0,0 2 24,1-2 1,1 2 190,1-3 0,-1 4-59,-1-1 1,0-1 81,2 1 1,-2 0-27,1 2 0,-1 0-93,0 0 1,0 0-50,1 0 0,0 2 0,0 3 1,-1 0-61,0 2 1,-1 0-163,0 2 1,0 1 33,-2 2 0,1 1 87,-2 0 1,-1-2-15,-2-1 0,0 1 128,0 2 0,-1 0 167,-1 0 1,-2-3-88,-2 1 0,-1-3 132,1 0 1,0 2-80,-1-2 1,0 0 129,-1-4 0,0 1-54,0-3 1,1 1-88,0-3 0,1 0-107,0 0 0,0-3 7,2-2 0,-2-1-105,2-3 0,1 0 106,1-2 1,1-1-90,1 2 0,0-2-28,0-1 1,0 0 99,0 0 0,0 0-42,0 0 1,3-2 26,1 0 1,0 0-90,3 0 1,-2 1-72,3-4 1,2 1-225,1-2 1,-1 3-17,1 1 1,-3-1-248,3 1 1,-1 1-212,0 3 841,0-1 0,-1 2 0,1-3 0</inkml:trace>
  <inkml:trace contextRef="#ctx0" brushRef="#br1" timeOffset="188676.53">19022 539 7777,'0'-7'140,"2"3"0,0 0 166,0-1 1,-2 1-7,0 0 1,0 2 175,0-3-50,0 1-690,0-2 177,0-1 1,-2 4-1,-3 1 1,0 1 0,-2 1-104,1 0 0,-1 1 55,1 1 1,0 1 51,-1 4 1,-1 0 48,-1 1 1,-2 2 11,3 3 0,-1 0 144,3 0 1,-1 2-89,1 0 1,0 2-44,2-2 1,1 2-21,3-2 0,0 2-98,0-2 0,3 2 130,1-2 0,4-1-7,1-3 1,2-2-5,0-2 0,1-2-16,1 0 1,0-2 87,2-3 0,-1-1-15,4-1 0,-1-2 131,2-2 0,-3-3-11,-1 1 1,-1-4 154,-1 2 0,-3-3-145,-2 1 0,-3-1-20,-1 0 0,-2 2-215,0 1 1,-4-1 123,-2-2 1,-5 0-486,-2 0 1,-1 1 228,-3 2 0,0-4-488,-2 3 0,2-1 213,-2 3 1,2-2 66,-2 3 0,3-3 122,-1 2 0,4 3 274,3 2 0,0 2 0,2 0 0,2 2 0,2 0 0</inkml:trace>
  <inkml:trace contextRef="#ctx0" brushRef="#br1" timeOffset="188976.53">19086 507 7773,'-6'2'60,"-1"2"1,1 2 378,-1 1 0,0 2-67,-1 2 0,1 2 270,-2 2 1,2-1-496,1 3 1,-1-1-535,1 1 1,1 2-103,1-2 1,0-1-521,-2 2 1,0-1 1008,2 2 0,-5 3 0,2 1 0</inkml:trace>
  <inkml:trace contextRef="#ctx0" brushRef="#br1" timeOffset="199536.54">18033 480 6595,'4'0'220,"-1"0"-87,-3 0 817,0 0-643,-3 0-132,2 0 1,-2 0 127,0 0-153,3 0 1,-4 0 234,2 0-238,1 0 0,-2-1-20,3-1 55,0 1-103,0-4 1,0 3 132,0-2-9,0 0-172,3-3 1,-1 2-9,2 0 1,-2 0-184,2 0 171,1 2 0,1-2-81,0 3 1,-1 0-68,-1 2-47,0-3 0,3 3 55,-1-3 1,-2 6-40,1 1 1,-3 0 7,2 3 1,-2-2 16,3 3 1,-3 1-92,2 0 0,-3 2 77,1 0 1,1 1-77,-1 1 0,1 2 76,-1 0 0,-1 2-13,1-2 0,-1 0 117,-1-2 1,0 0 173,0-1 0,-1-1-69,-1 0 0,1-1 171,-4 0 0,3 0-80,-2-4 1,0 1-76,0-1 0,-1 0-19,0 1 0,2-3-18,-2 0 1,1 0-49,-2 0-14,-1 2 2,1-5 0,-1 1 50,1-2 1,2 0-24,0 0 284,2 0-265,-4-2 1,5-2 149,-3-2 1,2 1-33,0 1 1,1 1-37,-1-2 0,1 0-14,-1 0 1,1 2 106,1-2-87,0 1-205,0-2 6,0-1 103,0 1 0,0 0-8,0-1 0,2 3 26,0 0 1,3 1-8,-3-1 0,3 1 38,-1-2 0,0 0 20,0 0 0,0 2 2,2-2 0,-1 3 7,-1-2 0,0 2-45,3-2 0,-3 2-29,0 0-14,1 1 0,1 2 24,0 1 0,-1 0-16,-1 2 0,-2 0-83,2 3 1,-2 0-163,3 1 1,-3-1-200,2 2 0,-2 0 178,3 0 1,-3 1-252,2-1 1,-2 0 162,2-3 1,-1 3-325,1-1 671,-3 1 0,5-3 0,-2 0 0</inkml:trace>
  <inkml:trace contextRef="#ctx0" brushRef="#br1" timeOffset="200316.54">18175 481 7686,'0'-4'224,"0"2"0,0 1 211,0-1-290,0 1 0,0-3-121,0 2 43,0 2 0,0-4-209,0 2 146,0 1 0,2-2-193,1 0 3,2 3 1,-2-5 71,4 3 0,-1-1-45,0 3 0,-1 0 43,-1 0 0,0-2 62,3 0 1,-1 0-6,0 2 0,3 0-12,0 0 0,-1 0 69,-1 0 1,-1 0 7,0 0 0,-1 0 85,-1 0 1,-1 1-69,2 1 1,-2-1 140,-1 4-156,-1-1 0,2 0 0,-3 0 21,0 1 1,-1 1-8,-1 1 6,1-1 1,-4 0 0,0 1-15,0-1 1,1 3-10,-1-1 48,1 1 1,-2-2-1,-1 1 1,1 0 0,1 1 133,1-3-161,0 4 0,-3-3 0,2 3 24,0 0 1,0 1 3,1 0-34,1 1 0,-3 1 1,2 0 20,1-1 0,-2 1-25,3 0-14,0 0 1,-1 0 0,1-1-10,1 1 1,0-2-166,1 0 2,0-3 1,0 3-523,0-3 498,0 1-343,0-5 282,3-2 1,0-4 254,1-3 0,2 0 0,-3-5 0,1 3 0,-1-2 0</inkml:trace>
  <inkml:trace contextRef="#ctx0" brushRef="#br1" timeOffset="200666.53">18182 654 6543,'-3'-3'-94,"2"0"0,-2 2 181,3-1 1,0 1 389,-3-1-319,3-2-15,-3 4 45,3-6 0,0 5 31,0-4-116,0 4 1,1-4-76,1 3 1,-1-1-1,3 1 1,1 0 0,-1-1-1,0 0-124,1 2 1,1-1-156,0 0 0,3 1 94,0-1 1,-1-1-126,-2 1 1,2 0 26,0 2 0,-1 0 255,2 0 0,-2 0 0,-1 3 0,1 0 0</inkml:trace>
  <inkml:trace contextRef="#ctx0" brushRef="#br1" timeOffset="201776.54">18387 507 7085,'0'3'456,"0"0"-324,0-3 1207,0 0-1154,0-3 0,0 2-39,0-4 0,0 3 23,0-2 1,0 2-58,0-2 0,0 1-102,0-1-111,0 3 106,0-5-100,-3 5 0,2-1 0,-4 2 0,3 0 58,-2 0-11,0 0 1,-3 0-14,1 0 0,0 2-5,-1 3 0,1-2-6,2 1 1,-2 1 11,2 1 0,1 1 31,-2 2 1,3-2 15,-2 2 0,2 0-2,0 2 0,-1 1-3,1 1 0,0 0 48,2 0 0,0 2 6,0 0 1,0 0 24,0-2 0,0-1 8,0 1 1,1-2-63,1 0 1,-1-4 18,4 2 0,-3-3-236,2-1 223,0-3 1,3-2-217,-1 0 1,-1 0-26,-1 0 159,0 0 0,3 0-10,-1 0 0,-2 0-60,0 0 119,1 0 1,1 0 16,1-2 1,-3 1 53,0-1 1,0 0-85,0 0 0,2 1 73,-2-3 1,-1 1-43,-1-1 1,1 2-3,-1-2 0,2-1 0,-2-1 1,1 0-6,-1 2 1,-1-2 26,1 2 1,1-2 6,-1 0 1,1 0 74,-1-1 1,-1 1-83,1-1 20,-1 1 0,1-1 1,0 1-1,-1 0 1,0-1 43,-1 1 0,0 2-46,0-1 1,0 3 24,0-2 0,-1 0-5,-1 0 1,2-2-79,-3 2 1,2 0 60,-1 0 0,1 0-226,-1-3 154,1 1 1,-1 0-9,0-1 0,-2 3 9,2 0 1,-1 2-15,1-3 0,0 4-55,-2-1 0,3 0-304,-2 0-495,0 1 610,-1-1 1,0 2 289,0 0 0,2 0 0,-1 0 0</inkml:trace>
  <inkml:trace contextRef="#ctx0" brushRef="#br1" timeOffset="202226.53">18431 475 8308,'-2'4'48,"0"0"0,-3 1-79,0 4 0,0 1-31,-2 5 0,0 4-216,-1 2 0,0 3-685,-3 0 963,0 4 0,-1-2 0,-1 3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58:07.789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26 64 6457,'0'-3'67,"0"0"252,0 3-568,0-3 0,-1 2 167,-1-1 99,1 1 95,-2 1 4,3 0-191,0 0-189,0 3 208,0 1 1,0 2-9,0 1 0,0-1 83,0 0-47,3 1 0,-2-1 0,1 1 112,-1-1 1,-1 1-108,0-1 1,0 3 261,0-1-215,3 1 0,-3-3 0,3 0 64,-3 1 0,0-1-46,0 1 1,0-3-9,0 0 1,0-2 27,0 3 1,1-4 48,1 1 3,-1-1-65,2-1 1,-3-1-4,0-1 0,0 1 24,0-4-27,0 1 0,0-2 10,0-1 0,0 1-7,0-1 0,0 1-6,0 0 1,0-1-9,0 1 0,0-1 35,0 1 0,0 0-6,0-1 1,-2 1-3,-1-1 0,1 1 0,2-1 0,0 1 9,0 0 0,0-1 3,0 1 1,0-1 90,-3 1-271,3 0 218,-3-1-263,3 1 226,0 2-116,0 1 1,0 4 45,0 1 1,0 0-7,0 2 1,0 0-16,0 3 1,0-1 18,0 0 0,0 1-17,0-1 1,0 1 19,0-1 0,0 0-186,0 1 165,0-1-7,0 4 0,0-3 15,0 1 1,0-1-5,0 0 1,0-1 12,0 1 0,0-1 5,0 0 1,0-1-76,0-1 57,0 0-117,0 3 1,0-3 82,0 0-8,0-2 42,0 1 11,0-3-26,0 0 20,0-3 0,0 1 52,0-2 193,0 3 34,0-5-218,0 2-17,0-2 1,0-1 20,0 1-33,0 0 0,0-1-9,0 1 1,0-1-5,0 1 0,0-1 21,0-2 1,0 2-15,0-1 0,0 0 34,0 2 0,0-2 23,0-1 1,0 0 105,0 3 1,0 0-145,0-1 1,0 1 9,0-1 1,0 3-29,0 0-9,0 2 1,0-1-23,0 1 3,0 1 1,-1-1-14,-1 4 1,1-1 19,-1 4 0,1-2-17,-1 1 1,1 2 25,-1-2 0,1 3 4,1 1 1,-2 0 4,0 0 0,0-1 4,2 0 1,-1 1-18,-1 1 1,1 1 9,-1-1 0,1 2-8,1-3 0,0 4-28,0-2 1,0 0-6,0 1 1,0 0-43,0 2 1,0-1-15,0-2 0,0 2 36,0-4 1,0 3-14,0-2 0,0 1 72,0-1 0,0-1-90,0-1 159,0-4-67,0 3 26,0-5-20,0 2 12,0-3 10,0-3 0,0-1 8,0-2 1,0 1 92,0 1 0,0 0-122,0-3 1,0-1 57,0-1 0,0 1-25,0 1 1,0-1 9,0-1 0,1 0-47,1 1 1,-1 0-8,1-3 1,-1 3-3,2 0 0,-3-2-10,2 2 1,-1-4 76,-1 2 1,2 0-51,0-1 1,0 2 88,-2-1 1,3 0-113,-1-1 0,0 1 7,-2 2 0,2 0-9,0 0 1,1 1-8,-1 0-22,-1 1-223,2 0 41,0 2 191,-3 1 1,3 6-4,-3 1 0,0 0 18,0 0 1,0 2 4,0 3 1,-1 0-13,-1-3 1,2 3 11,-3-1 0,3 1-69,0 0 1,-1-1 0,-1 2 0,1-1 54,-1 2 0,1-1-12,1 0 0,-2 2 98,0-1 1,0 1-73,2-2 1,-2 2 4,0-1 1,-1 1-35,3 1 0,0-1 9,0-1 0,0 0 6,0-2 1,0-1-43,0-1-142,0-1 146,0 1 79,0-4-19,0 0 0,3-6 4,-1-1 0,0 0 24,-2 0 0,0 0 134,0-3 0,0-1-86,0-1 1,0 0 20,0 0 1,0 2-85,0-1 1,0-2 34,0 2 0,0-3-81,0 0 0,0 1 43,0-1 1,0 1-8,0-1 1,-1-1-31,-1 2 0,1-2-6,-1 2 0,1-3 12,1 3 1,0 0 2,0-1 0,0 3-68,0 0 0,1 1 66,1 0-45,-1 1 1,2 1 53,-3 1-3,0 3 0,0 5 6,0 5 1,0 1 23,0-1 0,0-1-30,0 2 0,0 0-22,0 1 1,0 1-15,0-1 0,0 3-103,0 1 0,-2 2 72,0-2 0,-1 3 32,3-1 1,-2 4 54,0 0 0,0-2 1,2-4 0,-1-2 41,-1 0 0,2-3 463,-3-1-359,3-5 0,0-2-116,0-4 1,0-2-9,0-2 1,0-1-20,0-2 1,0-1-15,0-3 0,2 0 10,0-2 0,1 1-23,-1-1 1,-1 2-124,4 0 0,-3-2-183,2 0 1,0 0-278,0 2 1,2-2 594,-2 0 0,2-3 0,0 2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57:46.060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27 45 6368,'-4'1'6,"2"1"1,1 0 45,1 2 1,0-2 3,0 2-94,0 1 1,0 1 67,0 1 0,0-1-78,0 0 1,0 3 61,0-1 1,0 1-75,0-3 1,0 3 65,0 0 1,0-1-25,0-2 0,0-1 11,0-1 1,0-2-9,0 2 19,0 1-7,0-2 65,0 3-61,0-5 42,0 2-33,0-3 80,0 0 1,0-3-17,0-2 25,0 3 0,0-4-68,0 2 0,0 0 100,0 0 0,0-1-86,0-1 0,0 2 61,0 0 0,0-1-42,0-1 0,0-1 21,0 1 0,0 0-11,0-1 0,0 1-2,0-1 1,0 1-26,0 0 0,-2-1 4,0 1 0,0-1 31,2 1-49,0-1 0,-2 1-88,-1 0 0,1 1 148,2 1-233,0 3 189,0-2-246,0 3 180,0 3 0,0 2-5,0 4 0,0 0-67,0 0 0,0-1 68,0 2 0,0 1-128,0 2 0,1-2 114,1 2 0,-1-4-93,1 4 1,-1-2 80,-1 2 0,0 0 1,0 0-64,0 0 88,0 0 0,0-3-17,0-2 1,0-1 178,0 0-222,0-4 149,0 0 1,0-4-81,0-1 1,0 1 121,0-3 1,0-1-105,0-4 1,0 2 97,0-2 0,0 1 0,0 1 29,0-2-106,0 1 0,0 1 25,0 1 1,0-3-9,0 1 0,0-1 1,0 3 88,0-1-93,0 1 0,0-3-2,0 1 0,0-1 10,0 3 0,0-1-44,0-2 0,0 2 13,0-2 1,0 4 3,0 1 1,0 0-5,0-3 44,0 4-147,0-3 109,0 5-73,0-1 0,0 4 0,0 3 47,0 0-56,0 2 0,0-1 1,0 1-123,0 2 164,0-2 1,0 5-155,0-1 0,0-1 133,0 1 1,0-1-67,0 3 1,0 0-1,0 0-27,0 0-50,3-3 0,-3 2 163,2-2 1,-1 0 7,-1 1 1,0-3-25,0 0 1,0-3 150,0 0 56,0-4-231,0 2 86,0-3 1,0-3-21,0-1 0,0-3 99,0-1 1,0 0 0,0-2 127,0 1-183,0 0 1,0 0 0,0-1 126,0 0-138,0-2 0,0 4 1,0-2 121,0 1-114,0 0 1,0 0-1,0-1 129,0 0-133,0-2 1,0 4 52,0-3 1,-1 3-32,-1-3 1,2 3-51,-3 0 1,2 1-4,-1 0 0,1 1-6,-1-1 0,1 4-137,-2 1 195,3 1-160,-3 1 0,3 3 105,0 1 0,0 2-60,0 3 0,0-1-15,0 3 0,0-1 11,0 3 0,0 0 0,0 0-160,0 0 107,0-1 1,0 1-80,0 0 1,0-2 140,0-1 0,0 1 0,0 2-40,0 0 34,0-3 1,1-1-28,1-3 138,-2 1-3,3-4-40,0 0 0,-2-3 20,1-3 0,-1 1 17,2-3 0,-3 0 0,2 0-46,-1 0 85,-1-2 1,0 2-84,0-1 1,2 1 81,0-4 1,1 2-3,-3 1 0,0-1 17,0 1 0,0-3 3,0 1 0,0-1-29,0 3 1,0-3 0,0 1 42,0 0-58,0-2 0,0 2-32,0-3 0,0 4-8,0-2 0,-3 2 0,1 0-45,1 1 1,-2 2 42,1-1-32,0 4-64,2-2-75,0 3 0,0 3 25,0 1 0,0 4 55,0 1 0,0 2-31,0 0 1,0 1-1,0 1 8,0 0-92,0-1 0,0 4 86,0 1 0,-2 0 11,-1 0 0,1-2 1,2 2 89,0 1-64,0-3 1,0 1 87,0-3 0,0-3-125,0 1 144,0-3-102,0-2 154,0-3 0,2-6-86,1-4 1,-1 0 6,1-4 1,-2 1 19,3-3 0,-2 0 93,0 0 0,-1 1 33,1 1 1,-1-1-74,1 2 0,-1-2 83,-1 2 0,0-2-55,0 4 1,0-3-49,0 2 0,0 0-2,0 1 1,0 0-1,0 0 0,-2 1 4,0 0 0,-1-1-10,1-1 0,1 1-76,-1 1 1,-1 0 72,1-1 0,-1 0-145,1 0 1,1 1 126,-1 0 1,1 3-189,1 0 194,0 2-221,0 0 143,0 2 0,0 2-9,0 3 0,0 0-76,0 2 1,0 2 88,0 2 1,0 1-140,0 1 1,0 0 120,0 2 0,0-1-136,0 1 0,0 0 17,0 0 1,2 0 57,1-2 1,-1 1 0,-2-1-36,0 0 93,0 1 1,0-7-1,0 2 140,0-2-223,0 0 216,0-4 0,0-1-68,0-4 0,0-1 103,0-4 0,0-1-12,0-1 1,0-2 87,0 3 0,0-4-130,0 2 0,0 0 5,0-1 0,0 2-31,0-1 0,0 0 1,0-1 97,0 3-234,0-2 0,0 2 146,0-3 1,0 2-354,0-1 0,0 2 299,0-1 0,-3 2 0,-1 1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57:30.343"/>
    </inkml:context>
    <inkml:brush xml:id="br0">
      <inkml:brushProperty name="width" value="0.05714" units="cm"/>
      <inkml:brushProperty name="height" value="0.05714" units="cm"/>
      <inkml:brushProperty name="color" value="#E71224"/>
    </inkml:brush>
  </inkml:definitions>
  <inkml:trace contextRef="#ctx0" brushRef="#br0">20 135 8645,'0'-6'-1058,"0"0"1,-2 1 1016,0 1 45,0 0 0,0-3 340,-1 1-195,1 0-127,2-1 40,-3 1 1,3 1 97,-2 1-129,1 3-1,1-2-14,0 3 1,0 1-8,0 1 0,0-1 7,0 3 0,0-1 42,0 1 28,0 0 0,0 3-47,0-1 0,0 0 5,0 1 1,0-1 15,0 1 1,0 0 0,0 1 1,0-1-35,0 2 1,2-2 0,0-1 0,0 2-87,-2 0 1,2-1 89,1 2 1,-1 0-162,-2 0 0,0 0 51,2-1 0,-1 0 43,1 3 1,-1-3 16,-1 0 1,0 0-7,0-2 0,0 0 29,0 1 15,0-4 63,0 3-93,0-5 51,0 2 0,1-6 6,1 1 1,-1-3 10,1 1 0,-2-2 6,0 0 1,0 0 0,0-1 1,0 1-3,0-1 1,0 0 26,0-1 1,0 0 99,0-3 1,0 3-191,0-3 0,0 2 31,0-1 0,-2-1-57,0-2 0,0 1-11,2 1 1,-1-1 7,-1 1 0,1-2-25,-1 0 0,2 0 7,0 4 1,0-2 43,0 3 0,0-3-52,0 3 0,0-1 46,2 3 0,-1 1-8,1 1-18,2 3 17,-3-2 0,4 3-30,-3 3 1,0 0-4,-2 4 1,0-1-54,0 0 0,0 3 74,0-1 1,0 3 3,0-2 0,0 1 0,0-1 0,0 0-6,0 0 1,0-1-23,0 2 1,0-2-1,0 1 0,-2-1 13,0 0 0,-1-1 3,3 2 1,0-2 54,0-1 1,0 1-53,0-1 1,0 1 20,0-1-58,0-2 17,0 1 1,0-4 14,-2 1 0,1 0-42,-1 0 31,1-2-8,1 3 59,0-3 1,-1 0 6,-1 0-12,1 0-34,-1 0 232,2 0-71,0 0 86,0-3 1,0 0-108,0-4 1,0 3 164,0 0 1,2-1-118,0-4 0,0 2 25,-2-1 1,1 0-61,1-1 1,-1 2 22,1-1 1,-2-2-162,0-1 0,0 1 53,0-1 1,0 3-17,0-3 0,0 3 9,0 0 1,0 0-24,0 2 9,0 0-15,0 2-143,0 1 0,-2 4 173,0 1 0,0 2-160,2 2 0,0 3 9,0-1 1,0 4-147,0-2 0,0 3 156,0 2 0,0-1 3,0 1 0,0-1 49,0 1 1,0-2-33,0 2 1,0 1 192,0-1 0,0-2-169,0-3 1,0 0 156,0 1 0,0 0-20,0-2 0,0-3 7,0-1 1,1-2-89,1 2-12,-1-3-61,1-2-88,-2 0 1,1 0-77,1-2 1,-1 0 48,1-2 1,0 0 206,0-3 0,-2 1 0,3-1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57:15.98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219 32 7999,'0'4'77,"0"1"1,0-3 112,0 2 6,0 0 1,0 3-314,0 2 1,-1-1 55,-1 3 1,2-1 40,-3 3 0,3 1 9,0 1 1,0 1-179,0 3 1,0 3 39,0 2 1,0-2-211,0-1 1,0-1-337,0-1 695,0-2 0,0-1 0,0-4 0</inkml:trace>
  <inkml:trace contextRef="#ctx0" brushRef="#br0" timeOffset="1369">90 629 8363,'-4'-3'-755,"1"0"601,1-1 438,1-2 0,-2 4 179,3-2-332,0 3 0,0-5 105,0 2 1,0 0-59,0 0 1,0 2 19,0-2 198,0 2-460,0-4 4,3 6 42,0-3 0,4 3-42,-1 0 0,1 3-236,-1 1 1,1 2-12,-1 3 0,3-1-123,-1 2 0,1 1 71,-3 2 1,0 0 42,1 0 1,-1-1 447,-2-2 0,1 3 9,-3-3 1,0 2 74,-2 1 0,2-1-124,0-1 0,1 1 92,-3-1 0,-3-1 11,1 0 0,-3-2-36,1 1 0,-1-2-142,1-1 0,-2 1 149,2-1-223,-2 1 1,0-2 0,-1 0 19,1 0 0,-1-3 10,1 2 1,-3-3 21,1 2 1,-3-3-17,3 0 1,-3 0 5,2 0 1,-2 0 4,0 0 0,1-2 76,0 0-64,2-3 1,-1 1 162,5-2 0,1 0-147,3-1 1,1 1 144,1-1 0,1-1-70,4-1 1,1 0-34,1 1 1,2 0-1,-3-3 1,4 3-15,-2 0 1,2 0-53,1 2 1,-2 0 68,0-1 1,-1 4-148,0 1 0,0 1 17,-4 1 0,0 1-143,1 1 0,-4 4 83,0 5 0,-1 1 22,1 1 0,-1 0 15,-2-1 1,0 1-127,0 0 1,0 0-234,0 0 1,0-1 71,0 1 0,0-1-138,0-1 515,0 1 0,0-5 0,0 3 0</inkml:trace>
  <inkml:trace contextRef="#ctx0" brushRef="#br0" timeOffset="2270">212 718 8220,'-4'0'1487,"1"0"-1456,3 0 1,0 0-102,-3 0 113,3 0 1,-3 0-105,3-2 1,0 0 56,0-2 1,2 0-100,0-3 1,3 0 67,-1-2 0,4 2-207,1-4 0,2 0 152,-3-4 0,3 1 33,-3-1 1,4-1 91,-2 1 1,0 0-70,-2 3 0,-1 1 197,0 0 0,-3 3 80,0 0-67,-2 4-56,1 1 0,-6 3 61,-2 3 0,2 2-148,-1 4 0,-1 2-34,-1 0 0,0 1 1,0 1-1,1 0 1,1 0-1,1 0-162,-1 2 0,3-1 1,-1 1 0,0-1-99,0 1 1,1-1 62,-1 3 1,1-2-80,1 2 0,3-3 85,-1 1 0,0-1 36,-2-1 1,1 0 229,1-1 0,-2-2-151,3-1 0,-3-2 270,0-1 67,0 1-89,0-1 0,0-1-44,0-1-27,-3-3 0,2 2-11,-3-3 0,2 0 18,-3 0 1,3 0 209,-2 0-249,0 0 1,-3 0 67,1 0 1,-1-1-76,1-1 0,2 2 4,-1-3 0,3 3 101,-2 0-12,0 0-115,0-3 1,1 2 26,0-1-31,3 1-104,-3-2 0,3 2 60,0-3 0,2 2 60,0-3 0,2 3 7,-1-2 0,2 2-44,-1-2 0,1 1 2,-1-1 0,2 3-34,-2-1 1,2-1-111,0 1 0,1-3 11,-1 3 1,0 0-251,1 2 0,-1-1-135,1-1 0,0 1 25,1-1 0,0 2-557,0 0 1034,-1 2 0,2 2 0,1 2 0</inkml:trace>
  <inkml:trace contextRef="#ctx0" brushRef="#br0" timeOffset="2904">436 597 8001,'0'-7'-250,"0"1"-233,0-1 1,0 1 904,0-1 1,0 3 369,0 0-409,0 2 0,0-1 40,0 1-388,-3 1 1,2-2 57,-3 3 0,2 0-226,-3 0 1,3 1 129,-2 1 1,2 1-140,-3 1 1,1 2 32,-2-2 0,-1 2 84,1 0-101,-3 4 0,1-3 0,-3 4 50,0 0 0,-1 2 36,-1-1 1,0 2 79,0 1 0,2 1 145,1 4 0,2-1-142,-1 0 1,5 2 18,2 1 0,1-2-5,1-2 0,6-3-7,2-5 0,7 2-110,2-4 1,1-2-56,2-4 1,0-1-223,1-1 1,-1 0 142,1 0 1,-1-4-33,-3-2 0,-1-4 165,-1-2 0,-1-3 79,1 0 1,-2-1-2,0 1 0,-3 2-85,-2-2 1,-1 1 538,-3 1 1,-1 1-126,-3 1 0,-1 0 24,-1 2 0,-2-1-199,-5 1 0,-1 1-260,-3 1 0,3 1-229,-1-1 0,-2 1 165,-2 0 0,2-1-257,3 1 0,-1 2 133,-2 2 1,-2-1-13,0 1 1,1 0 35,3 2 0,-1 3 42,2 4 1,0 0 210,2 4 0,3-3 0,3 3 0,2 0 0,2 1 0,2 1 0</inkml:trace>
  <inkml:trace contextRef="#ctx0" brushRef="#br0" timeOffset="3228">463 668 8106,'0'-6'0,"0"1"281,0 1 193,0 0-32,0 0 1,-1 1-230,-1 3 0,1 0-233,-4 0 1,2 3 153,-1 2 1,-2 3-83,2 3 1,-2 1-80,-1 1 1,1 0-350,0 2 0,-3 2-371,0 2 1,2-1 157,2 0 0,0 0 589,0-1 0,0 5 0,-2 0 0</inkml:trace>
  <inkml:trace contextRef="#ctx0" brushRef="#br0" timeOffset="4221">937 13 7892,'-5'-4'-508,"1"-1"880,3 4 175,-5-2 680,5 3-1003,-5 0 1,6 1-361,-2 1 0,1 1-255,1 4 0,0 0 256,0 2 1,0 0-385,0 4 0,1 0 123,1 0 1,-2 3 395,3 1 0,0 1 0,1 2 0</inkml:trace>
  <inkml:trace contextRef="#ctx0" brushRef="#br0" timeOffset="5104">943 77 7949,'-4'0'-64,"-1"0"1,4 1-146,-1 1 22,-2-1 360,4 1-357,-6-2 140,5 0 0,-2 1 373,3 1-113,0-1-169,0 5 1,0-3-42,0 4 1,2-3-78,1 0 0,-1 3-223,-2 1 1,2 1 134,0-3 0,0 3-508,-2-1 667,3 4 0,-2 0 0,2 5 0</inkml:trace>
  <inkml:trace contextRef="#ctx0" brushRef="#br0" timeOffset="6380">802 591 7996,'-4'0'-101,"-1"0"0,3 0 354,-2 0 0,2 0 199,-3 0-135,4 0-7,-5 0-306,3 0 1,-1-1 104,2-1 0,1 1-99,-1-3 1,1 1 46,-1-1 0,1 0 77,1-3 1,1 1-127,1 0 1,-1-2 27,4 0 1,-1 1-133,2-2 1,1 2 117,-1 1 1,0-1-122,1 1 0,-1 0-15,1 2 1,-1 1-173,1 3 0,0 0 120,1 0 0,-1 1-38,2 1 1,0 2-5,0 5 1,-1-1 47,-1 2 0,1-1 79,1 2 1,-3-1 0,-2 3 0,1 0 0,-2 0 0,-1 0 0,-1-1 0,-1 1 41,0 0 0,-1 0 75,-4 0 0,1 2 225,-4 0 1,-2 0 5,2 0 1,-4-1-93,2 1 0,-2-2-4,-1 0 0,0 0-84,0 0 1,2-3-3,1-2 1,0-1-31,-1 0 1,1-4-137,2 0 0,0-3 21,0 0 23,1 0 1,1 0 65,2-3 0,-1 2 6,3-3 56,-1-1 0,3-1-43,0 0 0,0-1 9,0 1 1,1-1-31,1 1 1,1 0-3,1-1 1,2 0 3,-2-2 0,2 2-7,1-1 0,1 1-32,1 0 0,0 1-7,-1-1 1,0 1-117,3 0 0,-2 0 80,1 2 1,0 0-150,1 2 0,0 1 11,-2-1 0,2 4 98,-3 2 1,-1 2-51,-3 1 1,0-1-16,2 0 1,-1 1-46,-1-1 1,-3 1 48,2-1 0,-2 0-472,1 1 304,-1-1 322,2 1 0,-3-1 0,0 1 0</inkml:trace>
  <inkml:trace contextRef="#ctx0" brushRef="#br0" timeOffset="7122">950 597 7996,'0'-5'-356,"0"1"525,-2 0 213,1-3-272,-2 1 1,3-1 113,0 1 0,0 2-222,0-1 1,0 1 58,0-2 1,0-1-28,0 1 1,0-1 92,0-2 1,1 2-34,1-1 1,-1 0-28,4-1 1,-2 2-6,1-1 1,2 0-94,-2 2 1,2 0 131,0 2 0,-1-1-336,-1 3 0,0 0-3,3 2 0,-3 0 15,0 3 0,1 1 119,1 4 0,0 1 18,1 4 0,-3-1-52,0 5 0,1-1-3,1 2 1,-2 0 93,1-1 1,-2 0-32,1 0 0,-1-3 203,-3 1 1,0-2-24,0 0 0,0 0 89,-3 0 1,2-1-111,-3-1 1,-1 0-18,-1-2 0,-1 0-48,-2-1 0,2 2 4,-1 0 0,0 0 106,-1-1 1,2-2-84,-1 2 0,0-2 72,-1-1 0,2 0-29,-1-2 0,0-1 131,2-3-142,0 0 1,-1-3 19,1-1 0,0 0 89,2 0-177,-2 0 1,5-3 0,-1 0-14,1-1-6,1 1 0,3-3 1,2 4-5,0-1 0,2 0-7,-1-1 0,1 1-3,-1-2 0,0 0-12,1 0 1,1 0-89,1 0 1,0 2 57,0-1 1,-1-1-108,2 0 1,-1 0 21,1 3 0,-1 0 47,2-1 1,-1 4-14,0 0 1,2 1 58,-4-1 1,1 3 9,-3 3 0,1 2 10,-1-1 0,0 2 14,-2 0 1,1 1-74,-3 2 1,0-2-78,-2 1 1,0-1-3,0 0 0,0-1 0,0 1 0,0-2 1,-2 0 177,-3 0 0,0-4 0,-2 2 0</inkml:trace>
  <inkml:trace contextRef="#ctx0" brushRef="#br0" timeOffset="7715">1251 526 7996,'0'-6'0,"0"1"0,0 1-32,0-1 1,0-1 225,0 0 1,0 2 258,0-1 1,1 1-245,1-2 1,-2-1-226,3 1 1,-3-1 95,0 1 1,0 2 172,0-1-159,-3 4 0,0-2-148,-4 3 0,3 1 79,0 1 1,-3 2 76,-1 5 0,-3 1-157,0 3 0,-1 2 24,-1 2 0,-1 2-62,-1 0 0,2 3 73,-2-1 0,2 1-29,2-1 1,0 2-8,2 0 1,2 2-174,2-1 1,2 0 56,3 2 1,0-1 109,0-1 1,5-5 150,2-4 0,4-5-89,-1-4 1,5-2 22,2-4 1,2-1-51,0-1 0,0-5 11,1-3 0,-2-3 16,-1-2 0,-2-1 17,-4-4 0,-1 0 35,-2-1 0,-1 2-60,-1-2 1,0 5 274,-4-4 1,0 3-40,-2-3 0,0 2-37,0 1 0,-2-1-185,0 3 1,-3 0-114,1 2 1,-1 0 39,0 1 0,0-1-154,0 3 0,0 0-367,1 4 1,-2 2 249,2 2 1,1 2-667,-2 2 1004,4 2 0,-5 5 0,3 1 0</inkml:trace>
  <inkml:trace contextRef="#ctx0" brushRef="#br0" timeOffset="8172">1277 482 7973,'-3'0'500,"-3"0"0,3 1 20,-1 1 0,1-1-201,0 1 1,2-1-115,-3 1-296,2 2 1,-3 4 38,3 1 1,-3 3-296,1 1 0,-2 3-260,0 6 1,-3 1 409,-2 5 1,-3 4-1,-2 5 1,-1 3-1,0 3 1,-2 0 0,0 1-1,0-4 197,2-3 0,2-3 0,2-11 0,0-1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4:14.684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58 40 7554,'0'4'54,"0"1"1,0 1-6,0 2 0,0 4-131,0-1 0,0 1-80,0 3 1,0 0 80,0 2 0,0-3 81,0 1 0,3 1 0,1 1 0</inkml:trace>
  <inkml:trace contextRef="#ctx0" brushRef="#br0" timeOffset="709">52 33 8013,'-6'0'0,"-1"-3"-40,1 1 1,1 0 132,1 2 1,2-2 284,-2 0 1,2 0-131,-3 2 1,3-2 92,-2-1-144,2 1 200,0 2-398,2 0 119,2 0 0,4 0-67,3-3 1,-1 3 36,-1-2 0,2 1-224,2 1 1,-1 0-71,0 0 0,1-1-76,2-1 0,-2 1-45,-1-1 0,-1 1 100,1 1 0,0 1 247,1 1 1,1 1-121,-4 1 0,1 2 75,-3-2 1,0 2-78,1 1 1,-4 1 148,0 1 1,-1 0-66,1-1 0,-1 0 107,-2 3 1,-3-2 13,-1 1 1,-3-1-110,-1 2 0,0-4 0,0 2 1,-1 0-5,0 0 0,-2-1 158,3-1 1,-3-2-121,3 0 0,-3 0-20,2-3 1,-1 2-106,1-2 0,-2 0-207,3-2 1,-1 0-317,3 0 0,0 0 620,-1-3 0,1 0 0,-1-3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57:00.82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26 148 6136,'-3'-3'1077,"2"-3"-1141,-4 5-14,4-4 12,-2 4 1,2-3 90,-1 2-91,2 2 109,-3-3 1,3 2-22,0-1-109,0 1 102,-3-2-76,2 3 1,-2 1 26,3 1 1,0 0-8,0 2 1,0 0 34,0 3-78,0-1 1,1 0 0,0 1 31,2-1-65,-1 4 1,-2-1 0,0 2 31,0 0 20,0 0 1,2-1 64,0 1 0,0-1 0,-2 1 0,0-3-11,0-1 0,0 0 11,0-1 93,0-2-137,0-1 160,0-3 0,0-1-49,0-1 0,0-2 1,0-2 11,0-1 32,0 1 1,0-1 12,0 1 0,0-2-10,0-1 1,0 0 0,0 1 20,0-1-113,0-2 1,2 3 0,0-3 127,0 0-116,-2 2 0,0-3 0,0 2 39,0 0-33,0-2 0,3 4 0,-1-2 66,-1 0-29,0 2-207,-1 1 214,0 4-152,0 0 1,0 4 127,0 1-133,0 4 0,0 1 8,0 2 0,0 0-6,0 0 0,0 2 34,0-3 0,0 3 1,0-2-37,0 1-74,0 1 1,0 1 105,0-2 1,0 2-58,0-4 0,0 3 34,0-2 1,0 1 42,0-1 0,0-1-90,0-1 174,0-4-68,0 3-44,0-5 61,3 2 1,-3-4-51,3-1 78,-3 1 1,0-5 159,0 2-212,0-2 83,0 0 0,0 0 0,0-1 74,0 1-33,0-1 1,0 3-1,0 0-6,0-1 1,0-1-12,0 0 1,0-1 33,0 1-47,0 0 1,0-1-31,0 1 1,0-1-11,0 1 0,0 2 0,0-1-96,0 0 1,0 2 28,0-2-41,0 4 85,0-2-85,0 3 78,0 0-90,0 3 0,0-2 0,0 4-138,0 0 201,0 0 0,0 3-47,0 0 1,0-1-12,0 2 0,0 1 0,0 0-43,0 0 1,0 2 26,0-1 8,0 1 0,0 0 0,0 1-43,0-3 106,0 2 0,0-2-74,0 3 0,1-2 22,1 0 53,-1-4 219,2 3-148,-3-7 0,0-3-76,0-4 124,0-2 1,0 0-74,0-1 1,0 0 0,2-1 76,0 0 1,0-3 40,-2 3 0,0-3 6,0 2-74,0-2 1,0 3 26,0-2 0,0 0 2,0-1 0,0-1-23,0 4 0,0-3-71,0 3 1,0-3 0,0 2 128,0 2-107,0-3 1,-2 2 0,-1 0 47,0 1 0,1 0 9,0 1-112,-2 0 1,3-1-4,-3 1 1,2 1-172,0 1 99,1 3-180,1-5 267,0 5-98,0-2 29,0 6 41,0 1 1,1 2 0,1 1 46,0-1 0,0 1-59,-2 2 41,0-2 0,2 3-26,0-2 1,0 2 0,-2 1-40,0 0 1,0 0 43,0 1-80,0 1 1,0 2 0,0 0-82,0-1 152,0 0 1,0-2 11,0-1 0,0 0-17,0-2 265,0-4-164,0-2 66,0-3 0,0-3-129,0-1 0,0-2 137,0 0 0,0-1 0,0-1 7,-3-1-63,3 1 0,-3 1-62,3 1 0,0-2 0,0-1 16,0 1 1,0 1-90,0 1 0,0-3 50,0 0 0,-2 1-40,0 2 56,-1-1 1,3-1-17,0-1 1,0 0-1,0 3 10,0 0 46,0-1 0,-2 1-6,0-1 9,0 4-30,2-3-1,0 5-62,-3-1 73,3 2-86,-3 2 0,3 2 9,0 2 1,0 1-10,0-1 0,0 3-26,0-1 64,0 4 1,0-4-50,0 2 1,0 1-1,0 1-58,0-1-36,0 1 0,0-2 105,0 3 1,0-1 0,0 1-104,0-3 107,0 2 0,0-7 95,0 2 0,0-3 82,3 0-121,-3-1 0,3-4 103,-3-1-91,0-1 0,0-4 0,0 1 50,0 0 0,1-2-45,1 0 77,-1 1 1,1-5-72,-2 4 0,0-3 33,0 3 1,3-4-1,-1 1 43,-1-1 1,2 0-51,-1-1 0,0 1 5,-2-1 1,1 3 9,1-3 22,-1 0 0,2 3 1,-3-3 33,0 0-66,0 3 1,0-1 0,0 3 69,0 0-140,0 1 0,0 0-6,0 1 1,-1 1 52,-1 1-271,1 3 261,-2-2 0,3 6-177,0 1 0,0 2 69,0 0 0,0 3 1,0 2-23,0 1 1,0 1 59,0 0-61,0 0 0,0 2 1,0 0-259,0 2 316,3-3 1,-2 4-29,1-3 1,-1 3-1,-1-2 11,0 0 1,0 0 32,0-3-44,0-3 1,0 1 136,0-2 0,-1-3-96,-1-1 271,1-4-169,-2 2 0,3-6 36,0-1-79,0 1 1,0-3-1,0 2 47,0-2-52,0 3 1,0-3 0,0 2 30,0-2 91,0-1 0,0 1-63,0 0 0,0-1 0,0-1 141,0-1-191,0 1 1,0 1-1,1 0 101,1-2-91,-1 2 0,2-4 3,-3 2 0,0 0 1,0 1 19,0 0 0,0-1 1,0 3-58,0-3 0,0 1 85,0 0-146,0 1 1,-1 1-55,-1 2 147,1-2-83,-2 5 1,3-1 0,0 4-43,0 3 32,-3 0 1,3 2-1,-2-1 20,1 1 1,1 2-2,0 2 0,0 1-19,0 0-36,0 1 1,0 2 23,0 0 1,0 0 0,-1-1-90,-1 1 131,1-2 1,-2 3-1,3-3-65,0 0 136,0-3 1,0-1-88,0-3 1,0 1 11,0-1-13,0-2 53,0-2 1,0-2 75,0-2-69,3-2 1,-2-2 93,1-1-89,2 1 0,-4-1 1,3 1 59,-3 0 1,0-1-59,0 1 74,0-4 0,1 3 1,0-1 6,2 1 1,-1-2 91,-2 1-147,0-1 1,0 0 0,0 0 112,0-1-87,0 2 0,0-2 0,0 3 67,0-2-106,0-2 1,0 3 0,-1-1 98,-1 0-263,1 2 188,-2-2-3,0-1-368,3 3 242,-6 1 1,5 4-239,-1 4 282,1-2 0,1 7-75,0-1 0,0 1 0,0 3 5,0 0-21,0 1 0,0-1 29,0 3 1,0 2 18,0 0 1,3 2-1,-1-1-143,-1 0 1,0 1 92,-1 2-24,0 1 1,2-1 44,0 0 0,0 0 77,-2-2 0,0-2-72,0-5 219,0 0 1,1-8 12,1-2 0,-1-2-64,1-5 63,-1-2 1,-1-1-121,0-3 1,0-2 165,0 0 1,2 0-90,0 2 0,0-2 1,-2 0 61,0 1-94,0 1 1,0-1-1,0 0 80,0-1 1,2 0-74,0 2 0,1 0 33,-3 0-60,0 1 0,0-1 13,0 0 1,0 1-48,0 1 0,0 2 138,0 2-333,-3 1 277,2 2-200,-2 2 1,3 2 88,0 2 0,0 2-106,0 2 0,0 1 53,0-1 53,0 4 0,0-3-33,0 1 0,0 0 4,0 1 1,0 0-1,0 2-137,0 0 144,0 0 1,0-1-1,0 1-125,0 0 142,0 2 1,-1-3 0,0 0-52,-1 0 88,0 1 0,2-4 1,-1 2-104,-1-2 105,1-1 0,-2-2-77,3 1 94,0-4 0,0 1 0,0-4-64,-3-2 102,3-2 0,-3-1 0,3-1 184,0 0-249,0-4 0,0 4 45,0-2 0,0-1 0,0-2 17,0 0 0,-1 3-13,-1-1-11,1 0 1,-2-2-46,3 1 1,0 1 0,0 0 84,0 0-124,0-1 0,0 1 0,0 1 33,0 1 18,-2 0 1,1 3-34,-1-1 0,1 3 32,1 0-20,0 2 0,0 0 0,0 4 20,0 3-16,0-2 1,0 4-10,0 0 0,0 3 0,0-1-42,0 1 1,0 1 40,0 2-99,0 2 1,0-1 0,0 1-190,0 1 158,0-2 0,0 4 1,0-1-181,0 2 1,0 0 150,0 0 3,0 1 0,2-2 0,1 0-143,1-1 314,-3-3 0,5 8 0,-3-2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56:50.68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78 122 6096,'-4'-3'276,"1"2"-131,3-1-47,0 2 77,0 0-66,-3 0-38,3-3-24,-3 2 8,3-2-125,0 3 1,0 1 102,0 1 0,0-1-152,0 4 132,0-4 1,0 5-153,0-2 0,0 0 130,0 0 0,0 0-119,0 3 0,0-1 107,0 0 1,0-1-5,0-1 0,0 0 42,0 3 0,0-3-83,0 0 324,0-2-271,0 3 200,0-4-156,0 2 1,0-4 105,0-1 1,0 1 2,0-4-57,0 1 1,0-2-45,0-1 0,0 1 10,0-1 0,-2 1 25,0 0 1,-1-1-17,3-2 0,0 2 5,0-2 0,0 2-4,0 1 0,0-1-54,0 1 0,0 0 17,-2-1 0,1 1 23,-1-1-143,1 1 130,1-1 1,0 3-56,0 0 53,0 2-128,0 0 1,0 2 100,0 2-164,0 2 0,0 2 90,0 1 0,0-1-18,0 1 1,0 1-26,0 1 1,2 0 63,0 0 1,0-2-63,-2 4 1,1-2 46,1 1 1,-1-1-31,1 2 0,-1-3 18,-1 3 1,2-3 138,0 0 0,0-1-84,-2 0 196,0-1 13,0 1-209,0-4 94,0-3 0,0-3-51,0-4 0,0 1 132,0-1 0,0 1-87,0 0 0,0-1 2,0 1 0,0-1-14,0 1 1,0-1 8,0 1 1,0-2-22,0-1 0,0 0 8,0 3 0,1 0-8,1-1 0,-1 0 3,1-2 0,-1 2-12,-1-1 0,0 1 56,0 0-72,0 1 0,0-1-5,0 1 1,0 2 7,0-1-96,0 4 102,0-2 1,0 4-67,0 1 0,0 2 54,0 2 0,0 0-25,0 1 0,-1 0-10,-1 2 0,1-2 4,-1 4 0,1-1-34,1 1 0,0 1-8,0-1 0,-2 1-50,0 0 1,0 1 83,2 0 0,0 1 14,0 1 1,0-4-24,0 2 0,0-2 32,0-1 1,-2 0-79,0-4 191,-1 0-85,3-2-9,0-1 1,0-4-15,0-1 0,3-2-2,-1-2 0,0 0-4,-2-1 0,1 1 0,1-1 1,-2 1 4,3-1 0,-3-1-4,0-1 0,0 0 0,0 1 1,2 0 44,1 0 0,-1 0 7,-2-1 1,0 2 72,0-1 0,0 0-98,0-1 0,0 2 80,0-1 1,0-2-65,0 2 1,-1-1-56,-1 3 1,1-3 58,-1 1 0,1-1-52,1 3 0,0-1 13,0 1 0,-2 0-28,0-1-64,0 4 101,2-3-126,0 5 110,0-2 1,0 6-64,0 2 1,0 0 45,0 2 1,0 0-4,0 1 1,0 0-17,0 3 1,0-1-1,0 0 1,0 3-121,0-3 1,0 2 70,0 1 1,1 2-112,1 0 1,-2-1 133,3-3 0,-3 1 104,0-1 1,0 0-113,0 0 0,0-2 148,0-2 0,0-3-6,0 0-35,0-2 132,0 1-148,0-3 44,0 0-24,0-3 1,0-1-5,0-2 1,0 1 26,0 1 0,0 0 5,0-3 1,0 1-1,0 0 1,0-1-39,0 1 1,0-1 52,0 1 0,0 0-39,-3-1 1,3-1 47,-2-1 0,1 0-62,1 3 1,-1-1 1,-1-2 0,1 2 6,-1-4 0,1 2-3,1-1 1,-2 1-40,0-2 0,-1 4 42,1-2 1,1 2-37,-1 0 29,2 1 1,-1 0-137,-1 2 87,1 1-14,-2 3-8,3 3 1,0 1-13,0 2 1,0 1-39,0 2 0,0-2 77,0 1 0,0 2-64,0 1 0,1-1 45,1 1 1,-1-3-101,1 3 1,-1-2 80,1 1 0,-1 1-100,1 2 1,1-3 116,-1 1 0,0-1-5,-2 1 0,0 1 29,0-1 0,0-2 14,0-1 243,0 0-307,0-2 154,0 0-87,0-2 36,-2-1 0,1-4 32,-1-1-36,-2-2 1,3-2 15,-1 0 0,1-1-34,-1 1 0,1-3 45,-1 1 1,1-2-43,-2 2 1,3 1 16,-2-2 0,1 0-3,1 0 0,-2-1 38,0 1 1,-1 0-19,3 3 1,0-2 6,-2-1 1,1 0-36,-1 3 1,1 0 13,1-1 1,-1 1-137,-1 2 166,1-2-99,-1 3 79,2-1-121,0 2 1,0 7 51,0 1 0,0 2-16,0-2 1,0 1 2,0-1 1,2 3-89,0-1 0,0 3 102,-2-3 1,0 4-64,0-2 0,2 0 45,0 1 0,0 0-164,-2 2 1,1-3 82,1 1 0,-1-3 29,1 0 1,-1 2 155,-1-2 1,0-1-198,0-3 288,0-3-140,0 2 56,0-3 0,0-3-82,0-1 0,0-2 83,0 0 0,0-3-14,0 1 0,0-4 103,0 2 1,-1 0-89,-1-1 1,1 0 14,-1-1 0,1 1-65,1 0 0,0 0 26,0-1 0,0-1-78,0 0 1,0 0 77,0 0 0,0 3-81,0-1 1,0 1-4,-2-1 0,1 1 43,-1 2 0,1 1-47,1-2 62,0 5-80,0-2 58,0 5 0,-1-1-33,-1 4 0,1 2 29,-1 2 0,2-1-87,0-1 1,0 1 52,0 3 0,0 0-7,0 0 0,0 0-62,0 1 0,0-2 70,0 4 0,0 0-82,0 2 1,2-1 67,0 1 1,0 0-120,-2 0 1,0 0 99,0 2 1,0-1-17,0 1 1,0-2 30,0 0 0,0-2-45,0 0 254,3-3-268,-2 1 257,1-6-175,-2 0 1,0-4 76,0-1 1,0-1-55,0-4 0,0 1 117,0 0 1,0-2-57,0 0 0,0 0 6,0-3 0,1 3 33,1-3 0,-1 0 20,1-1 0,-1-1 19,-1 0 1,0 0-72,0 0 1,0 1 47,0 1 0,0-2-35,0 2 0,0-2-67,0 5 0,0-3-8,0 3 1,0-3-22,0 2 1,0 1-4,0 1 0,0 3 107,0 0-297,0 0 233,0 0-203,0 1 169,0 9 0,0-2-61,0 5 1,0-1 14,0 0 1,0 2 0,0 3 1,0 0-49,0 0 1,0 1 63,0 1 1,0 3-137,0-1 1,0 2 73,0 0 0,0 3-122,0-1 1,0 0 80,0-1 0,0-4 140,0-1 0,0-4-63,0-3 383,0-4-169,0-1-146,0-8 0,0 0 100,0-6 0,-1 0-86,-1-2 1,1 1 169,-1-1 1,1-2-94,1 0 1,0-1 87,-2 1 1,1 2-140,-1-2 0,-1 1-2,1 1 1,0 0-106,2 1 1,-3-2 123,1-1 1,0 4-106,2-2 1,-2 2 77,0 0 0,0 2-433,2 3 223,0-1-558,3 4 734,0 0 0,4 3 0,-1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56:44.14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45 39 6060,'-3'4'0,"3"-1"0,-4-3 0,2 3 0,1-3 0,-1 4 0,2-2 0,-1-1 0,-1 1 0,1-1 0,-1 1 0,1-1 0,1 5 0,0-3 0,0 2 0,0-1 0,0-2 0,0 2 0,0-1 0,0 1 0,0-2 0,0 2 0,0-2 0,0 3 0,0-3 0,0 2 0,0 0 0,0 3 0,0-1 0,0 1 0,0-3 0,0 0 0,0-2 0,0 3 0,0-3 0,0 2 0,0-3-135,0 5 3,0-5 195,0 2-53,0-3 151,0 0-145,0-3 0,-1 1 165,-1-2-116,2 3-100,-3-5 40,3 2-7,0-2 1,0 2 36,0-1-3,0 1-20,0-2-5,0-1 0,0 1 57,0-1 0,0 3-49,0 0 1,0 2 15,0-2 0,-2 1 14,-1-1 0,1 2 55,2-2-31,0 2-11,0-3 2,-3 4 0,3-2-102,-3 3 99,0 0-133,2 0 70,-2 0 1,3 3-6,0 1 0,0 0-34,0 0 1,1 0 44,1 3 1,-1 2-71,1 2 1,1-1 59,-1 3 1,2-1-143,-1 3 1,1 0 72,-2 0 1,2 2-36,-2-2 1,3-1 107,-3-3 0,0-2 158,-2-2 46,0-1-248,0-2 102,0-1 0,0-4-47,0-1 0,0 0 75,0-2 0,0 0-45,0-3 1,0 1 71,0 0 0,0-1-50,0 1 0,0-1 4,0 1 1,0 0-32,0-1 0,0 1 14,0-1 1,0-1 15,0-1 0,0 0-14,0 0 0,-2 2-31,0-1 0,0-2 26,2-1 0,0 2-47,0 0 0,0 0 28,0 0 1,0 0 15,0 1-30,0 0 0,0-1 5,0 3-77,0 2 96,0 1-39,0 3 0,0 1 18,0 1 0,0 2-36,0 2 0,0 1 27,0-1 1,0 0-66,0 1 0,0-1 19,0 1 0,0 0-6,0 1 1,0 0-56,0 3 0,0-3 80,0 3 0,2-2-83,0 1 1,0 1 65,-2 2 0,0-1-42,0-1 0,0 1 45,0-2 0,0 0-31,0-2 265,0-1-282,0-3 182,0-1 0,0-4-111,0-1 1,0-2 149,0-2 0,0-1-122,0-2 1,0 1 97,0-2 1,0 0-12,0-1 1,0-1-15,0 1 0,0 1-59,0 0 1,0 1 9,0-2 0,0 3-25,0-3 0,0 3 36,0 0 0,0-1-28,0 0 1,0 0 14,0 3 0,0 0-12,0-1 0,0 3 22,0 0 1,0 2-48,0-1 1,0 4-5,0 1 1,0 2-32,0 2 1,0 1 51,0-1 1,0 3-93,0 2 0,-2 0 76,0 0 1,0 3-131,2-1 1,0 2 19,0 0 1,0-1 32,0 3 1,-1-2 2,-1 2 0,1-3-15,-1-1 0,1-1 142,1-3 1,-1-2-167,-1-2 250,2-3-115,-3-2-1,3 0 1,0-2-15,3-3 1,-3 2 8,2-1 0,-1 1 17,-1-1-28,3 0-3,-2-3 0,2 1 0,-3 0 0,0-1 156,0 1 0,0-1-144,0 1 1,0-1 161,0-2 1,0 1-101,0-2 1,0 1 5,0-2 1,0 3-23,0-3 0,0 1 13,0 0 0,0-2-84,0 4 1,0-3 78,0 2 0,0 0-109,0 1 1,0 0 77,0 0 1,0 3-166,0 1 97,0 2 10,0-1 1,0 4-38,0 1 1,0 2 57,0 2 1,0 1-74,0-1 1,0 3 61,0-1 0,0 4-111,0-2 1,0 2 90,0 1 1,0 2-148,0 0 0,0 2 68,0-2 1,0 2-6,0-2 0,0 2-15,0-2 0,2 1 48,0-1 0,1-4 47,-1-1-150,-2-2 308,6-4-138,-5-1 1,4-7 134,-3-2 0,0-2-92,-2-2 0,0 1 175,0-1 1,0 1-51,0-2 0,0 1 29,0-3 1,0 2-92,0 0 0,0 1-1,0 0 1,0-2-11,0 1 0,0 1-3,0-1 1,0 1-42,0 0 1,-1-3 1,-1 3 1,2 0-7,-3-1 0,1 3-64,-1 0 1,-1 1 78,2 0 0,-2 1 0,2-1 0,-1 4 37,1 1-143,1 1 0,-3 1 30,2 0 0,2 3-8,-3 1 0,3 2-15,0 0 1,0 1-14,0 2 1,0 0-59,0 2 0,0 1 101,0-1 0,0 3-28,0 1 1,0 0 4,0-2 0,0-1-29,0 1 0,0 0 33,0 0 0,0 0-5,0 0 1,0-1 94,0-2-86,0 0 0,-1-5 133,-1 0-146,1 0 131,-2-4-94,3-1 1,0-4 27,0-2 1,0 0 8,0-1 1,0 1 4,0-1 1,0 0 54,0-1 1,0 0 8,0-3 0,0 3-6,0-3 0,0 1-54,0-1 1,0-1 31,0 1 0,0 2-17,0-2 0,0 2-31,0-1 1,0 1-1,0-2 0,0 4-9,0-2 1,0 2-12,0 0 0,-2 3-10,0 0 1,0 2-51,2-3 87,0 4-223,-3-2 197,2 3-100,-2 3 1,3 1 75,0 2 1,0 0-9,0 1 1,3 2-29,-1 2 1,1-1 28,-1 3 0,-2-1-125,3 6 1,-1-1 112,1 2 1,1 0-141,-2 0 0,2 3 75,-2-1 1,1 0 24,-3-1 0,0-4 51,0-1 0,0-4 94,0 0 0,-1-6 218,-1-1-255,1-2 0,-3-4 150,2-2 1,2-1-90,-3-6 0,3 1 92,0-3 0,0-2-62,0 0 0,0-2 57,0 2 0,0-3-73,0 1 0,0-1-5,0 1 1,0-1-11,3 0 0,-3 2 9,2-1 1,-1 1-100,-1-1 1,0 1 82,0 3 1,1 2-145,1 1 1,-1 2 177,1-1-287,-1 2 210,-1 1 1,0 1-383,0 1 91,0 3-141,0-2 401,2 6 0,2 0 0,2 4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44:41.51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7 58 7972,'0'-7'-321,"0"1"-19,-3 0 0,2-1 594,-1 1 0,1 1 143,1 1-315,0 3 69,0-2 1,0 4-141,0 1 0,0 1 70,0 4 0,0 1-213,0 1 1,0 2-67,0 0 1,0 1-67,0 1 0,3 0-53,-1 0 1,0 1 82,-2 1 1,1 0 171,1-2 1,-2-2-20,3 0 1,-3-1 71,0 0 0,0 0 127,0-4-105,0 0 0,0-3 166,0-3 0,0-3-35,0-3 0,0-1-116,0-2 1,0 2 123,0-1 0,0-2-106,0 2 0,0-1 58,0 0 1,0 2-44,0-2 1,0 0 121,0 0 0,0-1-22,0 1 1,0-1-19,0 1 1,0 0 21,0 0 1,0 1-43,0-2 1,0 2 23,0-1 1,0 0 96,0 0-267,0 1 125,0 4-61,0 1 0,0 4-45,0 1 1,0 3-163,0 3 0,0 2-143,0 3 1,2 0 117,1 0 0,-1-1-28,-2 1 0,0 2 27,0 0 0,0 0-5,3-2 1,-3 0 50,2 0 0,-1-1 84,-1 1 1,0-1 13,0-1 0,0-2 146,0-2 0,0-1 179,0 1-208,0-4 102,0 0-164,0-9 1,0 2 67,0-4 1,0-2-57,0-1 0,0 1 7,0-1 1,0 3-11,0-3 0,0 1 1,0-1 0,0-1 185,0 1 0,0 1-105,0 0 0,0 1 66,0-1 0,0-1-58,0-2 0,0 2-35,0 1 0,0 0-49,0-1 1,2 0-19,0 2 1,1 3-31,-3 1 89,0 4 1,0-1-156,0 4 0,2 4 114,0 5 1,0 2-174,-2 2 0,0-1 84,0 3 0,0 0-153,0 0 1,1 1 59,1-1 1,-1 2-23,1 0 1,-2-2 98,0 0 0,3-2-23,-1 2 1,0-3 249,-2-1-218,0 0 317,0-6-158,0-1 1,0-6 3,0-4 0,0-4 11,0-1 1,0-2-33,0 0 0,0 0-32,0 0 0,0-1 6,0 1 0,0 0 57,0 0 0,0-1-66,0 2 1,0 0 14,0-1 1,0 1-8,0-1 0,0 0 35,0 2 0,0-2-34,0 0 0,0 1-6,0-1 1,0 4 10,0-2 0,0 2 48,0 1-6,0 2-2,0 1-121,0 9 0,0 1 72,0 6 0,0 0-91,0-1 0,-1 2 33,-1 1 1,1-1-91,-1 3 1,1-2-36,1 0 1,0-1 77,0 1 1,0-2-72,0 2 0,0-2 85,0-2 0,3-1-7,-1-2 1,0-3-77,-2 2 199,0-5 0,0 0-81,0-4 0,0-2 97,0-2 1,0-3 76,0 1 0,0-4-93,0 2 0,-1-2 17,-1-1 1,1 0-28,-1 0 0,1 0 7,1-2 0,0 1-17,0-1 0,-2 2-80,0 0 1,0-2 34,2 0 1,0 0-12,0 2 1,0 3-11,0 1 1,0 2 41,0 1-8,0 2-1,0 1 20,0 9 0,0 1-20,0 6 0,0 0 23,0 0 0,0 0-16,0 2 0,0 0-92,0 2 1,0-2 35,0 2 0,0 0-111,0 2 1,0 0-90,0 1 0,0-1 57,0 0 0,0 0-44,0-2 0,0-2-104,0-2 331,0-3 0,-3 2 0,0-2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44:26.599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0 37 7899,'0'6'-328,"0"0"226,0 1 0,0 0-21,0 1 1,0 2 5,0 3 0,3 0-108,-1 0 1,0 0 178,-2 2 0,2-1 0,0 1 0,0-2 116,-2 0 0,0-3-99,0-1 264,0-2-166,0-4 53,0 0-45,0-8 1,0 0 15,0-6 1,0 2-17,0-1 1,0 2-39,0-1 1,0 0 58,0 1 0,0-1-51,0 3 0,0-3 43,0 0 0,0 1-34,0 1 1,0 1 37,0 0 0,0-1-37,0 1 1,0-1 6,0 1 0,0-1 0,0-2 0,0 2-6,0-1 0,0 3-29,0 0 31,0 1 1,0-2-195,-3 2 180,3 1 0,-3 4-113,3 1 0,0 2 91,0 5 1,0-1-92,0 2 1,0 1-56,0 2 1,0 0 66,0 0 1,0 0-94,0 2 1,0-1 109,0 1 0,2-1 3,0 1 1,0-2-16,-2 2 1,0-1 49,0-1 0,0-1-32,0-1 0,0-2-31,0-3 175,0-2-137,0-1 1,0-4 84,0-1 0,0-2-67,0-2 0,0-3 133,0 1 1,0-3-117,0 2 0,0-2 85,0 0 1,0 1-63,0 0 1,0 0 9,0-1 0,0 0 25,0 2 0,0-2-21,0 3 1,0-3 40,0 3 0,0-3-43,0 2 0,0 1 53,0 1 1,-2-1-44,0-1 0,0 1 14,2 1 0,-1 1-51,-1 0 3,1-1-71,-2 1 134,3 2-347,0 1 217,0 9 0,0 0-82,0 5 0,0 1 54,0-1 1,0 1-35,0 1 1,3 2 21,-1 0 0,0 0-6,-2-2 0,2 2 47,0-1 0,0 4-14,-2-3 1,0-1 65,0-4 0,1 3 17,1-3 1,-1-3 137,1 0-221,-1-5 113,-1 1 0,0-4-60,0-1 1,0 0 33,0-5 0,0 2-12,0-3 1,0 0-11,0-1 0,0 2 51,0-4 0,0 2-51,0-1 0,0 1 134,0-2 1,0 3-118,0-3 1,0 3 82,0-3 0,0 2-63,0-1 0,0 0 77,0-1 1,-1-1-61,-1 1 0,1 2 2,-1 0 0,1 0 5,1 1 1,0-1 50,0 3-83,-3-1 81,3 4-190,-3 0 0,3 6 117,0 1 0,0 2-147,0 3 1,0 1 74,0 3 1,0 2-8,0 0 1,0 2-21,0 1 0,2-1 40,0 1 1,0 0-130,-2-1 0,2 2 67,1 0 1,-1-1-18,1 0 0,-3-3 41,2-2 0,-1-2 142,-1-1-137,3-5 29,-2 1 1,2-11-39,-3-1 0,0-5 9,0 0 1,0-3 49,0-1 1,0-2-24,0 2 0,0-1-2,0 1 0,0 2-19,0-2 1,0-1 81,0 1 0,-1-2-67,-1 2 0,1 0 10,-1 2 0,0-2 150,0 0 1,2 1-135,-3 4 1,2 0-286,-1 4 286,1-1 1,-2 4 0,3 6 0,0 4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44:12.891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13 122 6346,'-4'-4'253,"1"-1"-205,3 0 1,0 2-28,0-1 0,0-1 31,0-1 0,0 0-8,0-1 0,0 1 5,0-1 1,0 0 91,0-1 0,0 0-47,0 0 0,0 1 11,0 0 1,0 3 127,-2 0-81,1 0-129,-2 0 153,3 1-244,0 3 0,0 3 77,0 1 1,0 3-159,0 1 1,0 0 29,0 3 0,0-3-85,0 3 0,0 0-62,0 2 1,2-1 83,0 1 1,0-1 87,-2-1 1,1 1-20,1-1 0,-1 0 143,1 0 0,-1-2-89,-1-2 0,0-1 280,0 0 28,0 1 44,0-4-194,0 0-76,0-3 0,0 0-29,0-3 0,0 2 44,0-3-27,0-1 1,0-1-3,0 0 1,0-1 87,0 1 0,0-1-46,0-2 1,0 2 12,0-2 1,0 2 0,0-2 1,0 2-28,0-2 1,0 0 69,0 0 1,0-1-61,0 1 1,0-1 14,0 1 1,0-2-6,0 3 1,0-1-9,0 3 0,0-1 43,0 1-39,0 2 0,-1 2-119,-1 2 0,1 0 108,-1 2 0,1 3-119,1 3 1,0 2 98,0 3 0,0 0-98,0 0 1,0 0 67,0-1 0,0 1-156,0 0 0,0 2 48,0 0 0,0 0 25,0-2 1,0 0 105,0-1 0,0 1-61,0 0 1,3-1 91,-1-1 0,0-2-80,-2-2 0,1-2 152,1 0-117,-2-3 133,3-2 1,-2-2-111,1-3 1,-1 0 16,1-2 1,-1-1-23,-1-1 0,0-2 5,0 3 1,2-4 66,0 2 0,0-2-64,-2-1 0,0 1 86,0 1 1,0-1-78,0 1 1,0-1 51,0-1 1,0 0-12,0 1 0,-1-1 5,-1 0 1,2 2-63,-3 0 1,2 4 105,-1-2 33,1 2-104,-2 3 1,3 2-103,-3 4 0,3 3 94,-2 3 0,1 2-69,1 3 1,0 2-17,0 0 0,0 1-11,0-1 1,0-1-57,0 3 0,0-2 100,0 2 0,0-2-90,0 2 0,0-2 66,0 2 0,0-3 42,0 1 1,-2-1-41,0-1 0,-1-3 85,3-2-71,0-3 12,0-3 0,0-2 22,0-2 1,0-3-21,0-3 0,1 0-25,1-3 1,-1 3 19,1-3 1,-1 2-8,-1-1 1,2 1 50,0-2 1,0 3 3,-2-3 1,0 3 17,0-3 0,0 1-55,0-1 0,0 0 149,0 2 1,0-1-122,0 1 1,0-2 27,0 0 1,0 0-13,0 0 0,0 0-11,-3 2 0,3-2 12,-2 3 1,0-1-87,0 3 1,1 2 75,-1-1-32,1 4 0,1 1-18,0 4 1,0 5 30,0 1 1,0 3-213,0 2 0,0 2 116,0 2 1,0 0-273,0 0 0,0 0 128,0 1 0,0-3 216,0 0 0,3 3 0,1 3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43:59.809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7 134 8129,'0'-4'0,"0"0"-1122,0 2 766,0-4 425,0 3 187,0-4-77,-3 1-46,2 0 0,-1-1-35,2 1 0,0 2-15,0-1 0,0 3-29,0-2 0,0 2 60,0-3-71,0 1 0,0 0 11,0 0-111,0 2 0,0-1 63,0 0-164,0 3 181,0-3 1,0 6-49,2 1 0,-1 2-16,1 0 0,-1 1-93,-1-1 1,0 3-51,0 2 0,0-1 89,0 1 0,0-1 4,0 3 0,0-2 30,0 0 0,0-3 142,0 3 1,0-3-149,0 0 1,0-1 331,0 0-118,0-1-80,0 1 71,0-4-107,0 0 0,2-4 0,0-1 0,0 1 1,-2-4 0,0 3-13,0-2 1,0 0 4,0-3 0,0 1 55,0-1 0,1 3-57,1 0 1,-1 0 8,1-3 0,-1-1 17,-1-1 1,0 1-21,0 1 1,0 0 20,0-2 0,0 2-11,0-1 0,0-1-18,0 0 0,0-2 16,0 0 1,0 1-46,0-1 0,0 3 37,0 0 1,0 1 35,0 0-30,0 1-7,-3 2 1,2 2-55,-1 4 0,1 4 44,1 3 1,0 2-115,0 0 0,0 1 105,0 1 0,0-1-163,0 1 0,0 0 17,0 0 1,0 0 35,0 0 0,0-1 55,0 1 1,0-2-18,0 0 1,0-1 115,0 3 0,0-2-109,0-1 1,0-2 143,0 1 0,0-2-54,0-1 212,0 1-194,0-4 2,0 0-32,0-3 1,0-3 1,0-1 0,0-2-44,0 0 1,0-1 34,0-2 0,3 2-13,-1-1 1,0-2 5,-2 2 0,0-3 85,0 3 1,0-2-54,0 2 1,0 1 74,0-2 0,0 0-64,0 0 1,0 1 11,0 1 0,0 0 89,0-1 0,0 0-89,0-3 0,0 3-32,0 0 1,0 0 39,0-1 0,0 2-79,0-1 1,0 1 37,0 0 1,0 3 8,0 0-87,0 2 1,0 0 79,0 4 1,0 2-47,0 2 0,0 3 36,0 2 0,0 1-140,0 1 1,0 1 119,0 1 1,0-2-163,0 2 0,0 1 37,0-1 0,0 0-44,0 0 1,0-1 231,0 1 1,0-4-129,0 0 1,0-3 127,0 0-165,0-1 262,0-3 1,2-2-95,0-4 1,0-4 98,-2-2 0,0-4-19,0 2 1,0-2-32,0-1 1,0 1-75,0 1 1,0-2 26,0 0 0,0 0-49,0-2 1,0 2 37,0 0 0,0 0-101,0 0 0,0-1 85,0 1 1,0 0-178,0 4 173,0 1-89,0 1 0,0 4-113,0 3 1,0 3 101,0 4 1,-2 2-384,0 2 1,0-1 171,2 0 0,0 0 273,0 1 0,0 1 0,0-2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43:21.90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7 8252,'0'-4'-1661,"0"1"1924,0 3 8,0 0 0,0 3-79,0 1 1,0 5-33,0 2 1,0 3-73,0 4 1,0 1 39,3 2 1,-3 2-231,2 3 1,0 4 132,0 2 0,-1 2-783,4-2 752,-1-3 0,2 3 0,1-3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3:44.98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65 13 6929,'0'-4'674,"0"1"0,0 3-315,0-2 36,0 1-29,-3-2-413,2 3 265,-2 0-292,3 3 0,0 1 60,0 5 0,0-1-211,0 2 0,0 4 73,0 3 1,0 1 13,0 2 0,0 1-51,0 0 1,2 1-151,0-3 0,1-3 72,-3-1 1,0-2 50,0-2 1,0-2-70,0-2 182,0-4 0,0-1 103,0-4 0,0-1 0,-3-4 0,-1 1 0</inkml:trace>
  <inkml:trace contextRef="#ctx0" brushRef="#br0" timeOffset="275">20 51 7961,'-4'3'0,"1"-2"-1,0 2 274,3 0-42,-6-3 1,5 4-1,-1-2 242,1-1-378,1 2 1,3-4 81,2-1 0,1 0-272,2-2 0,0 0 90,3 0 0,-1-2-291,1 2 1,1-1 38,-2 1 0,0-1-90,1 3 1,-1-2 87,1 1 0,1 1-188,-1 2 447,1 0 0,1-3 0,-1 0 0</inkml:trace>
  <inkml:trace contextRef="#ctx0" brushRef="#br0" timeOffset="684">65 167 7693,'-3'3'47,"2"3"1,-3-5 311,2 1 0,2-1 164,-3 1-34,3-1-292,0 5 133,0-5-296,0 4 0,0-4-9,3 1-130,0-1 1,4-1-194,-1 0 1,-2 0 166,0 0 1,1-1-111,1-1 1,1 1 56,-1-4 1,3 1-277,-1-2 0,1-1-7,-3 1 467,3-1 0,1-2 0,3-1 0</inkml:trace>
  <inkml:trace contextRef="#ctx0" brushRef="#br0" timeOffset="1124">58 282 7935,'-4'0'-303,"0"0"0,1 0-61,-1 0 1343,3 0-310,-5 0-19,5 0-126,-2 0-466,3 0 1,3 0 0,2-2 0,0-1 0,2 0 0,0 0-1,1 0 1,0-1-234,0 1 1,2 1-291,1-3 0,-1 4 208,0-1 1,1 1-953,2 1 1209,0 0 0,2 3 0,2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3:39.406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32 31 8003,'0'10'0,"0"2"-215,0-2 1,2 2-240,0-1 0,0 1 248,-2-1 0,1 1 179,1 1 1,-1 1-103,1 1 1,1-2 87,-1-2 1,1-3 5,-1 0 34,-1-1 1,2-3 0,0-4 0,0-4 0</inkml:trace>
  <inkml:trace contextRef="#ctx0" brushRef="#br0" timeOffset="642">46 1 7496,'-4'0'33,"1"0"204,1 0 1,0 0 211,-2 0-192,2 0 0,-1 0-40,1 0 0,1 1 143,-1 1-10,-2-2-160,4 3 0,-5-2-102,3 1 223,-1-1-393,1 2-56,1-1 4,-2-1-310,3 2 326,3-3 1,0 0-3,4 0 0,0 0 46,1 0 1,0 0-138,0 0 0,1 0 69,0 0 0,2 0-14,-3 0 0,3 1 40,-3 1 0,3-1-10,-2 4 1,-1-1 154,-1 2 1,-1 3-120,0-1 1,0 2 127,-2-2 1,-1 1-105,-3 2 0,0-1 257,0-1 1,-3-1-62,-1 2 0,-2-2 21,0 1 1,0 0-50,-1-1 1,0 2-57,-1-2 0,0 0-115,0 3 1,1-3 75,0 0 0,-1 1-184,-1 0 0,1-1 62,1-4 0,3 1 115,0-3 0,-1 0 0,-1-2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6:47.12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32 29 7863,'-4'0'192,"0"0"127,2 0 56,-1 0 53,3 0-332,0 0 0,0 2-86,0 3 1,2 1-161,1 3 0,2 1-129,-1 5 0,-1 2-168,-1 5 0,1-2 144,-1 4 0,0-1 303,-2 3 0,3 0 0,0-1 0</inkml:trace>
  <inkml:trace contextRef="#ctx0" brushRef="#br0" timeOffset="424">13 46 7870,'-1'-9'0,"-1"1"0,1-1 0,-2 3-583,3-1 391,0 4 1115,-2 0-546,1 3 1,-2 3 135,3 1 0,0 2-136,0 0 0,1 1-92,1-1 1,1 0-146,4-2 0,-1 1-110,1-3 1,0 0-432,1-2 0,2 0 284,0 0 1,2 0-701,-4-3 0,4 0 419,-2-4 1,4 2 0,-1 0 397,0 0 0,-2-2 0,2-3 0</inkml:trace>
  <inkml:trace contextRef="#ctx0" brushRef="#br0" timeOffset="767">45 188 7870,'-4'3'0,"-1"0"0,3-1-6,-2 1 0,2 1 322,-2-2 456,2 0-212,-4 1 32,6-2-365,-3 2 0,4-6-93,1-2 0,1 0-30,4-2 1,-1 0-151,1-1 0,1 1-563,1-2 0,1 3 363,-1 1 1,0 0-685,0 3 1,-2 0 929,1 2 0,0 0 0,-2 0 0</inkml:trace>
  <inkml:trace contextRef="#ctx0" brushRef="#br0" timeOffset="1109">38 264 7784,'0'-4'100,"0"-1"1,0 3-39,0-2 222,0 2 1,2-3-72,3 3 1,0 0-237,2 2 1,-1-2-125,1 0 1,-1 0-259,0 2 0,3 3-154,0 1 0,1 2 559,-1 0 0,2 3 0,-1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7:26.436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20 1 8514,'-3'3'0,"3"3"0,-3-4 314,3 2 1,-2 0-141,-1 3 1,1-4 94,-1-1 31,3 2 223,-3-4 27,3 6-223,0-5-193,0 2 233,0-3-341,0 0-2,3 0 0,-2-2 7,3-1 0,-1 1-143,1 2 9,-3 0 0,5 2 114,-2 1 28,2 2 1,0-3 25,1 3-45,-1-2 1,3-3-13,2 0 0,0 0 0,1 0-131,1 0 1,5 0 33,-1 0 2,1 0 1,1-1 0,1-1-223,-1 0 265,-3 0 1,3 2 0,-2 0-116,1 0 96,-1 0 0,-1 0 1,-1 0-97,2 0 0,3 0-261,1 0 187,2-3 1,2 2 0,-1-3-736,-1-1 968,-2-1 0,4-3 0,-2-1 0</inkml:trace>
  <inkml:trace contextRef="#ctx0" brushRef="#br0" timeOffset="959">283 275 8514,'6'0'-140,"1"0"0,-3 0 410,0 0-263,-2-3 0,1 1 206,0-2 1,-3 2 8,2-2 1,-1 2 122,-1-3-143,0 4-121,-3-5 0,0 5-173,-4-4 117,1 4 1,-1-2-115,1 3 1,-3 1 0,-3 1 58,-2 2 1,0 3-71,-3 1 1,0 6 170,-3 5 0,2 4-48,1 5-34,1 1 1,6 3 0,2-1 110,3-1 0,4 0 325,5-4-439,6-5 0,7-8 0,4-5-482,0-3 309,4-2 0,-6-4 1,3-2-1148,-2-3 1334,-4-4 0,3-5 0,-3-2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7:14.537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46 0 8413,'0'7'-2151,"0"-4"2463,-3 0-71,2-3-115,-2 0 1,3 0 53,-2 0 41,1 0-37,-2 0-127,0 0 0,2 1 1,-1 0 60,-1 1 0,2 1 11,-1-1 1,-1 0-37,1 2 1,-1-2 342,1 0-313,1 1 1,-2-1 169,0 2-10,3-3 28,-3 2-226,3-3 178,0 0-180,3 0 0,-3 0 83,3-3-213,0 3 0,-1-3 106,2 3 1,-2 0-70,2 0 1,-2-2 122,3 0-175,-1-1 1,2 3-1,1 0 1,-1 0 1,1 0 12,-1 0 0,0 0 5,1 0 1,0 3 26,2-1 14,1 0 1,0-2 0,1 1 22,0 1 1,1-2 32,1 3-43,0-3 1,0 0 0,0 0 62,0 0-44,-1 0 0,1 0 0,-2 0 12,0 0 1,-1 0-75,0 0 48,2 0 0,-4 0-28,0-3 0,2 3 1,0-2-5,0 1 1,1 1-14,-2 0 1,0 0 30,0 0-58,1 0 0,0 0 0,-2 0 6,-1 0 0,2 0-43,0 0 75,-1 0 0,-1 0 0,-1 0-46,0 0 91,1 0 0,-1 0-28,1 0 0,-3 0 14,0 0 1,-2-2-32,3 0 160,-4-1-230,5 3 54,-3 0-39,4 0 1,-3 1 31,0 1 0,-2-1 24,3 1-23,-4 2 0,3-4-33,-2 3 0,-1-1 11,3 1 157,-2-1 0,1-2-140,0 0 89,0 0 0,4 0-18,-1 0 1,-2 0-10,1 0 323,-1 0-308,2 0 34,1 0 0,-3 0 12,0 0-109,-2 0 1,3 0 79,0 0 1,-2 0 3,1 0-26,1 0 1,1 0 57,1 0 1,-1 0-3,0 0 0,1-1-60,-1-1 1,1 0 30,-1-2-36,0 3 1,3-4-24,0 3 1,-1-3 55,-2 3 1,1 0-13,-1 2 1,-1-1 15,-1-1-159,-3 1 1,5-1-23,-2 2 82,-1 0 0,2 0-63,-3 2 90,0-1 12,1 2 0,-1-1 4,2 0 0,-3 1 6,2-1 236,0-1-156,1 2-146,-1-3 0,3 0 76,-2 0-5,-1 0 7,3 0-18,-3 0 1,2 0 140,-1 0 1,-3 0-303,5 0 227,-2 0 1,2 0 64,0 0-88,-2-3 1,2 2 44,-2-1 0,-1-1-69,2 1 1,-3 0 1,2 2 0,-2 0 42,3 0-159,-1 0 1,0-2 389,0 0-232,1 0-79,1 2 30,0 0-5,1 0 1,-1 0-68,1 0 1,-3 0-7,0 0 0,-2 2-26,3 0-227,-1 0 264,2-2 1,-1 0 0,-2 1-119,0 1 136,2-1 1,-4 1 22,4-2 0,-3 3-16,2-1 26,-2 0 31,3-2-6,-4 3 33,5-3-108,-6 6 40,3-5-86,0 2 35,-2-3-40,5 0 59,-6 3-103,3-3 113,0 3 1,-2-3-15,4 0 127,-4 0-129,2 0 65,0 0 1,-2 0 33,4 0-18,-4 0 1,2 0 27,0 0 16,-3 0-39,6 0-10,-5 0-41,4 0 41,-4 0 108,5 0 1,-5-1-73,1-1 8,1 2 39,-2-3-47,2 3 1,-2 0-34,1 0 57,-2 0-162,3 0 152,-3 0 221,0 0-249,0 3 1,-2-2 16,0 3-68,0 1 1,0 1 3,0 0 1,-1 1-9,3-1 0,-2 1 11,0-1 0,-1 3-7,1-1 0,1 1-42,-1 0 0,2-2-8,0 2 1,-3 0-9,1-1 0,0 1-7,2-3 1,-2 3-77,0-1 1,0 2 107,2-2 0,0-1-139,0 2 1,0-2 82,0 0 0,0 1 1,0 1 0,0-1 51,0-1 1,0-1-9,0 0 0,0 3 18,0 0 0,0-1 117,0-2 0,0 1 53,0-1 0,0 1-89,0-1 0,0 1 40,0-1 0,0-2-71,0 1 1,0-1-5,0 2 0,0 1 0,0-1 1,0 0-4,0 1 0,0-1 12,0 1 1,0-1-6,0 1 1,0-1 75,0 0 0,0 3-62,0-1-5,0 1 1,0-3-18,0 1 1,0-1-5,0 1 0,0-1 7,0 1 0,0-3-1,0 0 1,0 0-25,0 3 1,0-3-6,0 0 1,0 1 15,0 1 1,0 0 1,0 1 1,0-1 42,0 1 0,0-1-44,0 0 1,0 2 1,0 0 1,0-1-9,0 2 0,0-2-2,0-1 0,0 1-51,0-1 0,0 1 60,0-1 0,0 0-45,0 1 1,0-1 29,0 1 0,0-1-18,0 1 1,0 0 23,3 1 1,-3-1 8,2 2 1,-1-1-14,-1 0 0,0 0 11,0 3 0,0-3-60,0 0 1,0 1-7,0 0 0,0 2-181,0-3 1,0 3 119,0-3 1,0 2-177,0-2 0,0 0-66,0 3 1,0-3-95,0 3 1,0-3 28,0 0 1,1 0 434,1 1 0,-1-2 0,2 2 0</inkml:trace>
  <inkml:trace contextRef="#ctx0" brushRef="#br0" timeOffset="666">276 288 8119,'3'0'-213,"0"3"0,-2 0 1,0 2 134,1-1 0,1 2 34,-1 3 1,0 4 63,2 0 1,-2 7-133,3 2 1,-2 5 111,1 3 0,2 1 0,-2 1 0</inkml:trace>
  <inkml:trace contextRef="#ctx0" brushRef="#br0" timeOffset="1400">283 269 8119,'-6'0'-452,"-1"0"564,1 0 705,-1 0-357,1 0 0,0 3-45,-1 0-199,1 4 1,2-1 135,-1 0-426,4-2 181,-2 2 0,6-6 15,1 3 0,4-3-118,1-3 0,3 1 196,0-4-292,1 1 1,8-5 0,-2 2 18,1-1 1,3 0-121,0 1 0,0 0 112,1-3 0,-4 3 14,2 0 1,-5 1 0,-3 3-1,-2 2 37,-1 1 1,-6 2-1,-1 1 87,-2 2 0,-2 2-15,0 0 0,-2 3-25,-1 0 1,-4 2 13,1 0 1,-2 1-26,2 1 1,-3-3 14,1 1 0,-2-3-184,2 0 0,0 2 56,-3-2 0,3 0-55,0-4 1,1 1 118,0-3 0,3 1-9,0-1 1,2-1-34,-3 1 36,4-1-16,-2-1 28,9 0 1,0 2-37,5 0 0,0 3-12,-2 0 1,1 0-248,-1 2 265,2-1 1,-1 0 0,1 2-207,0 0 1,-3 0 351,0 3 0,-1-3-122,0 3 0,-2-1 430,0 1 1,0 0-189,-3-2 0,0 1 27,-2-1 1,-3 0 11,-1 0 0,-3-3 64,-1 0 1,0 2-163,-3-3 0,-1 3-141,-3-4 1,-5 3 20,0-2 0,-3-2-228,-1 2 0,-3-4-375,-1 1 0,1-1 217,4-1 0,1 0 0,2 0 1,5-3-219,2-1 85,6-2 499,4 2 0,9-1 0,1 1 0</inkml:trace>
  <inkml:trace contextRef="#ctx0" brushRef="#br0" timeOffset="2559">302 486 7859,'0'-7'-1800,"0"4"2166,0 0-71,0 0-175,0 2 145,0-1-169,0 2 0,0 0 3,0 2 1,3 0 26,-1 2 0,0-2 5,-2 3 0,0-3-85,0 2 1,0 0-178,0 3 8,0-1 0,0-2 0,0 1-152,0 0 0,0 0 275,0 2 0,0 2 0,0 1 0</inkml:trace>
  <inkml:trace contextRef="#ctx0" brushRef="#br0" timeOffset="3436">456 345 8119,'-3'0'-999,"-1"0"649,2 0 405,1 0 0,-2 0 15,1 0 0,1 0 3,-1 3 1,0-3 177,0 2 142,2-1-70,-3-1-159,0 0 1,0 1 173,-1 1 46,-2-1-368,2 2 0,-2-3 0,0 0 196,-1 2-470,1-1 1,-3 2 0,1-2 22,0 1-995,-2-1 1230,3 4 0,-5 2 0,2 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6:54.15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14 32 8024,'-3'-3'-1372,"2"0"1561,-1 0-27,2 2 60,0-2 1,0 3-40,0-2 310,0 1-269,0-2 220,0 3-281,0 0-92,0 3 1,0-2-109,0 4 0,0-3 110,0 2 0,0 0-107,0 3 0,0-1 109,0 0 1,0 3-170,0 0 1,0 1 63,0-1 1,0 2-85,0 0 1,0 1 96,0 1 0,0 0 1,0-1 0,2 1-7,0 0 0,0-2 0,-2 0 0,0-3 9,0 3 1,0-3 4,0 0 1,0-1 13,0 0 1,0 1-20,0 1 24,0-1 0,0-1-10,0-1 1,0 1 1,0-1 0,0 0 9,0 1 1,0-1-12,0 1 1,0-1 2,0 0-2,0 1 1,0-1 14,0 1 1,0-1-15,0 1 1,0-1-4,0 0 0,0 1 2,0-1 0,0 1-1,0-1 0,0 0 7,0 1 0,0 0-5,0 2 1,0-2 2,0 1 0,0-1-3,0 0 1,0-1-3,0 1 0,0-1 2,0 0 1,0 1-6,0-1 0,0 1-6,0-1 0,0 1-2,0-1 1,0-2-62,0 0 1,2 1 62,0 1 1,0 1 16,-2-1-21,0 0 1,0 1 60,0-1 1,0 1-60,0-1 0,0 0 123,0 1 1,0-1-92,0 1 1,0-1 10,0 1 0,0-1-25,0 0 0,0 1-1,0-1 1,0 1-25,0 2 0,0-2-87,0 2 0,0 1-38,0 0 0,0 0 117,0 1 0,0-3-119,0 3 0,0-2 87,0 1 1,0-1 51,0 2 1,0-4-71,0 2 0,0 0 0,0 0 1,0 0-194,0 0 1,0-2-129,0 1 397,0-1 0,0 0 0,0-1 0</inkml:trace>
  <inkml:trace contextRef="#ctx0" brushRef="#br0" timeOffset="2177">7 32 8000,'-4'0'936,"1"0"-614,3 0 714,0 0-833,3 0-34,-2 0-167,2 0-39,-1 0 1,0 0 124,2 0-66,-2 0 81,3 0-261,-1 0 182,2 0 0,1 0-97,-1 0 1,-2 0 85,1 0 0,-1 0-52,2 0 0,1 0 29,-1 0 0,1 0-3,-1 0 0,1-2-2,2 0 1,-2 0 10,1 2 0,2-2-22,-2 0 1,3-3 19,-3 3 1,4 0 4,-1 2 1,-2 0 53,-1 0 1,2 0 6,-2 0 1,1 0 30,0 0 0,-2 0-72,2 0 0,-2 0-30,-1 0 1,1 0 64,-1 0-34,0 0 1,1 0 9,-1 0 1,1 0 51,-1 0 0,0 0-46,1 0 0,-3-1 1,0-1 1,1 1-27,1-1 1,1 2 4,-1 0 0,0-1-46,1-1 1,-1 1 56,1-1 0,-3 1-36,0 1 1,0 0 21,3 0 0,-1 1-70,1 1 0,-1-1 46,1 1 0,-1-1-1,0-1 1,1 0 7,-1 0 1,1 0 0,1 0 5,1 0 1,-1 0-9,-1 0 6,-1 0 0,0-1 1,1-1-2,-1 0 27,1 0-1,-1 2 1,1 0 31,-1 0-116,0 0 28,1 0 1,-1 1-51,1 1 76,-4-1 0,3 2 0,-2-3 0,2 0 1,0 0-17,1 0 4,-4 0-36,3 0 0,-2 0 1,2 0 0,-2 0 120,1 0 0,-3 0-77,2 0 0,-2 0 102,2 0-104,1 0-3,1 0-77,0 0 1,1 0-148,-1 0 0,-1 0 206,-1 0 0,0 0 26,3 0 0,-3 0 44,0 0 1,0 0-58,3 0 0,-3 0 0,0 0 239,1 0-256,1 0 83,0 0 0,-1 0-70,-1 0-1,0 0 15,3 0 1,-2 0-14,0 2-52,0-1 62,-1 2 0,2-2-105,-2 1 1,2-1 68,-2 1 98,-1-2-18,2 0 0,-1 0-13,2 0 136,-2 0-62,2 0 0,-5 0-96,3 0 22,-2 0 0,3 1-96,-3 1 0,1-1 115,-1 1-89,-1-1 0,2-1-2,-1 0 25,-1 3-15,5-3 1,-5 3 46,3-3 24,-2 0-57,4 0 163,-6 0 1,4 0-15,-2 0-27,-1 0-92,4 0 51,-4 0-99,5 0 1,-5 2-165,3 0 139,-2 1 57,4-3-16,-6 0 0,4 0 29,-2 0 1,-1 0-5,4 0 100,-4 0 0,3 0 129,-2 0-46,-1 0-142,1 0 284,-2 0 48,0 0-233,0 2-88,0-1 0,0 3-22,0-2 1,-2-1 30,0 4-106,-3-4 100,4 5 1,-4-3-156,3 4 0,0-1 0,2 1 73,0-1-25,-3 0 1,3 1 0,-3-1 37,3 1-205,0 2 1,0 0 173,0 2 1,-2 1-1,-1-1 6,2 1 0,0-2 55,1 1-20,0 0 0,0-1 0,0-1 233,0 0-208,0-2 1,0 5 0,0-4 58,0 0 1,0-1-67,0 0 68,0-1 1,0 3-56,-3-1 0,3 1-8,-2-3 0,1 1-10,1-1 1,-2 3-1,0-1 18,0 0 1,2-1 40,0 0-51,0 2 1,0-2 51,0 2 1,0-2-54,0 2 0,0-2 0,0 2-10,0 1 0,0-3-25,0 4 1,0-3 49,0 0-22,0 2 1,0-2 0,0 1-3,0 0 0,0-2-10,0 2 14,0 1 0,0-2-22,0 2 1,0-2 16,0 1 1,0-1-5,0 0 0,0 0 1,0 3 1,0-4-1,0 2 0,0 0 1,0 1-212,0 0 198,0-3 1,0 5-1,0-3-30,0 1 0,0 1 4,2 2 35,-1-4 1,2 3 0,-3-3-63,0 1 91,0-2 0,0 3 0,0-2-174,0-1 0,0 1 117,0 0-137,0-1 1,0-1 0,0-1-440,0 0 107,0 1 0,0 0 1,0 1-252,0 0 755,0 1 0,0-3 0,0 1 0</inkml:trace>
  <inkml:trace contextRef="#ctx0" brushRef="#br0" timeOffset="5062">295 602 7907,'0'-4'40,"-2"1"150,0 1 0,0 0 125,2-2-228,0 3 1,0-3 241,0 2-188,0-2 0,2-2 40,0 0 1,1-1-169,-1 1 0,0-1 49,2-2 0,0-1-117,2-3 1,1-2 47,-1-3 1,1 0 21,-1-1 0,3-3-103,-1 1 0,3-3 60,-3 3 0,3 0-65,-2 4 0,-1 2 90,-1 2 0,-3 1 9,0 1 0,-2 2-12,3 5 8,-4 1 0,2 4 3,-3 1 0,0 2 1,0 5 0,0 1-7,0 3 1,3 0 6,1 2 1,0 2-187,0 2 0,0 4 108,3 2 0,-1 4-397,0 3 1,1 1 32,-1 1 1,1-1-92,-1 4 1,0-7 526,1 0 0,-1-6 0,-2-5 0,1-5 0,-3-6 0,3-4 0,-4-4 0,4-9 0,-1-4 0</inkml:trace>
  <inkml:trace contextRef="#ctx0" brushRef="#br0" timeOffset="5344">340 454 8053,'-3'2'2162,"0"-1"-2009,3 2 1,0-3-190,3 0 0,1 2 1,4 0-1,1 0 1,0-2-1,1 0 36,0 0 0,4 0 0,2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6:16.046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26 1 8561,'-3'3'-1027,"0"0"0,2 1 1202,-1 1 1,1-3-114,-1 2 96,1-2-56,-2 3-15,3-1-9,-3 2-12,0-2 54,2 1-72,-1-4 64,2 2-38,0-3 105,0 0-89,0-3-46,2 2 1,-1-2 16,1 1 31,2 1-103,-4-2 96,6 0 11,-5 3-38,2-3-3,0 3-69,-3 0 1,4 0 77,-2 0-102,-1 0 1,2 0 81,-1 0-61,-1 0 39,5 0-36,-3 0 55,4 0 3,-1 0 48,1 0-79,-1 0 1,0 0 38,1 0-33,-1 0 1,1 0-4,-1 0 1,-2 0 3,1 0-15,-1 0 1,2 0 11,1 0 1,-1 0-27,1 0 1,-1 0 14,0 0 0,-1 0 4,-1 0 0,0 0 17,3 0 0,-1 0-16,1 0 1,-1 0-12,0 0 1,1 0 17,-1 0 0,1 0 18,-1 0-16,0 0 0,1 0 1,-1 0 1,1 0-23,-1 0 0,-2 1-3,1 1 1,-1-2-31,2 3 42,1-3 0,-1 0-20,1 0 0,-3 2 15,0 1 1,0-1 3,3-2 1,-3 0 6,0 0 1,1 0 5,1 0 0,-2-1-21,1-1 0,-1 1 17,2-1-23,1 1 1,-1 1 13,1 0 0,-1 0-15,0 0 0,1-2 12,-1 0 1,1 0-10,-1 2 1,0 0 10,1 0 1,-1 0-1,1 0 0,-3 0 11,0 0 0,0 0-13,3 0 0,-1-2 17,1 0 1,-1-1-16,1 3 1,-3 0 1,0 0 0,0-2 1,3 0 0,-3 0-14,0 2 9,1 0 1,1 0-4,0 0 1,-1 0-12,-1 0 1,-2 0 16,2 0-14,1 0 0,0 1 8,0 1-7,0-1 4,-1 1 1,2-2 1,1 0 0,-1 0 0,1 0 0,-1 0 5,0 0-5,1 0 0,-1 0 1,1 0 1,-1 0 0,1 0 0,-3 0 62,0 0-62,0 0 1,3 0 17,-1 0-14,1 0 0,-1 0-11,0 0 1,1 0 11,-1 0 0,1 0-15,-1 0 1,-2 0 6,1 0 1,-1 0-3,2 0 1,1 0 3,-1 0 0,-2 0-10,1 0 27,-1 3 1,2-2-17,1 1 0,-3-1 56,0-1-46,1 0 83,1 0-62,0 0-16,1 0 0,-3 0-41,0 0 50,-2 0-28,4 0 1,-5 0 26,3 0-103,-2 0 83,3 0-41,-1 3 31,-1-3 1,3 3 0,-4-3 58,2 0-22,-3 0 0,3 0-22,-2 0-5,-1 0 1,2 0-8,-1 0 13,-1 0 1,3 0-33,-2 0 20,-1 0-8,1 0-8,1 0 0,-1 1 14,2 1 3,-3-1 0,3 2-3,-2-3 3,-1 0-2,5 0 0,-5 0 7,3 0-5,-2 0 1,3 0 0,-3 0 1,2 0-2,-3 2 0,5-1 0,-2 2 0,0-3 0,0 0 0,-2 0 0,3 0 0,-4 0 0,4 1-4,-3 1 0,3-1-5,-1 1 8,2-2 0,1 0-57,-1 0 0,-2 0 50,1 0 1,-3 0 2,2 0-20,0 0 35,3 0 0,-1 0-21,1 0 1,-3 0 40,0 0-25,0 0 1,3 0 0,-1 0 0,1 0 0,-3 0-4,0 0 14,0 0 1,3 0-16,-1 0 0,-1 3 24,-1-1 1,-2 0-22,2-2 1,-2 0 32,3 0 1,-2 1-7,1 1-11,2-2 0,-2 3-32,2-3 1,-2 1 24,1 1 0,-3-1-28,2 1 0,-2-1 23,3-1 1,-3 0-15,2 0 0,0 0-1,0 3-5,1-3 8,-1 3 0,2-3 3,1 0 1,-3 0 0,0 0 0,0 1 0,0 1 0,2-1 0,-2 1 0,2-1 0,0-1 0,1 0 0,-1 0 0,1 0 0,-2 0 0,1 0 0,-3 0 0,3 0 0,-1 0 0,2 0 0,-1 0-9,1 0 0,-1 0 8,0 0 1,1 0-1,-1 2 1,1-1-2,-1 1-7,0-1 1,1-1 7,-1 0 1,1 0-1,-1 0 0,-2 0-10,1 0 1,-1 0-13,2 0-48,1 0 65,-1 0 1,1 0-4,-1 0 1,-2 0-12,1 0 30,-1 0 0,0 0-18,0 0 5,1 0 53,1 0 1,-2 0-48,1 0-9,-1 0 13,2 0 0,1 0-15,-1 0 13,1 0 0,-1 0-12,0 0 1,-1 0 17,-1 0 0,0 0-2,3 0 1,-3 0 70,0 0 0,0 0-72,3 0 1,-1 0 10,1 0 0,-1 2-1,0 0 0,-1 0 38,-1-2 0,0 0-31,3 0 0,-1 0-51,1 0 1,-1 0 26,0 0-9,1 3 0,-1-2 1,1 1 0,-1 0 20,0 0-118,1-2 1,-1 5 93,1-3 1,-1 1 8,1-3 0,-3 0-26,0 0 114,0 0 0,3 0-53,-1 0 0,-2 0 49,1 0-32,-1 0-4,2 0-53,1 0 26,-1 0 0,1 0-75,-1 2 0,-2-1 77,1 1-52,-1-1 1,2-1 22,1 0 1,-1 0 1,1 0 2,-1 0 1,0 0-4,1 0 1,-1 0-37,1 0 1,1 0 36,1 0 0,-1 0 55,-1 0 0,1 0-49,1 0 0,-1 2 4,-1 0 0,-1 0-5,1-2 0,1 0 3,1 0 1,-1 3-10,-1-1 1,-1 0-2,1-2 0,-1 1 8,0 1 1,1-2 0,-1 3 1,-1-3 56,2 0 0,-5 0-56,5 0 1,-2 2 64,1 1-56,1-1 1,-1-2 20,0 0 1,1 0 36,-1 0-35,1 3 0,-1-3-36,1 2 1,-1 0 21,0 0 0,3-1-102,-1 1 1,1-1 88,-3 1 1,2-1-29,0 1 0,0-1 17,3-1 0,-4 0-1,2 0 1,-2 0-7,0 0 1,1 0 4,1 0 0,-1 0 123,-1 0 1,-1 0-97,0 0 9,4 0 1,-3 0-13,1 0 0,-1-1 51,-3-1 1,2 1-40,-2-1 0,0 2-86,0 0 12,0 0-88,3-3 0,-1 2 107,0-1 0,-1 1 12,-1 1 1,0-1 1,0-1 0,2 2-19,-2-3 0,-1 2 92,2-1 0,-1 1-78,2-1 1,0 1 126,-2-2 1,2 3 1,-2-2-39,2 1 1,0 0 67,-2-1-72,2 1-63,-3-2 29,4 3 0,-3 0-37,0 0 32,-2 0 0,3 1-131,-3 1 84,0-1-18,1 2 2,-3-3 36,6 0-67,-5 0 1,2 2 49,0 0 73,-3 0-65,3 1 0,-3-1 10,0 2 1,2-2-5,0 2 0,1-2 0,-3 3 1,0-3-181,0 2 1,0 0 107,0 3 1,0-1 85,0 1 1,2-3-46,0 0 0,0 0-39,-2 3 1,0-1 22,0 1 0,1 0-121,1 1 0,-1-1 123,1 2 1,-2-2 1,0 0 1,1 0-65,1 1 0,-1-1 52,1 2 1,-1 0 134,-1 0 1,0-1-93,0-1 1,0-1 22,0 1 0,0-1-6,0 0 0,0 1 36,0-1-14,0 1 1,0-1 41,0 0-61,0 1 1,0-1 5,0 1-113,0-1 0,0 0 91,0 1 0,0-1-21,0 1 0,0-3 18,0 0 0,2 1 6,0 1 0,0-2 26,-2 1 0,0-1 15,0 2 1,0 1 46,0-1 1,0-2-75,0 1 0,0-1 63,0 2 0,0 1-46,0-1 1,0 1-48,0-1 1,0 0 30,0 1 1,0-1-1,0 1 0,0-1-71,0 0-76,0 1 1,0-1 109,0 1 0,1-1 11,1 1 0,-1-3 51,1 0-63,-1 0 0,-1 3 254,0-1-233,0 1 0,0-1 74,0 0 0,0-1 52,0-1-47,0 0 0,0 3-77,0-1 0,0 0 38,0 1 0,0-3-130,0 0 0,0 1 139,0 1-172,0 1 1,0-1 32,0 0 0,2 1 29,0-1 1,1 1-55,-1 2 0,-1-2-3,1 2 0,-1-2-10,1-1 1,-1 3 64,1-1 1,-1 3-236,-1-3 0,2 2 59,0-2 0,0 2-134,-2 0 0,0-1-196,0-2 575,0-1 0,3 4 0,1 0 0</inkml:trace>
  <inkml:trace contextRef="#ctx0" brushRef="#br0" timeOffset="2475">1078 344 7994,'0'19'-455,"0"1"0,-2-1 161,0 0 0,-1 0 46,1 1 1,1 0 247,-1 1 0,1 2 0,-2 2 0,0 1 0</inkml:trace>
  <inkml:trace contextRef="#ctx0" brushRef="#br0" timeOffset="3084">1078 307 8012,'-6'0'-477,"-1"0"0,1 0 1217,-1 0-390,1 0 0,0 0 360,-1 0-488,1 0 0,-1 0 244,1 0 8,2 0-59,2 0-250,2 0 1,2-3-146,3 1 0,2 0-117,2 2 0,3 0 90,1 0 0,0 0-166,2 0 0,-2 0 97,0 0 0,1 3-229,1 1 0,-2 2 68,2 0 1,-1 4-33,1 0 1,-2 3 180,0-1 1,-1 1-3,-3 0 1,-1 0 193,-4 0 1,-1-1-80,-3 1 0,-3 2 152,-1 0 0,-5 1-46,-2-1 0,-1-1 100,-1 3 1,-2-2-43,0-1 1,0-1-117,3-2 0,-1 0-176,0-5 0,2 2-306,1-4 0,2-1-413,-1-1 0,4-2 71,1-2 751,3-1 0,-5-4 0,2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5:17.554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32 1 8122,'-3'0'-387,"-3"0"0,5 0 571,-1 2-128,-1-1 1,2 3 182,-1-2-117,-2-1 117,3 4-270,-1-4 0,0 3 86,-1-2-40,1-2-87,2 3 183,0-3-266,0 0 221,3 0-166,-2 0 121,4 0 0,-3 0 39,2 0-45,-2 0-7,3 0 1,-3 0-27,2 0 0,-2 0 29,2 0 0,-1 0-39,1 0 47,-3 0-32,5 0 0,-2 0 17,2 0 1,-2-2-12,1 0 0,-3 0-18,2 2 0,-1-1 4,2-1 1,0 1-47,0-1 47,0 1 26,5 1 0,-3 0-16,1 0 1,2 0-99,-2 0 1,1-2 90,-3 0 1,1 0 13,-1 2 1,3 0 2,-1 0 1,1 0 5,-3 0 0,3 0 47,-1 0 1,1 0-67,-3 0 1,1 0 31,-1 0 0,0 0-21,1 0 1,-1 0-69,1 0 0,-1 2 74,0 0 1,1 1-70,-1-1 1,-1-1 52,-1 1 1,0-1-19,3-1 77,-1 0 0,0 0-67,1 0 1,-3 0 110,0 0-100,1 0 65,1 0-47,0-3 0,1 2-25,-1-1 0,-1 1 27,-1 1-11,0 0 1,2 0-113,1 0 105,-1 0 0,1 0-74,-1 0 0,1 0 59,-1 0 1,-2 0 123,1 0 1,-1 0-117,2 0 0,1 0 69,-1 0 0,0 0-50,1 0 1,-1 0 3,1 0 0,-1 0 3,1 0 0,-1 0 3,0 0 0,-1 0-14,-1 0 1,0 0 3,3 0 0,-1 0-60,0 0 0,-1 0 51,-1 0 0,0 0 42,3 0 0,-3 0 1,0 0-18,1 0 0,1 0-17,0 0 0,-1 0 2,-1 0 0,-2 0 10,2 0 0,-2 0-6,3 0 0,-3 0 60,2 0 1,-2 0-32,3 0 29,-4 0-44,5 3 0,-3-1-193,1 2 139,1-3 1,-1 4-7,2-2 1,-1-1-116,-1 1 134,0-3 0,3 3 11,-1-3 1,1 0-22,-1 0 0,0 0 48,1 0 0,-3 0-40,0 0 0,1 0 105,1 0-63,0 0 0,1 1 25,-1 1-46,1-1 1,-1 2 16,1-1-82,-1-1 1,0 4 63,1-3 0,-3 0-102,0-2 0,1 2 70,1 1 36,0-1 0,1-2 43,-1 0-14,1 0 1,-1 0 11,0 0 1,-1 0-50,-1 0 0,0-1 267,0-1-124,2 1-149,-3-2 10,4 3-6,-1 0 0,-2 0 2,1 0 1,-3 0-16,2 0 1,-2 0 22,2 0 1,-2 0-7,3 0 0,-3 0 87,2 0 1,-2 1-79,3 1 0,-3-1 30,2 1 1,0-1 31,0 2 1,1-2 91,-3 3-161,3-2-85,-1 3 0,2-3 33,0 2 0,-1-2 66,-1 0 0,-1-1-53,2 1 28,0-1 0,-1 2-44,2-3 30,1 0 1,-1 0-18,1 0 1,-1 0 38,0 0 0,-1 0 5,-1 0 0,0 2-134,3 0 0,-3 0 70,0-2 0,1 0 122,1 0 1,-2 0-92,1 0 1,-1 0 64,2 0 0,-2 0-23,1 0 0,-2 0 6,2-3 1,0 3-9,0-2 1,-2 1 5,1 1 0,-1-2 38,1 0 0,-2-1-28,2 3-30,1 0 19,1 0-54,0-2 45,1 1 1,-3-2-77,0 3 0,-2 0 64,3 0 1,-3 0-2,2 0 1,-2 0 8,3 0 0,-3 0-11,2 0 1,-2 0-8,2 0 1,-1 0 11,1 0 1,-2 0 1,2 0 1,-2 0 16,3 0 0,-3 0 20,2 0-27,0 0-7,3 0-62,-1 0 62,1 0 127,-1 0-124,0 0 1,0 1 9,-2 1-18,2-1 0,-2 1 3,2-2 1,-2 0-11,1 0 20,-1 0 1,2 0-56,1 0 1,-3 0 44,0 0-9,1 0 0,1 0-1,0 0 1,-1 0 35,-1 0-16,0 0-2,3 0 1,-1 0 3,0 0 0,-1 1-10,-1 1 0,-2-1 1,2 1 1,-1-1 1,1-1 0,-2 0-105,2 0 1,-2 0 92,3 0 0,-3 0-12,2 0 0,-2 0 10,2 0 0,-1 0-16,1 0 18,-3 0 10,5 0 0,-5 0 33,4 0-50,-4 0 49,5 0-26,-5 0-19,4 0 1,-3 0-20,2 0-7,-3 0-31,5 0 28,-2 0 0,0 0 31,0 0 0,-2 0-25,3 0 64,-4 0-63,5 0 141,-3 3 0,2-3-46,-1 3-20,-3-3 0,4 1 24,-3 1-28,1-1 1,-1 2-36,0-1 25,0-1 0,-1 3 21,1-2 3,-1-1-147,1 4 1,-1-3 97,1 2 0,-1-3-5,2 5 1,-3-4-2,0 2-4,0-3 0,0 3 1,0-2 0,1-1 6,1 1 0,-2-1-8,3 1 22,-3-1-6,0 5 1,0-5-7,0 4 1,0-3-2,0 2 0,1-2 0,1 2 0,-1-2-131,1 3 0,-1-3 78,-1 2 0,0 0 43,0 3 0,0-3-13,2 0 1,-1 1 29,1 1 0,-1 1-28,-1-1 1,0 1 4,0 2 1,0-2 4,0 1 0,1 2 12,1 1 1,-1-1-35,1 1 0,-2-1 25,0 0 0,0 2 14,0-1 0,0-1-22,0 1 1,0-3 30,0 0 0,3 1-34,-1 0 1,0 0 2,-2-3 1,0 0 9,0 1 0,0-1 0,0 1 1,0-1-24,0 0 0,2-1 16,0-1 1,0 0-39,-2 3 1,0-1 31,0 0 0,1 1 35,1-1 1,-1 1 16,1-1-45,-1 1 1,-1-1 60,0 0 1,2 1-55,0-1 0,0 1 63,-2-1 1,0 0-48,0 1 0,0 0 71,0 2 1,0-2-61,0 1 0,0 2-26,0-2 1,0 1 8,0 0 1,0-1-7,0 2 1,0-2-5,0 1 1,0 0-8,0 0 0,0-1-99,0-1 1,0 1 103,0 1 1,0-1-98,0-1 1,0-1 82,0 0 0,0 1-344,0-1 163,0 1 1,0-1 200,0 1 0,0-1 0,0 0 0</inkml:trace>
  <inkml:trace contextRef="#ctx0" brushRef="#br0" timeOffset="1034">860 264 7946,'3'-7'-39,"-3"1"1,3-1 102,-3 1 0,0 2 289,0-1-131,0 1 0,0-2-22,0-1 0,0 3-41,0 0 0,0 2 203,0-3-369,-3 1 1,0 0 113,-4 2 1,1-1-46,-1 1 1,0 1 33,-1 3 1,-1 2-111,-4 5 0,2 2 117,-4 4 1,-1 2 144,1 4 1,1 3-104,3 3 1,2 0-28,3 3 0,2-2-229,2 2 0,7-5 87,4 1 1,5-7-58,3 0 0,4-5 86,0-1 1,0-6-711,-1-4 0,-1-3 299,0 0 0,0-3 406,1-1 0,-4-7 0,0-3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3:20.98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19 167 8278,'0'3'-715,"-2"1"0,-1-2 1106,0 2-324,1-1 1,-1 1 42,3-2 0,0-1 90,-2 4 67,1-4 39,-2 5-146,3-3 0,0 2-93,0-1 51,0-3 0,0 3-30,0-2 125,0-1-339,0 2 161,0-3-155,0 0 1,2-1-99,0-1 0,3-2 155,0-2 1,0-1-41,2-2 0,-3 1 74,0-2 1,3-1 7,1-2 1,1 0-24,-3 0 0,1 1 74,-1-1 0,0-1-26,1-1 1,-1 4 13,1-2 1,-3 2-27,0 1 0,0 0 13,0 4-56,2 0 1,-5 2 31,3 2 16,-2 1 0,1 4-13,-3 1 1,2 3-1,0 1 0,0 0 16,-2 3 0,1-1 2,1 0 0,-1 3-44,1-3 1,-1 2 2,1 1 0,-1-1-26,1-1 0,1 1 44,-1-1 0,1-1-175,-1 0 1,-1-2 98,1 1 1,-1 0-59,-1 0 1,1-1 8,1-1 1,-2-1 145,3 0 0,-3 1 0,0-1 0</inkml:trace>
  <inkml:trace contextRef="#ctx0" brushRef="#br0" timeOffset="383">39 166 8142,'-5'-2'29,"1"0"176,3 0 56,-2 2 163,3 0-582,3 0 1,0 0 133,4 0 1,-1 0-211,0 0 0,3 0 43,-1 0 0,2 0 50,-2 0 1,0 0 140,3 0 0,0-3 0,1-1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5:00.137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39 7 6026,'-4'-3'0,"1"2"0,3-1 0,0 2 0,0 0 0,-3 0-54,3 0 104,-3 0 1,2 0 83,-1 0-54,1 0 5,-1 2-37,2-1 0,-1 2 36,-1-3 102,1 0-140,-2 0 1,2 0 64,-1 0 1,2 1-20,-3 1 199,3-1-189,0 1 1,0-2-92,-3 0 114,2 3-174,-2-2 146,3 2-174,0-3 131,0 0-46,3-3 8,-2 2 1,2-2-34,0 3 45,-3 0-47,6 0 1,-5 0 22,4 0 0,-3 0-1,2 0 110,-3 0-105,5 0 0,-3 0 56,1-2 1,0 1-50,-2-1 1,-1 1 12,4 1 1,-3 0 25,2 0-60,-2 0-10,3 0-10,-1 0-189,2 0 215,1 0 1,-3 0-19,0 0 0,-2 0 6,3 0 0,-3 0 5,2 0 1,-2 0-33,2 0 52,-2 0-32,4 0 8,-3 0 25,4 0 1,-3 0-23,0 0 20,-2 0-20,3 0-21,-1 0 1,0 0 23,0 0 1,-2 0-68,3 0 0,-3 0 34,2 0 0,-2 0-6,3 0 0,-3 0 37,2 0 1,-2 0-21,2 0 1,-1 0 76,1 0-71,0 0 0,3 0 47,-1 0 0,-2 0-36,0 0 0,1-1 27,1-1-7,1 1 0,-1-1-11,0 2 1,1 0-12,-1 0 0,-1 0 10,-1 0 1,0 0-5,2 0 0,-1 0 2,-1 0 1,0 0-4,3 0 1,-3 0 4,0 0 0,0 0-1,0 2 1,2-1 2,-2 1 0,0-1 3,0-1 7,0 0-13,3 0 9,-1 0-7,0 0-101,1 0 98,-1 0 1,-1 0-12,-1 0 1,-2 0-4,2 0 23,-2 0-5,3 0 0,-3 2-2,2 0 1,-2 0 24,3-2-33,-4 0 30,5 0-18,-3 0 0,1 0-1,1 0 0,-3 0-1,2 0 1,-2 0-1,3 0-76,-4 0-12,5 0-23,-3 0 96,4 0 0,-3 0 35,0 0-57,1 0 77,1 0-67,0 0 36,1 0 1,-1 0 4,1 0 0,-3 0-1,0 0 1,-2 0 14,3 0-25,-1 0 0,2 0-5,1 0 1,-3 0 7,0 0-9,0 0 0,3 0 5,-1 0 1,0 1-4,-2 1 0,2-1-1,-2 1 1,0-1-3,0-1 3,0 3 0,3-3 1,-1 3 0,-2-3 72,1 0-68,-1 0 83,2 0-78,1 0 0,-1 0 43,1 0-43,-4 0 0,3 0 1,-2 0 0,-1 1-44,-1 1 60,2-1-102,-1 2 76,4-3-21,-1 0 39,1 0 0,-3 0 2,0 0 0,-2-2-17,3-1 0,-3 1-1,2 2 1,-2 0 18,2 0 1,-1 0-4,1 0-1,0-3 3,2 3-38,1-3 26,-1 3 0,1 0-56,-1 0 0,-2 0 33,1 0 0,-1 0-16,2 0-29,1 0 1,-1 0 43,1 0 1,-1 0-16,0 0 11,1 0 1,-1 0 36,1 0 1,-1 0-14,1 0 2,-1-3 1,0 2-4,1-1 0,-3 1 11,0 1-10,1 0 1,1 0-5,0 0 1,-1 0 2,-1 0 1,-2 0-4,2 0 0,1 0 0,1 3-58,0-2 59,1 2 0,-1-3-9,1 0 8,-4 0-11,3 0 145,-2 0-132,2 0 0,-2 0 34,1 0 1,-3 0-101,2 0-5,-3 0-45,5 3-23,-2-3 110,2 3-27,0 0 62,1-2 1,-1 2-42,1-3 1,-3 0 109,0 0 1,-2 0-55,3 0 0,-3 0 50,2 0-41,0 0-8,3 0-38,-1 0 35,1 0-28,-1 0-38,0 0-28,1 0 62,-1 0-5,1 0 15,-1 0 3,1-3 5,-1 2 1,-2-2-13,0 3 1,-1 0 22,1-3-11,-3 3 33,5-3 1,-3 2-19,1-1 1,0 1 32,-2-1-22,-1 1-20,4 1 1,-3 0-38,2 0 38,-3 0 0,3 0-21,-2 0 28,-1 0 39,4 0 45,-4 0-80,2 0 3,0 0 9,-2 0-34,1 3 0,-2-1 36,0 2 19,0-3 1,0 3-37,0-2 0,0 0-7,0 2-22,0-3 2,0 5 38,0-2-1,0 2-51,0 0 41,0 1 3,0-1 0,0 1-16,0-1 1,0-2-9,0 1 0,0-3-14,0 2-3,0 0 10,0 3-1,0-1 0,0 0-1,0 1 0,0-3 6,0 0-1,0 1 1,0 1-2,0 1 5,0-1 0,0 0-33,0 1 1,0-3-6,0 0 0,0 1 37,0 1 0,0-2-9,0 1 0,0-1 15,0 2 1,0-1-27,0-1 31,0 0 1,0 3-20,0-1 1,0-2-42,0 0 0,0 1 46,0 1 1,0-2 0,0 1 1,0-1-3,0 2 0,0-1-7,0-1 1,0 0-25,0 3 0,0-1 23,0 0 1,3-1 14,-1-1 0,0 0-13,-2 3 0,0-1-23,0 1 0,0-1 18,0 0 0,0 1 13,0-1 1,0-2-18,0 1 1,0-1 3,0 2 0,0 1-34,0-1 1,0-1 19,0-1-34,0 0 0,0 3 20,0-1 6,0 0 1,0 1 32,0-1 1,0-2 3,0 1 0,1-1-11,1 2 0,-2-1-5,3-1 33,-3 0 1,0 3-28,0-1 1,0-2 32,0 1 0,0-1-17,0 2 0,0-1 2,0-1-5,0 0-3,0 3 1,0-1-1,0 0 1,0-1-1,0-1 0,0-2 4,0 2-4,0 1 0,0 1 0,0 0 0,0-1 0,0-1-77,0 0 1,0 3-27,0-1 45,0 1 0,0-1-66,0 0 87,0 1 1,0-1-210,0 1 200,0-1 1,0 0 45,0 1 0,0-1 0,0 1 0,0-1 0</inkml:trace>
  <inkml:trace contextRef="#ctx0" brushRef="#br0" timeOffset="1508">457 268 7795,'-4'0'757,"1"4"-719,3 2 1,0 2 122,0 5 0,0-1-266,0 5 1,0 0 150,0 2 1,0 1-386,0 2 1,2-2 188,1 4 0,1-4-148,-2 2 1,3-3 297,-1-2 0,2 2 0,0-3 0</inkml:trace>
  <inkml:trace contextRef="#ctx0" brushRef="#br0" timeOffset="2217">437 277 8226,'-6'-2'-201,"0"1"445,2-2 1,-1 2-5,3-1-13,0 1-116,2-1 1,0-1-30,0-2 0,3 2-77,1-1 1,2-3 137,0-1 0,3-2-247,2 2 1,1 1 107,1-2 1,2 0-87,0 0 1,1 2 75,-2 2 0,-1 0 12,0 3 1,-1 0 17,-3 2 1,2 0-10,-3 0 0,-2 3-108,-4 1 0,1 4 101,-1 0 0,-1 4-242,-3-1 0,-1 1 131,-4 1 0,1 1 62,-1 1 0,0 3-66,-1-1 0,-2 0-8,0 0 0,-2 0 18,1 2 0,-1-3 26,-1-3 0,3-1 139,1-4 0,2 1-170,-2-3 241,5-2-176,-2-1 0,6-4 85,0-1 1,0 0-70,0-2 0,3 0 11,1-2 0,0 1 3,0 1 1,1 0 0,4-3 1,-2 3 10,1 0 1,2 0-21,1 0 0,0 0-134,0 2 0,1 1 58,-1-1 0,1 4 0,1 3 26,0 0 0,-3 3 1,0 0-1,-1 3 1,-3 2 219,-1 2 1,-3-2-121,3 2 0,-4 1 102,1-1 1,-3 0-77,-1-2 0,-3-1 129,0 1 1,0 0-121,-2 0 1,-1-2 170,-1-1 0,0-1-150,0 2 0,0-4-36,-2 2 0,-1-3-121,2-1 0,-3 0-229,1-3 1,1 0-285,0-2 579,1 0 0,-3-6 0,0-1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2:23.13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687 1 8543,'0'6'140,"0"1"-111,0-1 0,0 1-92,0-1 0,0 0 37,0 1 1,0 0 62,0 2 1,0-2-184,0 4 0,0-2 87,0 1 0,2-1-64,0 2 0,0-3 93,-2 3 0,0-3-1,0 0 0,2 1 9,1 0 0,-1 0 12,-2-3 1,0 0-34,0 1 1,0 1 5,0 1 0,0-1 77,0-1 1,0-1-57,0 1 0,0-1 62,0 1 1,0 1-56,0 1 1,0-1 31,0-1 0,0-1-16,0 0 1,0 3 4,0 0 0,0-1 26,0-1 0,2-1-30,0 0 0,0 1-8,-2-1 1,0 1 6,0-1 0,0 0-14,0 1 0,0-1 14,0 1 0,0-1-17,0 0 1,0-1 11,0-1 0,0 0-3,0 3 33,0-1 0,0 1-28,0-1 1,0 0-3,0 1 0,0-3 5,0 0 0,0 1-21,0 1 1,2 0-20,0 1 0,1-1-5,-3 1 1,0-2 11,0 1 1,0-1-8,0 4 0,0-2 59,0-1 0,0 1-41,0 2 0,0-2 16,0 2 1,0 0-14,0-1 0,0 3 31,0-2 1,0 1-23,0-1 1,2-1-3,0-1 0,0 1-45,-2 1 0,1 2-5,1-3 0,-1 1-123,3 0 1,-1-1 90,1 3 1,-2-3-157,2 3 0,0-3 49,0 3 1,1-2 193,-3 1 0,3 1 0,-1 2 0,2 0 0</inkml:trace>
  <inkml:trace contextRef="#ctx0" brushRef="#br0" timeOffset="1559">7 51 6678,'-4'0'988,"2"0"-639,2 0-96,0 0-129,0-3-13,0 3 1,0-4-15,0 2 0,0 1 128,2-1-194,-1 1 0,3-1 120,-2 0-46,-1 0-55,4 2-1,-1 0-145,2 0 152,1 0 0,-1 0-60,0 0 40,1 0 0,-1 0-40,1 0 1,-1 0 55,1 0-97,-1 0 1,0 0 37,1 0 0,-1 0-2,1 0 0,-1 0-18,0 0 1,1 2 33,-1 0 1,1 0-13,-1-2 1,0 0 3,1 0 1,-1 0 32,1 0 1,-3 0-1,0 0-2,1 0 1,1 0 0,0 0 0,1 0 104,-1 0-121,1 0 1,-1-2 10,0 0 1,-1 0-15,-1 2 1,-2 0 12,2 0 0,-1 0-29,1 0 1,-2 0-11,2 0 1,-2 0-28,3 0-41,-4 0 0,5 0 73,-2 0 3,-1 0 0,3 0-5,-2 0 1,-1 0 50,2 0 0,-3 0-48,2 0 1,-2 0 67,3 0 1,-3 0-38,2 0 1,0-1 44,0-1-72,2 1 22,-3-1 1,3 2-88,1 0 1,-3 0 78,0 0 1,1 0-126,1 0 0,-2 2 65,1 0 1,-1 0 48,2-2 0,1 0 10,-1 0 0,1 0 4,-1 0 0,0 0 95,1 0 0,-2 0-114,1 0 0,-3 0 87,4 0 0,-2 0-63,1 0 0,-2 0 25,1 0-15,-1 0 0,1 1-27,0 1 1,0-1-51,0 1 0,-2-2-10,2 0 0,-3 3 11,2-1 34,0 0 53,3-2 1,-1 0-50,1 0 1,-3-1 110,0-1 0,-2 1-98,2-1 1,-1-1 7,1 1 1,-2-1 0,2 1 1,-2 1 6,3-1 0,-3 2-142,2 0 0,-2 0 82,3 0 0,-3 0-58,2 0 1,-2 0 50,2 0-52,1 0 0,1 0 61,0 0 0,1 0-27,-1 0 0,-1 0 42,-1 0 0,0 0 2,3 0 1,-1-3 55,0 1 0,1 0-85,-1 2-102,1-3 1,-1 3 75,0-2 1,1 1 77,-1 1 0,1 0 0,-1 0 0</inkml:trace>
  <inkml:trace contextRef="#ctx0" brushRef="#br0" timeOffset="2443">226 598 6876,'0'-4'504,"0"0"0,0 2-304,0-2 1,0 1-40,0-1 0,0 2-89,0-2 1,0-1 70,0-1 1,0 0-139,0-1 1,3-2 132,1-2 0,2-2-116,0-2 1,1-1-90,-1-3 0,3-4 94,2-3 1,1 0-88,1-4 0,0 1 70,0-1 0,-1-1 71,1 3 0,-3 6-51,-1 5 1,-2 6-89,-1 2 87,1 5 1,-4 2-1,0 4 0,-3 2 65,0 5 0,0 1-50,0 3 0,0 2-139,0 2 0,0 5 81,0 1 0,0 3-253,0 2 0,2-2 83,0 2 0,3 0-248,-3 0 1,3 2 103,-1-2 0,0 0-14,0-3 1,-2-5 203,2-3 0,-2-3-69,0-3 185,2-5 0,-4-4-61,2-4 1,-1-1 82,-1-4 0,3-2 0,1-1 0</inkml:trace>
  <inkml:trace contextRef="#ctx0" brushRef="#br0" timeOffset="2694">277 435 8098,'0'-3'418,"0"0"1,1 3-566,1 0 1,2 0 111,2 0 1,3 0-291,-1 0 0,6-2 92,-1-1 233,1-2 0,2 2 0,0-4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2:17.81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7 20 5788,'3'0'16,"0"0"-14,-3 0 1,0-1 13,0-1 0,0 1 43,0-2-42,0 3 212,0 0-179,0-2 52,0 1 2,0-2 108,0 3 149,0 0-289,0-3 0,-1 2 36,-1-1-125,2 2 85,-3 0-27,3 0 165,0 0-185,0 2 0,0 0 92,0 2 0,0-2-72,0 3 1,0-1 1,0 2 0,-2-1-60,0-1 0,-1 0 63,3 3 0,0-1-98,0 0 1,0 1 82,0 2 0,0-2-131,0 2 1,0-2 101,0-1 0,0 1-143,0 2 1,1-2 100,1 2 0,-1-2-7,1-1 1,-1 3-2,-1-1 1,0 2 10,0-2 0,1-1 68,1 2 0,-2-2-66,2-1 1,-1 3 3,-1-1 1,0 1 35,0-3 0,0 1 4,0-1 0,0 1-1,0-1 0,0 0 0,0 1 1,0-3-4,0 0 1,0 1-14,0 1 1,0-2-116,0 1 117,0-1 1,0 2 14,0 1 0,0-3-21,0 0 1,0 1-9,0 1 1,0-2 30,0 1 1,0-1-22,0 2 0,0-1 40,0-1 1,0 0-31,0 2 0,0-1 11,0-1 0,1 0-11,1 0 0,-1 2 3,1-2 0,-1-1 4,-1 2-98,0-1 1,0 2 87,2 1 0,-1-3-7,1 0 1,-1-2-51,-1 3 0,1-3 40,1 2 0,-1 0 17,1 3 0,-2-3-22,0 0 1,0 1 58,0 1 0,0 1-48,0-1 1,0 0 47,0 1 0,3-1-29,-1 1 1,0-1 0,-2 0 0,0 1 22,0-1 1,0 1-25,0-1 1,0-2 149,0 1-144,0-1 0,0 2 73,0 1 1,0-3-60,0 0 0,0 1 159,0 1-162,0 0 0,0 1 1,0-1 0,0 1-59,0-1 0,0 0 94,0 1-101,0-1 0,0 1 58,0-1 1,0 1-145,0-1 0,0 0 104,0 1-85,0-1 1,0 1 18,0-1 0,0 0-119,0 1-13,0-1 0,0 1 224,0-1 0,3 3 0,0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1:38.554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116 26 8317,'-3'-3'-1013,"2"-3"835,-5 5 575,6-1-32,-6-1-367,5 2 1,-4-1 54,3 4 1,0 2-9,2 2 1,0 1 3,0 2 0,1-2-16,1 4 0,-1 3-89,1 3 1,1 0 123,-1 2 0,2 0-178,-2 4 0,2 1 85,-1 1 0,1 2-353,-2 1 1,2-3 71,-2 1 0,0-4 92,-2-5 1,0-1 128,0-3-142,0-3 227,0-4 0,0-6 0,0-4 0,3-5 0,1-1 0</inkml:trace>
  <inkml:trace contextRef="#ctx0" brushRef="#br0" timeOffset="601">103 33 8317,'-7'-3'-910,"1"0"798,0-1 0,-1 0 337,1 2 1,1 1-31,1-1 0,0 2 33,-2 0 1,-1 0-31,1 0 1,1 0 15,1 0 0,0 0-167,-3 0 0,3 0 210,0 0-251,2 0 194,-3 0-245,4-3 1,-1 2 90,4-1 0,2-1 50,2 1 1,3 0-48,2 2 1,2 0 19,2 0 1,2 0-139,4 0 0,0 3 83,2 1 0,1 2-201,2 3 1,-3 1 71,1 3 0,-4 0-79,-1 2 0,-3-1 81,-3 3 1,-3 0 126,-1 0 1,-5-1-34,-2-4 1,-1 1 9,-1 0 1,-3 1 150,-1 1 0,-4-2-106,-1 2 1,-2 1 136,0-1 0,-1 0-69,-1 0 0,-2 1-123,0 1 0,-3 1 71,1-3 0,-1 0-346,-1-2 1,2-3 22,2-2 1,2-3 44,3-3 1,1-2-363,5-2 0,1-4 588,3-3 0,3-5 0,0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1:31.542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1925 34 6071,'0'-3'18,"0"-1"-55,0 2 39,0 1 0,0-2 81,0 1-28,0 1 158,0-2-153,0 0 14,0 2 0,0-2 5,0 1 336,0 1-278,0-2-101,0 3-36,0 0 84,0 3-66,0 1 1,0 2 5,0 0 0,0 1-33,0-1 0,0 1 29,0-1 1,0 3-47,0-1 0,0 1 6,0-3 0,0 3-5,0-1 0,0 3 2,0-3 1,0 3 22,0-2 1,0 0-65,0 0 0,0-2 54,0 1 0,0-1-37,0 0 1,0 1 29,3 1 1,-3-2-30,2-1 0,-1-3 9,-1 4 0,1-1 1,1 0 0,-1 2-16,1-3 1,-2 0 18,0 2 0,1 1-5,1 1 1,-1-1 7,1-1 0,-1-1-7,-1 1 1,0-1 3,0 0 1,0 1 74,0-1 0,0-1-20,0-1 0,0 0 11,0 3 1,0-3 31,0 0 1,0-2-58,0 2 15,0 1-15,0 1 1,0 1 15,0-1 1,0-2-15,0 1 1,0-1-14,0 2 1,0-1-2,0-1 1,0 0-1,0 2 1,0 1-7,0-1 0,0 1 12,0-1 0,0 3-7,0-1 0,0 1 5,0-3 1,0 1-4,0-1 0,0 0 3,0 1 0,0-1 32,0 1 0,0-1-30,0 1 1,0 1 0,0 1 1,0-1-8,0-1 1,0-1 8,0 0 1,0 3-7,0 0 1,0-1 4,0-2 0,0 2-9,0 0 0,0-1 5,0 2 0,0-2-3,0-1 1,0 2 2,0 0 0,0-1 0,0 2 0,2-2 26,0-1 1,0 1-25,-2 2 0,0-2-2,0 2 0,0-2 3,0-1 1,0 1-7,0-1 0,0 0 2,0 1 0,0-1-1,0 1 0,1 1-41,1 1 1,-1-1-7,1-1 0,-1-1-295,-1 1 344,0-1 0,3 3 0,0 1 0</inkml:trace>
  <inkml:trace contextRef="#ctx0" brushRef="#br0" timeOffset="900">25 38 5765,'-3'0'0,"-3"2"0,2 2 0</inkml:trace>
  <inkml:trace contextRef="#ctx0" brushRef="#br0" timeOffset="2277">7 32 6454,'-4'0'285,"2"-3"-133,1 3-27,1-3-32,0 3 84,0 0-18,3 0-123,1 0 0,0 0 5,0 0 1,-1 0-4,1 0 1,-2 0-64,2 0 0,-2 0 100,3 0-111,-1 0 0,2 0 62,1 0 1,-1 0-19,1 0 1,-3 1 5,0 1 0,0-2-1,3 3 0,0-1 2,1 0 1,0 1-3,0-3 1,-1 0-30,0 0 1,1 0 32,1 0 0,0 0-37,0 0 1,-2 0 29,1 0 1,2 0 26,-2 0 0,1 0-9,0 0 1,-2 0 5,2 0 0,-2-1-23,-1-1 1,1 1 5,-1-1 0,0 1-31,1 1 0,-1 0 36,1 0 0,-1 0-45,0 0 0,-1 0 35,-1 0 0,0 0-45,3 0 0,-1 0 29,1 0 1,-1 0-9,0 0 11,1 0 1,1 0-1,1 0 0,-2 0 24,-1 0 0,-2 0-21,5 0 1,-4 0-3,4 0 0,-2 0 4,-1-3 1,1 3-8,-1-2 0,3 1-9,-1 1 0,1 0-3,-3 0 1,3 0 2,-1 0 1,3 0 7,-2 0 0,-1 0 2,-1 0 0,-1-2-4,0 0 0,3-1 11,-1 1 1,1 0-15,-3-2 23,1 2-13,2-3 0,-2 4 2,2-1 0,-4 1-41,-1 1 1,0 0 17,3 0 0,-3 0-16,0 0 1,1 0 24,1 0 0,0 0-51,1 0 0,0 0 40,2 0 1,-2 0 7,1 0 1,1 2 8,0 0 0,0 1 2,0-3 0,-2 0 27,2 0 0,0 0-35,-1 2 0,1-1 19,-3 1 1,1-1-12,-1-1 0,3 2 18,-1 0 1,1 1-15,-3-1 0,1-1-51,-1 1 0,0-1 16,1-1 0,-1 2-6,1 0 0,-1 0 27,1-2 1,-3 0-5,0 0 0,0 0 9,3 0 0,-1 0-12,1 0 0,-1 2 21,0 0 1,1 1-19,-1-3 1,3 0 65,-1 2 0,1-1 19,-3 1 1,1 1 10,2-1 1,-1 1-65,3-1 0,-3-1 4,3 1 0,-3 1-17,3-1 1,-2 0 21,1-2 0,0 2 3,1 1 0,0-1 11,-2-2 1,0 0-3,0 0 0,-1 0-24,2 0 0,-2 0 6,1 3 1,-2-3 49,-1 2 1,1-1-42,-1-1 0,0 0-3,1 0 0,1 0 8,1 0 0,-1 0 0,-1 0 1,1 0-2,1 0 1,2 0 15,-3 0 1,3 0 1,-3 0 0,3 0-14,-2 0 0,2 0-33,0 0 0,-1 0 29,0 0 0,-2-2-45,1 0 1,0 0 40,0 2 1,-1 0-21,-1 0 0,1-2 2,1-1 0,-1 1-1,-1 2 29,-1 0 0,1 0-21,-1 0 1,0 0 37,1 0-33,-1 0 0,1 0 3,-1 0 1,0 0-4,1 0 0,-1 0 18,1 0 1,-1 0-14,1 0 0,-1 0 12,0 0 1,1 0-9,-1 0 0,3 0 7,-1 0 1,1 0-23,-3 0 0,1 0 14,-1 0 0,0 0-49,1 0 0,-1 0 42,1 0 1,-1 0-50,1 0 0,-1 0 59,0 0-42,1 0 1,-1 0 18,1 0-6,-1 0 0,0 0-12,1 0 0,-3 0 16,0 0-13,1 0 0,1 0 13,1 0-18,-1 0 13,0-3 0,1 3-6,-1-2 1,-2 1 2,1 1 1,-3 0-1,2 0 0,0 0-63,3 0 0,-3 0 50,0 0 16,1 0 1,1 0-22,0 0-134,1 0 1,-1 2 131,1 0 0,-1 0-67,1-2 0,-1 0 59,0 0 0,1 0-4,-1 0 1,1 0-50,-1 0 0,0 0 30,1 0 0,-1 0-83,1 0 0,-1-2 79,1 0 0,-3 0-238,0 2 0,0 0 22,3 0 272,-4 0 0,3 0 0,-2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1:05.928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19 19 8128,'-2'4'0,"1"2"0,-5-6 0,5 5-296,-4-2-368,4-1 461,-2-2 280,3 0 62,0 0-74,0-3 44,3 2-69,-2-5 51,2 6-216,-1-6 109,-1 5-22,2-2-4,-3 3 1,1 0 63,1 0-70,-1 0 48,1-2-12,1 1 8,-2-2 2,5 3 1,-5 0-9,3 0 0,-2 0-6,4 0 1,-5 0 12,3 0 0,-2 0 7,3 0-11,-4 0 6,5 0-3,-3 0 1,2 0 14,-1 0-34,-3 0-3,5 0 20,-2 3 1,0-2-4,0 1 16,-2-2-12,3 0 0,-3 0 10,2 0 1,-2 0-13,2 0 10,-2 0-6,3 0 1,-3 0-5,2 0-9,-2 0 13,3 0 0,-3 0-41,2 0 34,-3 0-68,5 0 0,-4 0 65,2 0 0,-2 0-89,2 0 56,-2 0-2,3 0 70,-1-2 0,2 1-48,1-1 0,-3 0 46,0 0-35,1 2 1,1-3 24,0 3 0,1-2-15,-1-1 0,-1 1 5,-1 2-6,0 0 1,2 0-6,1 0-34,-1 0 36,1 0 0,-1 0-6,1 0 1,-3 0-3,0 0 1,0 0 1,3 0 13,-1 0 0,-2 0-2,1 0 4,-1 0-18,2 0 45,1 0-34,-1 0 25,1 0-17,-1 0-46,1 0 42,-1 0 1,-2 0-29,1 0 1,-3 0 21,2 0-2,-3 0 9,5 0 1,-5 0-9,4 0 1,-3 0-39,2 0 28,-2 0 10,3 0 2,-1 0 0,0 0 19,0 0 0,-1 0 35,1 0-18,-3 0 0,3 0-13,-2 0-6,-1 0-5,4 0 1,-3 2 3,2 1 0,-2-1-77,2-2 67,-2 0-2,4 0 0,-4 0 3,3 3 1,-2-3-4,-1 2 1,0-1 0,2-1 1,-2 0-2,3 0 1,-3 0 8,2 0 1,0 1-4,0 1 3,1-1-4,-1 1 1,2-2-3,1 0 1,-3 0-1,0 0 1,-1 0 1,1 0-2,0 3 1,3-2 0,-1 1 0,-2-1 1,1-1 1,-3 0-1,2 0-1,0 0 0,3 0 0,-1 0 0,0 0 0,-1 0 0,-1 0 0,-2 0 0,2 0 0,-1 0-9,1 0 9,0 0-27,3 0 23,-1 0 3,0 0 1,1 0-1,-1 0 27,1 0 0,-3 0-27,0 0 21,-2 0-17,3 3 1,-3-3 0,2 3 9,-3-3-18,5 0 0,-4 0 4,2 0-3,-3 0-1,5 0 1,-5 0 3,4 0 1,-3 0-3,2 0 3,-3 0 0,5 0 0,-4 0-1,2 0 2,-3 0 6,5 0 0,-5 0 0,4 0 1,-3 0-8,2 0 3,-2 0-6,3 3 5,-1-2 0,0 2-4,0-3 0,0 0 5,0 3-5,2-3 9,-3 3-3,4-3 0,-1 0 22,1 0 0,-3 0-20,0 0-7,1 0 0,1 0 6,0 0 0,-1 0-14,-1 0 14,0 0-3,3 0 0,-1 0-3,0 0 0,-1 0-6,-1 0 4,0 0 0,3 0 0,-1 0 2,0 0 1,-1 0 0,-1 0 0,-2 0 8,2 0 0,-1 0-7,1 0 85,0 0-76,3 0-1,-1-3-5,0 3 0,1-3-22,-1 3 24,1 0 0,-3 0-15,0 0 1,-2 0 9,3 0 1,-3 0-26,2 0 0,-2 0 22,2 0 0,-1 0-2,1 0 5,-3 0 0,4 0-7,-3 3 11,3-3-10,-1 3 8,2-3 0,1 0-4,-1 0 0,-2 0 7,1 0-5,-1 0 0,2 0-1,1 0 0,-1 0 0,1 0 0,-1 0 0,1 0 0,-1 0 0,-2 0 0,0 0 0,1 0 17,1 0 0,1 0-16,-1 0 1,-2 0 0,1 0 0,-1 0 4,2 0-9,1 0 1,-1 0 5,0 0-2,1 0 0,-1 0-5,1 0 1,-3 2 4,0 0-4,1 1 1,1-3 2,0 0 0,-1 0-1,-1 0 1,-2 0 0,2 0 0,-2 0 0,3 0 0,-3 2 0,2 0 0,-2 0 0,3-2 0,-3 0 0,2 0 0,-2 0 0,2 0 0,-1 0 0,1 0 0,-3 0 0,5 0 0,-5 0 2,4 0 1,-3 1 3,2 1 14,-3-1 2,5 1-8,-2-2 1,0 0-10,0 0 1,-2 0-10,3 0 1,-3 0 15,2 0-12,-2 0 0,3 0-2,-1 0 0,0 0-3,0 0 0,-1 0 6,1 0-2,-3 0 3,5 0-5,-3 0-1,4 0 0,-3 0-2,0 0 1,-1 0 4,1 0-1,-3 0 4,5 0-5,-2 0 3,2 0-3,0 0 18,1 0 17,-1 0-13,1 0 0,-3 0-13,0 0 1,-2 0 0,3 0 1,-3 0-1,2 0 0,-2 0 7,2 0 0,-2 0 1,4 0 87,-3 0-94,4 0 0,-3 0 113,0 0-119,-2 0 0,1 0 7,-1 0-42,-1 0 48,2 0 1,-3 3-57,3-1 61,-3 0-35,3 1 16,-3 0-25,0 4 6,0-1 0,0 0-1,0 1 0,0-3 23,0 0 0,-1 1-9,-1 1 0,2-2-15,-3 1 1,3-1 13,0 2 1,0 1 5,0-1 0,0 1-4,0-1 0,0 3 10,0-1 1,0 1-42,0-3 1,0 3-8,0-1 1,0 1 11,0-3 1,0 3-2,3-1 1,-3 2 6,2-2 1,-1-1 2,-1 2 0,2-2 22,0-1 0,1 1-25,-3-1 1,0 1 52,0 2 0,0-2-48,0 1 0,0 0 1,2-2 0,-1 0 30,1 1 1,-1-1-20,-1 1 0,0-1 17,0 1 1,0-1-18,0 0 0,0 1 8,0-1 1,0 1-10,0-1 0,0 1-38,0 2 38,0-2 5,0 5 1,2-4-77,0 2 1,0-2 55,-2 1 29,0-2 1,0 2-24,0-1 1,0-2 140,0-1 1,0-1-95,0 2 0,0 1 10,0-1 0,0 1 71,0-1 1,1 0-85,1-2 1,-1 2 22,1-2 0,-1 2-2,-1 0 1,0 1-30,0-1 0,0 0 26,0 1 1,0 0-101,0 2 0,0-2 70,0 1 1,0-1-15,0 0 1,0-1-16,0 1 1,0 1 24,0 1 1,0-1 0,0-1 0,0-1-5,0 0 1,0-1 17,0-1 1,0 0-15,0 3 0,0-1-22,0 1 1,0-3-36,0 0 0,0 0-128,0 3 1,0-3-136,0 0 159,0 1 150,0 1 0,0 0 0,0 1 0</inkml:trace>
  <inkml:trace contextRef="#ctx0" brushRef="#br0" timeOffset="2759">679 287 8211,'0'-4'-1623,"0"-1"1707,0 1 130,3 0-155,-2 2 1,1 2-29,-2 2 0,3 6 33,-1 4 0,0 4-40,-2 3 0,1 3-20,1 2 0,-2 1-99,3 1 0,-3 1 17,0 1 1,0 0-200,0-2 1,0-4 346,-3 0 1,3-6-152,-2-3 178,-2-3 0,3-7-160,-1-3 1,-1-3 189,1-3 1,0-4-57,2 0 0,0-2-12,0-1 0,0 0-35,0 0 0,0 0 4,0-2 0,0 1-9,0-1 0,0 1 0,0 2 1,-1-1 25,-1 0 0,2-1-32,-3-1 0,3 2 95,0-2 1,-1 2-32,-1 2 0,1-1 11,-1 2 1,-1 0 2,1 2 1,0 1 29,2 0-139,-3 1 0,2 0 126,-4 2-131,4 1 112,-2 3-59,3 0 220,0 0 0,3 0-141,1 0 0,2 1 152,0 1 1,1-1-79,2 1 1,-1-2-76,2 0 1,3-2-288,2 0 1,4-2 106,0 2 0,0-1-93,3 1 0,-2 1-141,-1-1 1,0 2-173,0 2 0,-2 0 43,-2 2 1,-5-1 434,-1 2 0,1 3 0,0-1 0</inkml:trace>
  <inkml:trace contextRef="#ctx0" brushRef="#br0" timeOffset="3076">673 454 7880,'6'-4'-208,"-2"1"43,1 0 1,-1 3 94,2-2 0,1-1 40,-1 1 0,1-1 30,2 3 0,-1 0-162,2 0 1,3 0-168,2 0 0,0 1 329,-2 1 0,3 2 0,0 2 0</inkml:trace>
  <inkml:trace contextRef="#ctx0" brushRef="#br0" timeOffset="3392">660 601 8164,'-4'0'-1056,"1"-1"1241,3-1 1,0 1-90,0-3 1,3 1-36,2-1 0,3 2-56,3-2 1,1 0-11,1 0 1,2-1-44,3 3 1,1-1 84,2 1 1,0 1-395,2-1 1,0 2 356,1 2 0,-2 2 0,-3 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0:45.933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1 65 6247,'3'0'854,"0"0"-765,-3 0 0,1 0 43,1 0-56,-1 0-29,1 0-93,1 0 183,-2 0-211,5 0 0,-5 0 120,3 0 1,-1 0-97,1 0 0,-2 0 87,2 0-28,0 0 0,3 0-11,-1 0 0,1 0-2,-1 0 0,-2 0-15,1 0 1,-1 0 21,2 0 1,1 0-22,-1 0 1,1 0 20,-1 0-18,0 0 1,1 0 4,-1 0 3,1 0 1,-1 0-3,1 0 6,-1 0 0,0 0 20,1 0 1,-3 0-18,0 0 20,1 0 0,0-1-15,0-1 1,0 1 9,0-1 0,-2 2-8,1 0 1,1 0 1,1 0 0,-2 0-2,1 0-5,-1 0 0,2 0-11,1 0 1,-3 0 12,0 0 0,1 0 18,1 0 1,-2 0-16,1 2 0,-1-1-14,2 1 0,1-1 6,-1-1 0,0 0 0,1 0 0,-1 0 2,1 0 1,0 0-1,1 0 0,0 0-7,0 0 1,-1 0 5,0 0 0,1 0-4,1 0 0,-1 0 4,-1 0 0,-1 0 0,0 0 0,1 0 0,-1 0 0,1 0 0,-1 0 0,1 0 0,-1 0 0,0 0 0,-1 0 0,-1 0 0,-2-1 0,2-1 0,-2 1 0,3-1-1,-1-1 0,2 1 1,-2-2 0,2 3 0,-2-2 0,0 2 0,0-1 0,-2 1 0,2-1 0,1 1 0,1 1-1,0 0 1,1 0 1,-1 0-1,1-3 0,-1 3 0,0-2 0,1 1 0,-1 1 0,1 0 0,-1 0 0,1 0 0,-1 0 0,0-2 0,1 0 0,0-1 0,1 3 1,0 0 1,1 0 0,-3 0 9,1-2-11,-1 1 1,0-2 34,1 3 1,-3 0-31,0 0 0,1 0 2,1 0 0,-2 0-19,1 0 19,-1 0 0,2 0-8,1 0 0,-3 0 6,0 0 0,-2 0-7,3 0 0,-3 0 1,2 0 26,0 0-4,3 0 3,-1 0-23,1-3 2,-1 3-10,1-3 1,-1 3 10,0 0 1,-1 0-7,-1 0 1,0 0 2,3 0 1,-3 0-9,0 0 1,0 0 3,3 0 1,-1 0 1,1 0 1,-1 0 0,0 0 0,1 0 0,-1 0 0,1 0 0,-1-1 0,1-1 0,-1 1 0,0-1 0,1 1 0,-1 1 0,-2 0-8,1 0 0,-1 0-19,2 0 1,1 0-4,-1-3 0,-1 3-6,-1-2 0,0 1 12,3 1-17,-1 0 1,0 0 23,1 0 1,-3 0-14,0 0-12,1 0 89,1 0-43,0 0 13,1 0 27,-1 0-48,1 0 0,-2 1 27,0 1-20,0-2 0,-1 3 0,2-3-2,1 0 1,-3 0-3,0 0 0,-2 0-39,3 0 17,-1 0 1,2 2 20,1 1 0,-3-1-4,0-2 1,1 0 10,1 0 0,-2 0-11,1 0 1,-1 0 17,2 0-16,1 0 0,-1 0 14,1 0 0,-1 0 5,0 0 0,-1 0 0,-1 0 0,0 0-11,3 0 1,-3 0-1,0 0 1,0 0 2,3 0 0,-3 0 5,0 0-18,1 0 1,1 0 10,1 0 0,-3 0-18,0 0 14,0-3-4,3 2 0,-1-2 1,1 3 2,-1 0 24,-2 0-22,1 0-3,-1 0 1,0 0 2,0 0 0,-1 0-5,1 0 4,-3 0-1,5 0 1,-5 0-3,4 0 0,-3 0 2,2 0-3,-3 0 3,5 0 0,-4 0 0,2 0 0,-2 0 0,2 0 0,-2 0 12,3 0-5,-1 0 1,0 0-5,1 0 1,-3 0 0,2 0-6,-3 0 7,5 0-10,-2 0 7,2 0 0,-2 0-5,1 0 0,-3 0 4,2 0 0,-2 0-1,2 0 1,-1 0 15,1 0-15,-3 0 61,5 0-57,-2 0 0,0 2 24,0 1-13,-3-1-5,5-2 1,-4 0-10,2 3-3,-3-3 1,3 3-3,-2-3 8,-1 3 0,2-2-26,-1 1 25,-1 1-16,2-2 13,-3 5-6,0-6 4,0 6 1,1-4 0,1 2 0,-1-3 0,1 3 0,-2-2 0,0-1 0,0 2 0,0-1 0,0-1 0,0 2 0,3-2 0,-1 1 0,0-1 0,-2 2 0,0-1 3,0-1-2,0 2 13,3 0 1,-3-2-14,3 3 0,-3-2 48,0 3 1,0-3-42,0 2 1,0-2 1,0 3 1,0-1-8,0 2 1,0 1 0,0-1 1,0 1-65,0 2 1,0-2 62,0 1 1,2 2-83,1-2 0,-1 3 68,-2-2 0,2 1-116,0-1 1,2 1 92,-2-1 1,1 2-52,-1-3 0,0 3 80,2-2 1,-3-1-2,2-2 1,-3 1 77,0-1 1,2 1-98,1-1 1,-1 1 115,-2-1-93,0 0 0,0 1 73,0-1 1,0 1-59,0-1 0,0 0 3,0 1 1,0-1-17,0 1 1,0-1-2,0 1 0,0-1-17,0 0 1,0 1 22,0-1 0,0 1-17,0-1 0,0 0 12,0 1 1,0-1 5,0 1 1,0-1-8,0 0 151,0 4-134,0 0 1,0 2 7,0-1 0,0-2-37,0-3 1,0 1 27,0-1 0,0 0-139,0 1 0,0 0 128,0 2 0,0-2-109,0 1 0,0 1 83,0 0 1,2 2-202,0 0 1,0 1-1,-2-2 0,0 2-216,0-1 439,3 1 0,-2 4 0,2 0 0</inkml:trace>
  <inkml:trace contextRef="#ctx0" brushRef="#br0" timeOffset="1400">795 219 8192,'-3'-4'-102,"0"2"0,-4-1-98,1 1 0,1 0 263,1 2 0,0 2 76,-3 0 1,-1 5-58,-1 0 1,0 4 55,1-1 1,-2 6 105,0 3 1,-3 4-53,3 5 0,-2 4 99,-1 4 1,3 2 85,1 0 0,3-2-101,2-2 1,2-4-297,6-2 0,4-7 152,4-4 1,3-6-688,0-2 1,3-5 348,-1-2 0,-1-2-645,-1-2 0,-1-4 851,1-5 0,-1-4 0,1-1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0:30.632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7 71 7163,'-4'0'152,"1"0"24,3 0 378,0 0-561,3 0 0,-1 0-14,2 0 67,-3 0-36,5 0 1,-5 0-185,4 0 184,-4 0-24,5 0 9,-3 0 0,4 0 0,-1-1 1,1-1 0,-3 2 4,0-3 1,0 3-13,3 0 1,-3-1 10,0-1 0,1 1-11,1-1 1,0-1 5,1 1 0,-1-1-2,1 1 1,-1 1-3,1-1 0,-1 2-88,0 0 51,1 0 0,-1 0 29,1 0 1,-3 0 20,0 0 1,-2 0-22,3 0 0,-3 0 27,2 0 0,-2 0-23,2 2 0,-1-1 13,1 1 1,-2-1-16,2-1 15,-2 0 12,3 0-14,-1 0 4,0 0-4,1 0 1,-3 0 6,2 0-5,-3 0 0,3 0 3,-2 0 0,-1 0-2,4 0-3,-4 0 1,3 0-12,-2 0 0,-1 0-19,4 0 13,-4 0 14,5 0 1,-3-1-12,1-1 3,2 1-42,-3-1 37,3 2-10,1 0 9,-1 0 0,1 0-3,-1 0 1,-2 0-26,1 0 1,-3 0 27,2 2 0,-2-1 19,3 1 0,-2 0-18,1 0 1,2-1 4,-2 1 0,0-2-4,0 0 1,0 1-11,3 1 1,-3-1 14,0 1 1,1-1-4,1-1 1,-2 0 19,1 0 1,-1 0-22,2 0 1,-1 0 55,-1 0-51,0 0 1,3 0-15,-1 0 0,-2 0 8,1 0 8,-1 0 1,2 0 4,1 0 0,-3 0-5,0 0 33,1 0-43,1 0 32,0 0 1,1 0-22,-1 0 19,-2 0 1,1 0-10,0 0 1,-2 0 1,2 0 0,-3 0-2,2 0 0,-2 0-1,2 0 0,-1 0 0,1 0 0,-2 0 0,2 0 0,-2 0 0,3 0 0,-1 0 10,2 0 0,1 0-5,-1 0 1,-2 0 0,1 0 1,-3 0 0,2 0 1,0-2 0,3 0 1,-3-1-7,0 3 4,1 0 1,1 0-5,0 0 0,0 0 3,-2-2 0,2 1 40,-2-1-40,2 1 1,1 1 17,-1 0 0,0 0-4,1 0 0,-3-1 2,0-1 0,1 1-7,1-1 0,-2 2 1,1 0 0,-1 0-6,2 0 1,-1-1 17,-1-1-42,0 1 0,2-2 13,1 3 0,-3 0-3,0 0 1,-1 0 2,1 0 0,-2 0-3,2 0 0,-2-1 6,3-1 0,-3 2 0,2-3 0,-2 3-3,3 0 1,-3 0 2,2 0 0,-2 0-3,2 0 1,-2 0 1,3 0 0,-1 0-1,2 0 0,-1 0 0,-1 0 1,-2 0 0,2 0 0,-1-1 0,1-1 0,-2 1 0,2-1 0,-2 1 22,3 1 0,-2 0-18,2-3 5,0 3 1,-1-3 1,2 3 0,1 0 1,-3 0 27,0 0 0,-2 0-22,3 0 23,-1-3 1,2 2-28,1-1 1,-3 1 1,0 1 1,0 0-14,0-2 0,2 1 1,-2-1 1,0 1-4,0 1-4,0 0 0,3 0-12,-1 0 1,-2 0 22,1 0-28,-1 0 21,2 0 0,1 0-2,-1 0 0,-2 0-22,1 0 0,-3 0-4,2 0 1,-2 0 14,2 0 0,-1 0-4,1 0 1,-2 0 21,2 0 0,-2 0-15,3 0 1,-3 0 9,2 0 1,-2 0-22,3 0 52,-4 0-23,5 0 0,-5 0 4,3 0 1,-2 0 23,3 0-34,-4 0 1,3 0 23,-2 0-17,-1 0 2,4 0 1,-3 0 3,2 0-21,-3 0 0,3 0 11,-2 0-1,-1-3-11,5 2 0,-5-1 10,3 2 62,-2 0-59,3 0 54,-1 0 0,0 0-41,0 0 74,-2 0-68,4 0 4,-6 0-34,6 0 47,-5 0-50,4 0 31,-4 2 49,2-1 0,-2 3-46,1-2 17,-1-1-30,1 1 0,-2-1 14,0 1-23,3-1-6,-2 2 1,2-2-45,-3 1 53,0-2 0,0 4-35,0-2 29,0-1-8,0 5 1,0-5 5,0 3 1,0-2-1,0 3 1,0-3-1,0 2 2,0-2 0,0 3-5,0-1 4,0-1 1,0 3-2,0-2 0,0 0 0,0 0 1,0-2 0,0 3 0,0-1 0,0 2 0,0 1 0,0-1 0,0 1 0,0-1 0,0 0 0,0-1 0,0-1 0,0 0 0,0 3 0,0-1 0,0 0 0,0 1 0,0-3 0,0 0 0,0 1 0,0 1 0,0 0 0,0-1 0,0-1 0,0 0 0,0 3-32,0-1 0,0 1 26,0-1-89,0 0 86,0 4 1,0-3-11,0 1 1,0-1-7,0 0 0,0-1 2,0 1 0,2-1 8,0 1 0,0-1 4,-2 0 0,2 1 14,1-1 0,-1 0-15,0-2 0,-1 2-5,1-2 1,1 2-9,-1 0 14,0 1 1,1-1-6,-1 0 0,0 1 3,-2-1 0,0-1-24,0-1 0,2 0-49,0 3 53,0-1 1,-2 0 12,0 1 0,1-1-10,1-2 0,-1 1 30,1 0 0,-1 0 2,-1 2 1,0-1-2,0 1 0,0-1 8,0 1 1,0-1-1,0 0 0,0 1-14,0-1 0,0 3-73,3-1 0,-3 2 70,2-2 1,1 0-54,-1 3 0,1-1 41,-3 0 0,2 2-138,0-4 0,0 3 43,-2-3 0,2 3 115,0-2 0,0-1 0,-2-1 0</inkml:trace>
  <inkml:trace contextRef="#ctx0" brushRef="#br0" timeOffset="1001">520 250 8302,'0'6'-725,"0"1"0,0-3 911,0 0 1,0 1-28,0 4 0,0 1 78,0 3 1,0 0-124,0 2 0,0 1-24,0 4 1,0-1-185,0 0 1,0 0 86,0 1 1,0-1-374,0 0 0,0 0 192,0-2 0,0-1-554,0-1 742,3-1 0,-3 1 0,3-2 0</inkml:trace>
  <inkml:trace contextRef="#ctx0" brushRef="#br0" timeOffset="1743">488 269 8271,'-7'0'-14,"1"0"31,0 0 178,-1 0 0,1 0 225,-1 0 1,3 2 213,0 0-388,-1 3-103,2-4 0,3 2-186,4-3 0,2-3-95,0-1 1,4-3 151,0-1 1,2 1-126,1-2 1,0 2 12,0 1 1,2-1-54,0 1 0,2 0 20,-2 2 1,0 0 63,-2 2 0,-1 1 39,1-1 1,0 4 7,0 3 0,-4 1-29,-2 3 1,-2 1 21,-3 2 1,1 3-41,-3 0 0,-1 1 43,-1-1 1,-5-1 49,-3 3 1,-2 0-49,-1 0 1,0-2-163,0-2 1,0 0 98,0 0 0,1-1 51,2-1 0,0-4 82,4-3 1,-1-2-94,1 0 1,2-2 60,2-2 1,2-3-53,0-3 1,0 0-97,2-3 1,0 3 99,2 0 0,0-1 3,3 0 0,-3 1 13,0 4 0,1-2-10,1 2 1,1 0 70,-1 0 0,0 3-86,1-1 0,0 1-9,1 1 1,0 0 31,3 0 0,-2 1-18,1 1 1,1 3 21,2 4 1,-1 2-4,-1 0 1,0-1-72,-2 1 0,-1 2-97,-2 1 1,0 1 205,-2-2 1,-1-2-88,-3 0 1,-3-1 271,-1 3 1,-2 0-64,-3 0 0,-1 0 74,-3-1 1,1-1-51,-1 0 0,-3-3 46,-1 3 1,-2-3-213,0 1 0,2-2 93,0-1 0,3-2-260,-1-2 1,1-2-23,1 0 188,3 0 0,-2-5 0,2-2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0:16.75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7 1 7207,'-1'3'782,"-1"-1"-519,2-1 90,-3 2 45,3-2-113,0 2-18,0-1-127,0-1-73,0 5 222,0-5-316,0 1 124,0 1-172,0-2 1,0 2 103,3-3-115,-3 0 0,4 0-87,-2 0 134,-1 0 1,2 2-24,-1 0 1,0 0 59,2-2-286,-3 0 261,5 0 1,-4 2 2,2 0 1,-2 1-15,2-3 0,-2 0 69,3 0 0,-3 0 7,2 0 0,-2 0 58,3 0-5,-1 0 1,2 0-80,1 0 0,-3 0 280,0 0-257,0 0 0,3 0-5,-1 0 0,-1 0 65,-1 0-141,0 0 1,3 2 38,-1 0 0,0 0-11,1-2 0,-2 1-18,0 1 1,0-1 43,0 1 1,0-2-23,2 0 1,1 0 7,1 0 1,0 0 0,-3 0 0,0 0 3,1 0 1,-1 0 2,1 0 1,0 0-2,1 0 1,-1 0 0,2 0-1,-2 0 0,-1 0 0,1 0 0,-1 0-107,1 0 99,-1 0-8,1 0 0,-1 0 6,0 0 1,-1 0 13,-1 0 0,-2 0-5,2 0 1,-2 0 0,3 0 1,-3 0 10,2 0 0,-2 0-21,0-2 57,1 1-46,1-2 0,0 3 47,0 0-40,-2 0-3,4 0 1,-5 0-10,3 0 16,-2 0-19,3 0 1,-3 0 16,2 0-67,-2 0 56,3 0-31,-1 0 22,2 0 1,-2 0-2,1 0 0,-3 0 15,2 0 1,-2 0-19,3 0 29,-4 0-25,5-3 25,-3 2-17,4-1-53,-1 2 28,1 0 0,-1 0-4,0 0 1,-1 0-18,-1 0 1,-2 0 13,2 0 37,1-3-27,1 2 1,0-2 45,1 3 0,-3 0-38,0 0 1,-1 0 76,1 0 0,-2 0-58,2 0 0,-2 0 16,3 0 23,-4 0-27,5 0 5,-3 0 7,1 0-79,2 0 56,-3 0 0,1 1-41,1 1 14,-4-1 9,5 2 1,-5-3 8,4 0 0,-4 0 0,4 0 12,-3 2-17,0-1 21,1 2-18,-2-3 19,4 0-9,-4 0 0,5 0-5,-5 0 2,4 0 0,-3 0 0,2 0-1,-3 0 1,3 0 1,-2 0-2,-1 0 57,2 0-19,0 0 6,-3 0-38,3 0 13,-3 3-8,0-2 1,0 4 1,0-3-25,0 2 1,0-2 20,0 2 0,0-1-127,0 1 1,0-2 23,0 2 39,-3 1 1,3 1-3,-3 0 0,3 1 30,0-1 1,0 1-39,0-1 0,0 1 23,0 2 1,0-2-104,0 1 0,0 2 93,0-2 0,0 4 84,0-2 0,0 0-77,0 1 1,0-3 65,0 3 1,0-1-52,0 1 0,0 1 5,0-1 0,0-1 63,0 0 1,0 0-54,0 1 1,0 0 73,0-2 0,0 0-61,0 0 0,0-1 34,0 2 0,0-2-35,0 1 1,0-2 17,0-1 0,0 3-15,0-1 1,0 1 2,0-3 0,0 1-26,0-1 0,0 1 22,0-1 0,0 0-75,0 1 0,0-1 65,0 1 0,0-1 27,3 0 0,-3 1-69,2-1 1,-1 3-6,-1-1 0,2 2 64,0-2 0,1 0-1,-3 3 1,0-3 13,0 0 1,2 1-34,0 0 0,0 0-4,-2 0 1,0-2 3,0 1 0,0 2-175,0-2 0,-2 1 102,0-3 0,0 1-191,2-1 0,0 3-86,0-1 365,0 1 0,-3-3 0,-1 1 0</inkml:trace>
  <inkml:trace contextRef="#ctx0" brushRef="#br0" timeOffset="1158">171 576 8215,'-4'4'-74,"-1"1"1,4-3 181,-1 2 0,-1-2-96,1 2 1,-1-2 276,1 3-249,1-4 216,-2 2-176,3-3 1,0-1 43,0-1 1,0 1-94,0-4 1,2 1-27,0-2 0,3-1 114,0-2 1,0-1-178,2-3 0,-1 0 82,1 1 1,-1-1-93,1 0 1,-1-3 32,0-1 1,3 1-58,-1-1 1,2 0 43,-2-3 1,-1-1-16,2 0 0,-2 0-6,-1 4 0,1-1 56,-1 3 1,0-2-15,-2 2 1,1 2-25,-3 2-37,3 4 77,-4-3 8,5 7 1,-5 3-63,1 4 1,1 3 11,-1 1 0,0 2 0,-2 3 0,1 0 0,0 2 0,2 2 0,0 3 0,0 1-259,1 3 1,0 1 43,2 0 1,1 4-8,-1 1 0,1 1 0,-1 1 1,1-1 274,-1-1 0,0-3 0,-2-5 0,1-6 0,-3-8 0,0-4 0,-1-4 0,1-7 0,-1-5 0,2-4 0</inkml:trace>
  <inkml:trace contextRef="#ctx0" brushRef="#br0" timeOffset="1509">249 435 8075,'-4'0'91,"-1"0"290,4 0 26,-5 0 90,5 0-495,-1 0 80,2 3 0,2-3-146,3 3 1,0-3-10,2 0 0,-1 0 26,1 0 1,0 0-519,1 0 0,0 0 77,3 0 488,-3 0 0,7 0 0,-2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26:27.132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24 71 8166,'0'-8'-826,"0"3"1,0 0 1028,0-1 0,0 1 63,0 0 0,0 3-88,0-4 1,0 4 96,0-4 1,0 4 130,0-3-78,0 3-465,0-5 293,0 6-119,0-3 82,0 4 0,0 2-226,0 3 0,0 1 98,0 4 0,3 2-111,-1 2 0,1 3 30,-3 2 0,0 2 57,0 0 1,0 2-41,0 1 0,0 2 65,0 0 1,-1 5 0,-1 1 1,1-1-10,-2 3 0,0-4 22,0-1 0,0 0-20,3 3 1,-2-4-121,-1-2 1,0-1 85,3-2 1,0 3-6,0-3 0,0 2 49,0-7 1,0 3-37,0-2 1,0-1 76,0-2 0,-2-3-69,-1 0 1,1-3 41,2 0-43,0-1 103,0-1-55,0 0 3,0-4-6,0 0-15,0-4 17,0 0 6,3 0 1,-2 0-13,2 0-6,-3 0-6,0 0-10,4 0 18,-3 0 1,3 0 85,-1 0-81,-2 0 56,2 0-55,1-4 0,-3 3 6,5-1 52,-5 1 5,6 1-44,-2 0 1,3 0 0,0 0-4,0 0 1,-1 0-5,1 0 0,0 0-33,0 0 1,0 0 28,0 0 1,1 0-27,1 0 1,0 0 12,3 0 0,-3 0-3,4 0 1,-4 0-21,3 0 0,-1 0 22,3 0 1,-1 0-15,5 0 0,-3 0 12,0 0 0,4 0-8,1 0 0,1 1 5,2 1 1,0-1 3,-1 2 0,1-2-2,0-1 0,-3 2-1,0 1 1,-4 0 2,2-3 0,-2 0-2,2 0 1,1 2 24,3 1 1,1 0-23,0-3 0,2 0 10,0 0 0,3 0-9,-2 0 1,-1 0-11,-2 0 1,0-3 11,2 0 0,-4 1-1,2 2 0,-1-1 21,3-2 0,2 2-21,4-1 1,-1 0 58,1-1 1,-2 2-51,-1-1 1,0-2-6,-5 2 1,1-2 7,-4 1 1,6 2 13,2-5 1,4 4 0,1-3 1,0-1-1,-2-2 1,-1 3-5,-3 0 0,2 0-10,-3-3 1,0 2 64,-1 1 1,2 3-50,4-4 1,2 2-14,0-1 0,0 1 14,-2 4 0,-2-2-59,-1-1 1,1 0 32,-4 3 1,2 0-5,-2 0 1,5 0-34,3 0 1,5-2 40,-2-1 0,0 0-7,-6 3 0,-2 0 2,0 0 0,1 0-25,4 0 0,-1 0 20,4-3 1,0 2-17,3-2 0,-2 3-32,-1 0 1,-3 0-5,-5 0 0,4 2 45,-1 1 1,7 0-9,1 0 1,1-1 15,-2 3 0,-3-2-24,-2 2 1,2-3 85,1 4 0,3-4-71,2 4 0,1-5 62,1 2 1,1 0-56,-5 0 0,-2 1 10,-4-2 1,3 0-25,5 3 1,2-3 20,3 1 0,-4-2 6,-3 2 0,0-2-10,-1 2 1,2 0-10,3 0 1,1-1 1,3-2 0,-4 3-2,1 0 0,-7 2 0,-2-3 0,5 4 5,1-4 0,3 4-17,3-4 1,-4 3 15,-2-2 0,-5 2-4,0-2 0,2 1 1,5-2 0,1-1 1,5 2 1,-5-2-2,-3-1 0,-4 0 4,2 3 0,-2-2-18,7 2 0,0-3-2,2 0 1,-3 0-39,-2 0 0,-5 0 48,-3 0 0,3 1-91,2 2 1,4-2 77,5 1 1,-6 0-85,-2 1 0,-4-2 83,-5 1 0,3 2-6,2-2 1,2 1 26,7-3 1,-3 0 2,3 0 1,-7 0 40,2 0 1,-5 0-65,2 0 1,3 0 33,5 0 0,1 0-20,1 0 1,-6 0 67,-5 0 0,1 0-58,0 0 1,5 0-2,3 0 1,0 0-3,0 0 1,-3 0 2,-5 0 0,0 0-29,0 0 0,-1 0 27,7 0 0,0 0-33,2 0 1,-1 0 27,-5 0 0,0 0-38,-8 0 0,4 0-2,5 0 0,5 0-4,-1 0 0,1 0 36,-6 0 1,-2 0-5,0 0 0,3 0 80,2 0 1,3 0-82,0 0 1,0 0 138,0 0 0,0 0-120,-6 0 1,6-1 75,-3-1 0,5-2-11,2-1 1,-1-1 2,-1 3 0,-6-2-16,-4 2 1,4-3 4,7 1 0,1 0-24,1 0 1,-4 2 5,-6-2 0,-1 3-87,0-4 1,7 2 82,1-1 1,2-1-91,-1 3 0,-4-3 52,-2 1 1,2 0-11,0 0 0,5 2-11,1-2 1,0 2 25,-2-2 1,-5 1-11,-1-2 1,2 2 3,1 1 1,4 3 33,1-3 1,-1 2-30,-4 1 0,-4 0 26,-2 0 0,3 0-27,5 0 0,3 0-1,0 0 1,-6 0-10,-5 0 1,0 3 15,3-1 1,2 2-82,6-2 0,-2 0 72,-1 3 1,-2-2-55,-3 2 0,-2-3 40,2 1 1,5 0-61,0 0 0,2 2 55,-2-2 0,-5 2-3,-3-2 1,0 3 20,3-1 1,5-1 3,6 2 0,-7-2 2,-4 1 0,-2 1-20,-3-3 0,6 3 18,5 0 1,-1-2-8,3 1 0,-5-2 23,-3 2 0,-1-2-21,1 2 0,3-1 50,5 2 0,-2 0 0,2-4 1,-5 4 7,0-4 1,-4 3-22,1-2 1,5 2-14,0-2 0,2 0-12,-2 0 1,-4-1 13,-3 3 1,0-3-24,0 1 1,6-3 10,7 0 1,-3 3-8,-3 0 0,-3-1 40,-5-2 1,5 0-32,3 0 1,1 0 17,2 0 1,-3 3-14,-2 0 1,-3 0 48,0 0 1,0-2-43,8 5 1,-2-4 11,-1 4 0,-3-4 25,-2 3 0,-1-2 0,-2 2 1,7-2 60,1 2 1,4-3-80,-4 1 1,-2 0-57,-8 0 1,5 0 65,0 0 0,6-2-81,2 1 0,-1-1 68,-4-1 1,-2 0-53,-4 0 1,4 3 12,2 0 0,1-1-14,1-2 0,-3 0 60,-2 0 0,-1 1-35,-2 2 1,1-2 23,3 1 1,3-1-15,4-1 0,-2 0-38,-6 0 0,0 0 38,-5 0 1,6 0-49,4 0 1,2 0-21,1 0 1,-3 0-13,-8 0 1,2 0 81,1 0 0,4 0 4,4 0 1,-1-3 27,-4 1 0,-2-1-58,-4 3 1,3-1 3,0-1 1,7 1 4,-2-2 1,1 2-13,-3 1 1,-2-1-29,-4-1 0,2 1 4,1-2 0,1 2 1,6 1 14,1 0 0,-9 0-8,-2 0 1,-1 0-6,-1 0 0,6 0 2,4 0 36,-3 0 0,2 0 0,-7 0 21,-2 0 1,-1 1 11,-2 2 1,-1-2 11,4 1 0,1 2-40,4-1-10,-2-1 0,-3 1 0,-7-1-17,-1 0 1,-2 2-2,-1-2 0,5 2-5,3-2 0,1-1-30,-1 2 42,-2 1 1,1-2 0,-5 2-12,-1 0 1,-3 1-48,-3-2 0,0 2 50,3-2 1,3 3-179,2-1 123,-2-1 0,3 2 0,-3-3 39,1 2 1,-4-4 25,0 2 1,-2 1 0,-6-2 1,1 1-65,-4-3 99,6 0 1,-3 2 0,4 1-45,-1-1 0,0-1 11,2-1 1,4 0-16,-4 0 0,3 0 15,-6 0-14,0 0 1,1 0 0,-2 0-8,-2 0 1,0 0-1,-4 0 1,0 0-26,0 0 0,-3 0-32,3 0 49,-2 0 0,1 0 0,2 0-14,0 0 1,0-1 40,1-2 0,1 2 1,-3-1 0,2 0 14,-3-1-23,4 2 1,-2-2 0,1 3 3,-3 0 1,0-1 30,1-2-9,-3 3 0,4-4-7,-4 4 0,-3 0-10,0 0 5,0 0 1,1 0-5,-1 0 0,-3 0 0,5 0 1,-6 0 3,2 0 0,-2 0 6,2 0-12,-2 0 0,2-1-1,-3-1 0,0 1 2,0-3-1,0 4 13,0-3 0,0 1 13,0-3-8,0 3 1,-1-2 0,-1 1 39,0-2 0,-1-2 76,3-1 1,-2 0-107,-1 0 1,-1-3 226,2-3-262,1 0 0,-4-6 0,4-1-188,-2-2 1,0-4-94,3-2 0,0-2-356,0-3 0,0-3 248,0-5 397,4-2 0,0-3 0,4-1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6:32.038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33 32 7903,'0'-3'-203,"2"1"-57,-1 1 482,2-2 138,-3 2-295,0-1 60,0 2 1,0 2 15,0 3-13,0 3 0,2 2-175,0 3 0,0 1-32,-2 1 0,0 2 1,0 4-221,0 3 220,0 1 79,0 3 0,-2 1 0,-2 3 0</inkml:trace>
  <inkml:trace contextRef="#ctx0" brushRef="#br0" timeOffset="816">52 0 7908,'-4'0'-121,"-1"0"372,1 0 0,-2 1-83,-1 1 1,3-1 0,0 2 137,1 0-114,-2-3 1,4 6 48,-3-2-301,2-1 64,-1 3 80,3-5 1,3 1-31,2-2 0,2 0-168,2 0 167,0 0 0,-1-2-113,1 0 0,2-1 0,-1 2 10,0-1 1,2 0-119,-1 2 0,-2 0 0,0 0 167,1 0 0,-3 0-16,4 0 0,-3 0 1,1 0-36,-2 2 0,-2 0-28,0 2 35,0 0 1,-4 3 0,1-1-139,-1 1 165,-1-1 1,-3-1-33,-1 2 1,-3-2 0,0 3-95,-2-1 1,-2 0 69,3-1 45,-4 0 1,4 1-8,-2-1 1,2 1 0,-1-1 3,2 1 1,1-1-54,-1 0 170,1-2 1,2 1-156,-1-3 31,4 0 0,-1-2 41,4 0 1,2 0-20,2 0 1,0-2 52,1 0-46,-1 0 1,1 0 0,0-1 0,1 2-1,1 0 1,0 1 0,1 1-235,0 1 239,-2 2 0,3 2 1,-1 1 26,0-1 31,-3 3 0,2-1 0,-4 3 33,-1 0 1,-2 1 98,0-2 1,-2 2-14,-2-1 0,-2-1 215,-2 1-306,-4-3 1,3 3 0,-4-2 221,0-2 1,-2 1-48,1-2-284,-1 0 0,1 0 0,0-1 229,2-1-684,-1-2 0,0 1 0,0-3-1182,0 0 1665,2 0 0,-3 0 0,2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5:35.26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27 14 8031,'-5'-2'-339,"1"0"1,2-1 611,-2 3 0,2 0-64,0-2 1,1 1-223,-2-1 72,3 1 0,-3 4-128,3 1 0,0 2-120,0 0 0,0 4 93,0 3 0,0 1-56,0 3 1,2 2 24,0 2 1,2 3 126,-1-3 0,2 3 0,-2-1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5:30.93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 0 6232,'0'4'1789,"0"1"-1667,0-1 1,0 3-5,0 2 1,0 1-143,0 2 1,-1 4 128,-1 1 0,1 2-137,-1 0 0,1 2-411,1 1 1,0 0 442,0-1 0,0-1 0,0 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28:02.68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180 101 5885,'0'-3'2298,"-3"0"-2138,2 0 158,-2 2-221,3-1 1,0 2 76,0 2 0,0 0-188,0 2 0,0 0 65,0 3 1,0 0-250,0 1 0,0 0 0,0 3 0,1-2 2,1 1 0,-1 1-382,1 2 0,1 0 578,-1 2 0,3 2 0,-1 2 0</inkml:trace>
  <inkml:trace contextRef="#ctx0" brushRef="#br0" timeOffset="1051">117 501 7948,'0'-3'-1068,"0"0"1319,0 3 1,-1 0 79,-1 0-107,1 0-114,-2 0 1,3 3-138,0 1 0,0 1 86,0 2 0,0 0-233,0 2 1,0 0 83,0 2 0,-2 1-201,0 1 1,0 0 72,2 2 0,0 1-18,0-1 1,0 2 235,0-2 0,0 2 0,0-2 0,-3 3 0,-1-2 0</inkml:trace>
  <inkml:trace contextRef="#ctx0" brushRef="#br0" timeOffset="2335">218 564 7948,'0'4'0,"-3"1"0,3-3-348,-2 2 381,-2-2 594,3 3-233,-4-1-18,4-1-418,-2 3 172,3-5-295,0 2 152,0-3-79,3 0 1,0-3 36,4-1 1,-1-2-63,1-1 1,-1 1-41,0 0 1,-1-3 65,-1 1 1,0-2 18,3 2 1,-3 1 24,0-2 1,0 0-28,0 0 0,1 1-10,-3 1 94,3 1 0,-3 0-84,2 2 179,-3-2-118,2 5 1,-4 1 10,-1 5 0,1 3-59,-3 3 0,2 0 45,-3 1 1,3 0-79,-2 3 0,2 1 74,-3-2 1,4 4-96,-1-3 0,-1 2 72,1-2 1,-1 0 0,1-3 0,1-1-3,-1 0 0,1-1 3,1 0 1,0 0 77,0-4 0,0-2-114,0 1 136,0-1 0,0 0-97,-3 1 35,3-4 1,-3 3-9,3-2 1,-2-1-4,0 3 0,-1-2 18,1 0 0,0 1-13,-2-1 0,2 2 87,-2-2 1,0 1-86,0-1 1,-2 0 186,2 2 1,0-3-101,0 2 1,0-2 158,-3 1 1,3-1-55,0 1 0,1-1 78,-1-1 173,3 0-219,-2 0-73,3 0 1,0-1-15,0-1 1,3 1 43,1-1-47,2-2 0,2 4-211,1-2 1,-1-1 110,-1 1 0,-1-1-170,1 3 1,-2 0-70,1-2 0,-3 1-83,3-1 1,-1 1 9,2 1 1,-1 0 74,1 0 1,-3-2-627,0 0 837,0 0 0,3 2 0,-1 0 0</inkml:trace>
  <inkml:trace contextRef="#ctx0" brushRef="#br0" timeOffset="2951">456 527 7902,'0'-7'-42,"0"4"1,0-3 0,0 2 0,0-2 0,0 0 0,0 0 537,2 2 0,-1-2-361,1 2 1,-1 0-196,-1 0-67,0 0 112,0-3-192,0 1 210,-3 2 0,0 1-101,-4 3 0,1 1 44,-1 1 1,0 4-153,-1 2 1,-2 4 40,-3-1 1,2 4 107,0 2 1,1 2 98,-3 2 1,1 0-94,1 2 0,0 0 132,2 1 0,3 1-113,1-2 0,4-1 90,-1 0 1,4-3-29,2-2 0,6 1 14,2-3 0,2-3-71,3-4 0,1-1 36,3-3 0,-1-1-20,2-3 1,-3-6 14,-2-2 0,-1-4 56,-4 0 1,-1-3-61,0 0 0,-3-3 296,0 4 0,-3-4-89,-3 3 0,1 0-158,-1 0 1,0 1-67,-2-1 1,0 4-94,0 0 1,-3 1-246,-1-3 0,-2 1 185,0 1 0,-2-1-342,0 4 1,0-3 182,-3 3 1,3 1 328,-3 3 0,0 3 0,-1-2 0</inkml:trace>
  <inkml:trace contextRef="#ctx0" brushRef="#br0" timeOffset="3202">412 704 7978,'6'-21'-905,"0"0"0,1-1 905,-1 3 0,1 0 0,-1-1 0</inkml:trace>
  <inkml:trace contextRef="#ctx0" brushRef="#br0" timeOffset="4044">13 787 7017,'-4'0'31,"1"-1"69,1-1 367,1 1-165,-2-2-346,3 3 1,1 0 5,1 0 1,-1 0-99,4 0 0,-1 0 20,2 0 0,3 0-244,0 0 1,2 0 359,0-3 0,1 0 0,1-4 0</inkml:trace>
  <inkml:trace contextRef="#ctx0" brushRef="#br0" timeOffset="4719">19 575 7993,'0'-6'-165,"0"-1"42,0 1 1,3-1 130,-1 1 1,3-3-233,-1 1 0,2-3 71,0 3 0,3-2 0,0 2 0,1-2 153,1 0 0,1-2 0,1 2 0</inkml:trace>
  <inkml:trace contextRef="#ctx0" brushRef="#br0" timeOffset="6412">925 56 8003,'0'-3'-1156,"0"-3"632,0 6 814,0-6 76,0 2-218,0-2 0,0 2 330,0-1-361,0 4 1,0-3 31,0 2-20,0 1 0,0-1-132,0 4 0,0 3 122,0 3 0,0 2-352,0 3 1,0 1-86,0 1 0,0 2-67,0 4 0,0 0 385,0 2 0,0 1 0,0 1 0</inkml:trace>
  <inkml:trace contextRef="#ctx0" brushRef="#br0" timeOffset="7596">777 519 8021,'0'5'0,"-3"-1"0,2-3-40,-3 1 1,2 1 123,-3-1 1,4 1 85,-1-1 1,0-1 142,0 1-187,1 2-34,-1-3 155,2 1-211,0-2 1,2-2 116,3 0 0,0-3-260,-1 1 0,2-2-22,-2 0 1,2-1-18,0 1 0,1-1-53,-1 1 1,0 0 122,-2-1 1,2-1-37,-2 2 1,-1-2 71,2 4 0,-3-1-47,2 1-18,-2-2 103,0 5-72,-2-2 1,0 6 7,0 1 1,0 5-48,0 2 0,-2 1 65,0 1 0,-1 2-46,1 2 1,1 3 31,-1 1 0,1 0-7,-1 2 1,1 0-5,-1 1 0,1 0 45,1-3 0,-2 0-2,0-4 1,0-1 162,2-4 0,-2-2 4,-1-1 171,1-2-232,-1 0 0,2-4-49,-3-1 1,2-1-46,-3-1 54,4 0 1,-5 0-14,2 0 0,0-2 25,0 0 0,0-1-12,-3 1 0,3 1 129,0-1 0,0-1-82,-3 1 0,1-1 175,-1 1 0,3 1-111,0-1 0,2 1 380,-3 1-181,4 0-5,-5 0-97,6 0-130,-3 0 1,6 2 9,1 1 1,-1-1 10,2 1 1,0-3-169,3 2 0,-1 0 106,2 0 0,-1-1-291,0 1 1,-1-1 91,2-1 1,0 0-129,0 0 1,-1 0-178,-1 0 1,1 0-204,1 0 0,-1 0 634,-1 0 0,2-3 0,1-1 0</inkml:trace>
  <inkml:trace contextRef="#ctx0" brushRef="#br0" timeOffset="8246">937 488 7985,'0'-6'-755,"0"-1"721,0 1 1,2 0 338,0-1 1,3 1 93,-1-1 0,3 1-63,1 0 1,-1-1-269,2 1 1,1 1 83,0 1 0,0 3-166,1-1 0,-2 1 53,1 1 0,-2 5-130,1 1 0,-4 5-117,-1 0 0,0 1-18,0 3 0,-1 0-40,0 5 0,-3-2 74,2 6 1,-2-2-51,-2 2 0,-1 1-1,-4-2 1,1 0 136,-1 1 1,-1-1-42,-1 0 0,-2-3 167,0-3 0,-1-2-71,-1 2 1,1-5-19,-1-2 0,3-2 23,1-1 1,0-4-13,0-1 0,3-4 119,2-2 1,2-5-78,0-1 1,1-2 189,1 2 1,1-3-68,1 3 0,2-2 133,2-1 1,1 0 81,-1 0 1,0 1 73,1 1 0,-1 2-47,1 3 1,1-2-123,1 1 1,-1 0 138,-1 5 0,-1 0-25,1 2 1,1 1-281,1 1 1,0 2-78,0 5 1,-3-1-191,0 2 1,2 1-271,-4 2 0,4-3 279,-4 1 1,-1-1-228,2 1 1,-4 1 140,1-1 0,0-2-89,0-1 0,-1 0-346,1-2 718,-2 0 0,0 1 0,0-1 0</inkml:trace>
  <inkml:trace contextRef="#ctx0" brushRef="#br0" timeOffset="8713">1156 621 7985,'3'-3'0,"3"2"16,-5-4 1,4 3 166,0-2 1,0 0-147,2 0 1,-3-2 139,0 2 0,1-2 37,1-3 1,0 2 38,1-1 1,-3-2 13,0 2 0,-1-2-173,1 2 1,-3 1 73,1-2 0,1 0-276,-1 0 0,1 1 96,-3 1 0,-3 3-34,-2 0 1,-1 2 25,-3 0 1,-1 2-319,-2 0 0,-1 0 78,0 2 0,0 2-36,0 2 0,0 4 99,1 0 0,0 5 97,1 2 0,-1 3-22,4 1 0,-1 4 19,3 3 0,0 0 143,2 0 0,1-2-68,3 2 0,3-1 224,1 1 1,5-5-66,4-2 1,1-4-132,3-7 1,0-1 17,2-5 1,3-2-3,-1-4 0,3-5 58,-3-6 1,0-2-60,-1-5 1,-3 1 77,-2 0 1,0-3-100,-7 1 1,1 0 216,-3 1 1,-2 4-183,-2 1 0,-2 2-190,-2 0 1,-2 1-53,-2 1 0,-4 1 71,-3 1 1,-1 2-253,-3-1 1,-2 1 127,-2 3 0,-1-1-88,3 3 0,0 0 354,0 2 0,-2 0 0,2 0 0,-2 6 0,5 1 0</inkml:trace>
  <inkml:trace contextRef="#ctx0" brushRef="#br0" timeOffset="9064">1264 601 7887,'0'-5'-123,"0"1"0,0 0 224,0-3-231,0 4 70,0 0 0,-3 6-3,-1 1 1,-3 7-10,-1 2 0,-2 7 113,-3 1 1,-2 3-343,0 2 1,-1 0 300,1 2 0,2 1 0,-3 3 0</inkml:trace>
  <inkml:trace contextRef="#ctx0" brushRef="#br0" timeOffset="10423">1706 46 7879,'0'-7'0,"2"3"-846,1 0 559,-1-1 329,-2-1 0,0 0 269,0-1 184,0 4-248,0 0-122,0 3 1,0 3-118,0 1 1,-2 4 80,-1 0 0,-1 4-235,2-2 0,-1 2 76,1 1 1,1 0-55,-4 0 0,3 0-170,-2 0 1,3-1 293,-2 1 0,0 3 0,-1 0 0</inkml:trace>
  <inkml:trace contextRef="#ctx0" brushRef="#br0" timeOffset="11524">1565 634 7116,'-3'0'9,"-3"0"0,5 0 292,-4 0 197,4 0-109,-2 0-430,3 0 83,0 3-59,0-3 0,3 3-30,1-3 0,2-2 122,0 0 0,1-3-132,-1 1 1,0-3 98,1-1 1,0 0-71,2-3 0,-4 1 50,1-1 1,-1-1-126,1 2 1,-1 0 79,-1 2 0,-3 1-37,1 0 41,-1 1 10,-1 2 0,-1 2-33,-1 4 0,1 4 30,-3 3 0,-1 3 11,-1 1 0,0 0-11,2 4 0,-2-2 28,2 2 1,0 0-71,0 3 1,3-3-104,-1 0 1,1 1 112,1 2 0,0 0-13,0-6 1,0 2 89,0-1 0,0-4-71,0 0 0,0-1 42,0-2 0,0-2-43,0-1 0,0-1 151,0 2-123,0-2 92,-3 2-73,-1-3 0,-2 3 4,0-2 108,-1 2 0,1-3-72,-1 1 1,-1-1 148,-1-3 1,1 2-101,1 0 1,1 0 67,-1-2 1,1 0-48,0 0 0,-1 0 141,1 0 1,2 0 188,-1 0-46,4 0 41,-2 0-295,3 0 0,3 0 61,1 0 0,3-2-44,1 0 1,2-2-148,3 2 1,0-1 139,0 1 0,-1 1-312,1-1 1,-2 1-123,0 1 1,-3 0-125,3 0 1,-3 0-676,0 0 777,2 0 0,-3 0-433,2 0 0,-2-1-20,-1-1 751,1-1 0,2-4 0,1 1 0</inkml:trace>
  <inkml:trace contextRef="#ctx0" brushRef="#br0" timeOffset="12283">1739 563 7851,'-8'0'62,"-1"0"1,1 0 279,1 0 29,1 0 79,-1 0-183,4 0-47,0 3 1,6-2 0,1 1 0,5-1-183,1-1 0,3 0 127,2 0 0,-1 0-234,4 0 0,-2 0 41,1 0 0,-1 0-235,-1 0 0,-1 0 124,1 0 0,-4 0 0,-1 0 0,0 2 0,-3 1 0,-2 0 0,-1 2-980,-1 1 909,-1 3 0,-3-1 12,-1 3 0,-2-1 247,-5 0 1,1 2-78,-2-1 0,-1-1 153,-2 1 0,0-3-52,-2 0 1,2-1-6,0 0 1,1-2 44,3 0 0,-1 0-38,1-3 0,3 0 124,1-2-173,4 0 0,-1-1 135,4-1 0,0 1-129,5-4 1,-2 3 143,6-2 1,-2 2-123,1-2 0,0 2-3,1 0 1,1 1-8,-1-2 1,-1 3-95,0-2 0,-2 2-10,1 2 1,-2 1 50,-1 4 0,1-1-159,-1 1 0,-2 1 110,1 1 0,-4 2-28,1 0 0,-1 0 39,-1 0 0,-1 1 185,-1-1 0,-1 1-53,-4 1 0,1-1 67,-1-2 0,-1 0-110,-1-4 0,0 1-1,0-1 1,0 0-101,-2 1 0,-1-4 72,2-1 0,-2-1-200,2-1 1,-3 0 44,3 0 0,-2-1-154,2-1 0,0 1-327,4-3 28,0-1 298,2-1 0,4 0 168,4 2 0,2 0 129,0 2 0,3 2 0,-1-3 0,4 1 0,-1-1 0,1-2 0,1 2 0,-1-4 0</inkml:trace>
  <inkml:trace contextRef="#ctx0" brushRef="#br0" timeOffset="12716">1970 742 7851,'10'-3'-317,"-3"-1"-316,4-2 514,-3 2 1,3-1 555,-2 3 1,2-3-48,0 1 1,-1-2-25,1 0 0,-4 1-138,2-1 0,-1 1-84,0-4 0,-3 2 0,1 0 0,-2 1 141,0 0 0,-3-3-159,2 0 0,-3 1-9,0 2 1,0 1-118,0 1 1,-3 0-51,-1-3 0,-2 3 65,0 0 0,-1 2-106,-2 0 1,1 1 43,-2 1 1,-2 1-40,-3 1 1,2 2 69,-2 2 0,1 1-18,-1 2 0,1-1-3,-1 2 0,2 3-7,0 2 0,2 3 79,0-1 1,4 2-43,1 0 0,2 1 152,4 1 1,1 0-83,1 3 1,5-5-61,3 1 0,5-2 27,0-6 0,4 2-181,1-6 1,3-2 13,-2-4 0,2-2 2,-1-5 1,0-2-46,-1-6 1,-4-2 60,0-2 0,-2-2 116,-2 0 1,-3 0-98,-2-1 0,-3 4 147,-1 1 1,-2 1-35,0 2 1,-2-1 17,-2 3 0,0-2-94,-5 4 0,2-1 8,-3 0 0,-2 1-285,2-3 0,-4 1 103,2-3 0,0 2-128,-1 1 1,0 0 93,-1 2 1,2 0-412,1 6 682,-1 0 0,0 4 0,-3 2 0</inkml:trace>
  <inkml:trace contextRef="#ctx0" brushRef="#br0" timeOffset="13040">2150 659 7332,'-3'-3'77,"2"0"0,-2 4-140,1 1 0,0 1 76,-2 4 1,0 2-326,-3 2 1,0 4 103,-1 2 0,-2 1 30,-3 2 1,-1 2 177,-1 1 0,-1 5 0,-3 1 0,-1 3 0</inkml:trace>
  <inkml:trace contextRef="#ctx0" brushRef="#br0" timeOffset="14909">2483 57 7803,'0'-6'-812,"0"0"0,0 1 1126,0 1 1,0 2-4,0-2-18,0 2-243,0-1 1,0 4 83,0 1 1,0 2-111,0 2 1,0 4 53,0 0 1,0 2-168,0 1 1,0 0-145,0 0 1,0 2-547,0 0 779,0 0 0,-2 0 0,-2 2 0</inkml:trace>
  <inkml:trace contextRef="#ctx0" brushRef="#br0" timeOffset="16226">2400 690 7929,'-4'0'-122,"-1"0"0,3 0 198,-2 0 1,2 0 142,-2 0 1,2 0 217,-3 0 2,4 0-383,-5 0 174,5 0-239,-1 0-20,2 0 0,0 0-64,2 0 33,2 0 0,2 0 85,1 0 1,-1-2-112,1-3 1,-1 2 52,0-1 1,1-1-42,-1-1 0,-1-1 55,-1-2 1,0 2-1,3-2 1,-3 2-42,0 1 0,-2 0 0,0-1 0,1 3-16,-1 0 33,0 2-27,-2-1 0,0 6 44,0 1 1,0 3-135,0 1 0,0 2 32,0 3 0,0 1-53,0 1 1,0-1 57,0 3 0,0-2-98,0 2 0,0 0 243,0 2 0,0-1-88,0-1 0,0-2 80,0 2 0,0-3-102,0 1 0,0-4 192,0 0 1,-1-3 98,-1 0 8,1 0-168,-4-2-11,4-2 0,-3-2 85,2-2-90,1 0 0,-4 0 0,0-2 1,0-1 140,-2 0 0,1 1-134,-1 0 1,3 2 177,0 0 0,0 0 44,-3 0 0,1 0 57,-1 0 0,1 0-30,0 0 1,1 2-84,1 0 1,3 1 34,-2-1 94,3-1-188,0 4 0,3-4-36,1 1 1,2-1-133,3-1 0,-1-1-84,2-1 0,1-1 51,2-1 1,-1-2-357,-1 2 1,0-1 188,-2 1 0,1-2-474,-1 2 0,-1 1 314,-1 1 1,-1 1 386,1 1 0,-1 0 0,1 0 0</inkml:trace>
  <inkml:trace contextRef="#ctx0" brushRef="#br0" timeOffset="16777">2566 671 7733,'0'-3'-486,"0"-3"1,1 5 769,1-1-168,-2 1 1,3 1 1,-3 1-90,0 1 0,-2 2-19,0 2 0,-3 3-52,1-1 0,0 6-142,0-1 0,0 2 115,-3 0 1,1-1 53,-1 3 1,2 0-45,0 2 1,0 0 14,3-2 1,-2-2 159,2-4 0,0-2-103,2-3 0,3-2 111,1-2 0,2-2-68,0-2 1,2-2 153,1-5 1,2 2-30,0-2 0,1 0-106,-2 1 1,2-1-14,-1 3 1,-1-1-25,1 1 1,-3 2-85,0-1 1,-3 4 72,-1-1 0,-2 1-200,3 1 0,-4 3 55,1 1 0,-1 2-318,-1 0 1,0 1-273,0-1 709,0 0 0,-3 1 0,0-1 0</inkml:trace>
  <inkml:trace contextRef="#ctx0" brushRef="#br0" timeOffset="17009">2688 575 7972,'0'-6'-53,"0"-1"1,-2 3-229,-1 0 231,1 2 93,2-1 0,0 9 207,0 3 0,-2 6-92,0 4 1,-1 3-259,1 4 1,-2 0-19,-2 2 1,0 1-151,2 3 1,-2 2 20,2 0 1,-1 1 246,1-3 0,-2-3 0,3-1 0</inkml:trace>
  <inkml:trace contextRef="#ctx0" brushRef="#br0" timeOffset="17660">2811 703 7884,'2'-6'-243,"-1"2"-364,1-1 687,-1 1 0,-1-2 12,0-1 1,0 1 197,0-1 0,0 3-114,0 0 1,0 0-33,0-3 0,0 1-27,0-1 0,0 1-95,0 0 0,-1 0 29,-1 2 1,-1-1-132,-4 2 0,1 1-137,-1 2 0,1 1 103,-1 1 1,-1 2-57,-1 5 0,-1 4 74,1 4 0,-2 2 256,0 3 0,1 0-142,-1 4 0,6 0 240,-2-1 0,3 4-55,0 1 0,2 0-127,4 0 1,2-3-142,5-5 0,1-2 165,2-7 1,2-1-141,1-5 0,-2-2 63,2-5 1,1-5-88,-1-2 0,2-3 27,-2-1 1,0-3 63,-2-1 0,0-3 19,0 1 0,-3-2 128,-2 0 1,-2 0-66,-1 0 0,0-1-48,-3 1 0,0 3-300,-2 1 0,-3 2 107,-1 2 1,-3-1-231,-1 1 0,-2 2 139,-3 1 1,0 0-416,0 2 0,1 2 638,-1 0 0,-3 2 0,0-1 0</inkml:trace>
  <inkml:trace contextRef="#ctx0" brushRef="#br0" timeOffset="17968">2880 690 7872,'-13'13'0,"0"0"-176,1 0 1,-1 3 69,0 1 1,2 2 105,1 2 0,0 2 0,-1 3 0,2 0 0,2-1 0,-2 4 0,-1 0 0</inkml:trace>
  <inkml:trace contextRef="#ctx0" brushRef="#br0" timeOffset="19227">3285 94 7838,'0'-6'-162,"0"2"0,0 0-122,0 2 0,2 1 466,0-3 0,1 3-64,-3 1 1,0 5-133,0 3 1,-1 5 71,-1-1 0,1 4-117,-1 3 1,-1 1-9,1-1 0,-2 0 67,2 0 0,-3 3 0,1 1 0</inkml:trace>
  <inkml:trace contextRef="#ctx0" brushRef="#br0" timeOffset="20428">3144 698 7884,'-3'0'-191,"-1"0"693,2 0-351,1 0 0,-2 0 149,0 0-97,3 0-277,-3 0-53,3 0 144,0 0 1,3 0 48,1 0 0,2 0-176,0 0 1,1-1-20,-1-1 0,1 1-41,2-4 1,-2 1 34,1-2 0,2-1 62,-2 1 1,1-1-46,-3 1 1,0 0 63,1-1 0,-3 1 6,0-1 1,-1 3-95,1 0 229,-3 2-41,2 0 0,-5 2-19,0 2 1,-2 4-1,1 3 1,-2 2 13,1 0 1,-2 1 26,0 1 0,2 0-59,0 2 0,1-1 0,-1 4 1,2-1 5,-2 2 0,2 0-102,0 0 0,-1-2 81,1 1 0,0-3-6,2 2 1,0-5 7,0 1 0,0-5-13,0 1 21,-3-2-12,2-4 0,-2 0-92,1-3 91,1 0 0,-5 0 0,2 0 1,-2 0-23,0 0 1,0 0 54,-1 0 0,0 0-12,-2-3 0,2 3 237,-1-2 0,1 1-79,0 1 1,3 0 384,0 0-338,-1 0 0,1 0 136,0 0-61,2 0 11,0 0-168,2-3 1,2 2 9,3-1 1,0 1-160,2 1 1,0-2 75,1 0 1,0-2-155,3 2 1,-1-1 105,1 1 0,1 0-104,-2-2 1,0 3 69,1-2 1,-2 3-417,1 0 0,-2 0-257,1 0 1,0 0 9,0 0 683,-1 0 0,-1 0 0,-1 0 0</inkml:trace>
  <inkml:trace contextRef="#ctx0" brushRef="#br0" timeOffset="21362">3515 647 7672,'-4'0'267,"0"0"267,2 0-53,-4 0-206,3 0-241,-4 0 0,1 0-184,0 0 182,-1 0 0,1 2-40,-1 0 1,1 0 6,0-2 0,-1 0 67,1 0 0,-1 2 68,-2 0 0,2 0-65,-2-2 1,2 3 10,1-1 0,-3 0 21,1-2 0,-1 2-116,3 0 0,0 1 102,2-1 0,-2-1-260,2 1 95,-2 2 1,2-2-237,0 3-54,2 0 291,-1-1 1,3 2 24,0 1 0,0-3-24,0 0 1,1 1-170,1 1 178,-1 0 1,4 1 13,-3-1 1,0 1 29,-2-1 1,1-2 6,1 1 1,-1-1 17,1 2-45,-1 1 0,-1-1-18,0 1-16,0-1 124,0 0-72,0 1 1,-3-3 52,1 0-66,0-2 56,2 1 6,0-3 1,0-1-37,0-1 1,0 0 20,0-2 6,3 0-11,1-3 1,2 1-6,0 0 0,1 1-38,-1 1 0,1 0-5,-1 0 1,1-1-8,2 3 1,-1-1-53,2 1 0,-1 1 77,1-1 1,-1 1-64,2 1 1,-3 3 46,3 2 0,-3 0 5,0 2 0,-1 2-15,0 2 1,-1 1 98,-2 1 0,-1-1-27,-3 1 0,0 0 122,0 0 0,-3 0 69,-1 0 1,-2-1-57,-1-2 0,0 2-4,-1-4 0,0 1 0,-3-3 0,0 1 0,-1-2 432,-1 0-531,0 0 0,2-3 44,-2 2 1,4-2-66,-4 0 0,2-2-164,0 0 0,2 0-134,3 0 0,-1-2 116,1-3 0,2 2-183,2-2 0,-1 1 74,1-2 1,0 1-927,2 1 565,3 0 621,0-3 0,4 1 0,-1 0 0</inkml:trace>
  <inkml:trace contextRef="#ctx0" brushRef="#br0" timeOffset="21854">3612 768 7885,'2'-6'-92,"1"0"0,-1 1 154,-2 1 1,0 0 108,3-3 0,-3 1 44,2 0 0,0-1-141,0 1 1,-1-1 113,1 1 0,-1-1-227,-1 1 0,0 2 2,0 0 68,0-1-115,0-1 0,-3 2 10,-2 2 0,0 2-61,-2 2 1,0 3 21,-1 3 1,1 1 82,-2 3 0,-1 1 17,-1 4 1,0 0 163,0 2 1,0 3 50,2 2 1,-1 1 170,1 0 0,1-2-186,4-2 1,1-1-75,3 0 1,4-4-235,2-1 1,4-4 114,5-3 0,-1-1-345,3 0 0,-1-4 173,3-1 1,-1-2-124,3-2 1,-1-2 82,0-4 1,-1-3 94,0-4 1,0 1 61,-2-3 0,-4-1 159,-2-1 0,-3 0 451,0 0 0,-3 0-276,-3 2 1,-2-1 43,-2 3 1,-2 0-70,-2 2 1,-4 1-265,0 2 1,-3 0 26,-2 1 1,-1 2-486,-4-2 0,1 1 140,0 1 0,2 0-504,0 2 838,2 3 0,-3-1 0,1 3 0</inkml:trace>
  <inkml:trace contextRef="#ctx0" brushRef="#br0" timeOffset="22620">3746 684 7833,'0'-4'-738,"0"0"1,0 1 1174,0-1-230,0 3 1,0-1-103,0 4 1,-2 0-40,0 4 1,-4 2-9,0 5 1,-4 0-67,-2 2 1,-1 5-197,0 3 0,-3 4-38,-1 1 1,-1 3 10,1 1 231,-1 1 0,1 1 0,-2-1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27:25.944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186 1 6940,'-3'0'70,"0"0"0,3 3 19,0 1 0,0 2-133,0 0 1,-2 3 76,0 2 0,0 2-220,2 2 1,0-1-40,0 3 1,0 0 225,0 0 0,2 1 0,2-1 0</inkml:trace>
  <inkml:trace contextRef="#ctx0" brushRef="#br0" timeOffset="1401">174 411 7821,'-4'0'-275,"1"0"0,1 0 424,0-3 0,-1 3 112,1-2-116,1 1 100,-5 1-316,3 0 123,-3 0-143,-1 0 89,1 0 1,-1 2 122,1 0-184,-1 0 1,1 0 51,0 1 0,1-1-49,1 1 0,0-3 65,-3 2 1,3 0-34,0 0 0,0-1 29,-3 4 1,3-4-19,0 1 1,1 0 11,-1 0 0,2-1 0,-2 4-23,2-4 1,-1 4 22,1-3-158,1 3 152,-2-1 1,3 2-51,0 0 1,0-1 38,0-1 0,0 0-40,0 3 1,1-1 20,1 1 1,-1-1-2,1 0 1,-2 1 12,0-1 1,0 1-7,0-1 0,0-2 48,0 1-69,3-1-22,-2 2 32,2-2 3,-3-1-23,0-3 13,0 0 32,0-3 1,2 1-11,0-2 0,0 2 64,-2-2 1,1 2-56,1-3 0,-1 3 60,1-2 0,2 2-34,0-3 1,-1 4 2,2-1 0,-3-1 10,2 1-18,0 0 1,3 2-65,-1 0 1,1 2 57,-1 0 1,0 3-20,-2-1 1,2 3 12,-2 1 0,1 0-17,-1 3 1,1-1 9,-3 1 0,3 0 86,-3-3 1,0 2-27,-2-2 0,0-1 123,0 2 0,0-1 11,0 0 1,-3-3-79,-1 2 0,0-2 53,0 1 0,0-2-68,-3 1 1,1-3 62,-1 2 1,0-2-44,-1 0 0,1-2-133,-2 0 1,1 0-25,0 0 0,1 0-149,-2 0 1,1 0-103,0-2 0,0 0 116,0-2 0,3 0-265,1-3 229,2 1 227,-1-1 0,6-2 0,1-1 0</inkml:trace>
  <inkml:trace contextRef="#ctx0" brushRef="#br0" timeOffset="1927">314 469 8005,'0'-6'-326,"0"-1"1,0 3 73,0 0 484,0-1 0,0-1-66,0 0 1,0 1 270,0 1-317,0 0 0,-1-2-6,-1 2 0,0-1-134,-2 3 0,2 0 167,-2 2-240,-1-3 1,-3 2 119,-1-1 1,0 2-153,1 2 1,0 2-16,-3 2 0,1 1 18,-1 2 0,0-2 55,2 4 0,-1 0-5,1 2 1,1 2 82,4 0 0,-1 2-53,3 1 1,0 0 149,2 1 0,1 1-83,3-1 1,2 0 75,7 0 1,-1 0-79,5-2 1,2-1-151,3-4 0,1-2 69,-4-1 0,1-5 57,-5-2 0,2-2-13,-2-2 1,-2-4-5,-3-5 1,-2-1 21,-2-1 1,0-3 31,-4-1 0,2 0 149,-2-1 0,0 0-97,-2 1 0,0-2 129,0 0 1,0 1-102,-3 0 0,0 3-40,-4 2 1,0 0-213,-1 0 1,-1 1 135,-2 1 1,-1 2-509,1 3 1,-1-1 61,-1 1 446,0 2 0,-2 2 0,-2 2 0</inkml:trace>
  <inkml:trace contextRef="#ctx0" brushRef="#br0" timeOffset="2310">372 463 7861,'0'3'-489,"-2"0"0,1-2 560,-1 1 0,-1-1 45,1 4 0,-1-1-70,1 2 0,-1 4-141,-1 0 1,-2 3 78,2 2 0,-4 1-97,-1 4 0,1-1 5,1 0 0,-1 0-381,-1 1 489,-2-1 0,1 0 0,-3 0 0</inkml:trace>
  <inkml:trace contextRef="#ctx0" brushRef="#br0" timeOffset="3693">865 37 7885,'-3'7'-509,"3"-3"408,-2 0 0,1-2-133,1 3 0,0-1 134,0 2 1,0 2 162,0 0 1,0 2-237,0 3 1,0 0-43,0 0 215,0-1 0,-3 4 0,-1 0 0</inkml:trace>
  <inkml:trace contextRef="#ctx0" brushRef="#br0" timeOffset="8822">820 399 7882,'3'-7'-295,"-2"4"1,2-1 254,-3 2 1,0 0 44,0-2 1,0 2 276,0-2-59,0 2-94,0-3 0,0 3 33,0-2 17,-3 2-181,-1 0 0,-2 2-53,0 0 0,-1 0 89,1 0 1,-1 2-116,1 3 1,-3 0 80,1 2 1,-3 2-79,3 2 1,-3 1 83,2 1 1,-1 0-157,1 2 0,-2 2 117,3 5 0,-1-2 41,3 4 0,0-1 51,2 0 0,1 2-72,3-1 1,0-2 92,0-1 1,1-4-74,1-2 0,1-1 27,4-1 0,0-3-3,2-2 1,-2-1 35,4-3 0,0 1-98,2-3 1,-1 0 49,1-2 0,-2 0-24,0 0 0,-1-1-4,3-1 0,-2-1 16,0-4 1,-4-1-1,2-1 1,-3-2 139,-1 3 0,0-3-133,-3 3 0,0-3 120,-2 2 1,0-1-42,0 1 1,0 1 154,0 1 1,-3 2-125,-1 0 1,-5 0-35,-1 3 0,0 0-167,-1 2 0,0 1 117,-2 1 1,-2 1-316,0 4 0,3 0 57,1 2 1,3 0-75,-1 4 0,1 0-354,2 0 1,-2 1 8,6 0 637,-3 0 0,5 5 0,-3-3 0</inkml:trace>
  <inkml:trace contextRef="#ctx0" brushRef="#br0" timeOffset="9498">974 487 7881,'0'-6'-123,"0"2"1,0-1-341,0 0 0,0 2 564,0-1 0,0-1-7,0-1 0,0 2 55,0-1 0,0 1-49,0-2 0,0 1 193,0 1-67,-3 0-120,0-3-32,-3 1 1,-1 2-103,1 2 0,-1 2-54,1 0 1,-1 1 98,1 3 0,-3 1-166,1 6 0,-3 0 52,0 4 1,-1 2-2,-1 2 1,1 3 63,1 2 1,2-2 13,2 2 0,2-1 10,0 3 0,3 0 8,4-1 0,6-2 45,4-1 1,2-1-63,3-2 1,0 1 59,2-5 0,-2-1-40,1-3 1,-4-2 66,1-5 0,0-2-59,0-4 0,1-5 66,-1-6 1,-1-3-2,1-3 0,0 0 7,0-1 1,-1 1 163,-3 0 0,-2 0-57,-2-1 1,-1 1 67,-2 0 1,-1 3-44,-3 1 0,-2 0-223,-2 0 0,-1 3 90,-6-1 1,-2 1-179,-1 3 0,-4-2-127,1 3 0,-2 0-207,0 4 0,2 1-288,2 3 1,0 0 53,0 0 666,0 0 0,2 6 0,0 1 0</inkml:trace>
  <inkml:trace contextRef="#ctx0" brushRef="#br0" timeOffset="9904">910 834 7876,'4'-20'0,"1"-1"0,-2 0-107,0 0 0,1 0 82,3 0 0,-1-2-67,1-3 1,0 3 0,1-1-126,0 0 1,1-1 211,-3 0-259,1-1 0,-2 3 264,0 2 0,3 1 0,-1 1 0</inkml:trace>
  <inkml:trace contextRef="#ctx0" brushRef="#br0" timeOffset="11248">1545 89 7382,'0'3'-441,"0"3"378,0-3 1,-2 4 82,0-1 1,0-1-168,2 2 0,0-2 66,0 3 0,0 2-118,0 1 199,0 1 0,0 1 0,0 0 0</inkml:trace>
  <inkml:trace contextRef="#ctx0" brushRef="#br0" timeOffset="12299">1444 505 7908,'-7'0'7,"1"0"30,-1 0 1,1 0 80,0 0 0,-1-3 113,1 1 0,-1 0-122,1 2 0,0-1 326,2-1-317,-2 2 0,5-3 256,-4 3-426,4 0 0,-1 0 20,4 0 0,2 0-46,2 0 1,0-2-54,1-1 0,2 1 75,2 2 1,1 0-162,1 0 0,-3 0 66,1 0 1,0 1-63,2 1 0,-3 0 44,1 2 0,-3-2 23,0 2 0,2 0 19,-2 0 1,1 2-8,-3-2 1,1 3 127,-1 1 0,-2-1-108,1 2 1,-3 0 171,2 0 1,-3-1-81,2-1 0,-3 1 88,0 1 1,-3 0-64,-1-1 0,1 0 27,-2 3 1,1-2-44,-2 1 0,-1 1 53,1 2 1,-1 0-158,1 2 0,0-1 105,-1 4 0,-1-1-61,-1 2 1,3-1 45,1 0 0,2 0-132,-2-1 1,1-1 112,1-1 1,1-4-198,2-3 243,0-4 0,0 2 0,0-2 0</inkml:trace>
  <inkml:trace contextRef="#ctx0" brushRef="#br0" timeOffset="12581">1444 723 7674,'6'0'47,"0"-3"-69,1 1 0,-1-2-49,1 2 0,-1-2-215,0 2 1,1-3 101,-1 3 1,1-2 183,2 2 0,-2-3 0,2 1 0</inkml:trace>
  <inkml:trace contextRef="#ctx0" brushRef="#br0" timeOffset="13157">1719 602 7934,'3'-7'-153,"-1"1"1,1 0-135,-1 2 0,-2-2 278,3 2 1,-2-2 147,1 0 0,-1-3 135,1 1 0,-1-1-129,-1 3 0,0-1-69,0 1 1,-3 0 203,1-1-332,-3 1 0,2 0 78,-4 2 1,0 0-69,-1 2 0,0 1-11,-3-1 0,0 2 71,-1 2 1,-1 3-86,0 3 0,0 1 86,0 4 1,1-1-224,-1 5 0,1 0 128,1 2 0,2 1 0,2 1 1,2 1-1,0 0 0,3 1 122,1 0 0,4-2 34,2 2 1,4-2-102,4 0 0,0-1 46,4-3 1,0-4-3,3-5 1,-3-1 13,3 0 0,-5-4-44,2-3 0,-3-4-15,-1-5 1,-3-3-2,1-5 0,-4 0 18,0 0 1,-2 0 141,-2-2 0,1 1-132,-2-1 1,0 3 90,-2-3 1,0 3-73,0-1 1,0 2-11,0-2 0,-3 3 28,-1-1 0,-2 2-235,0 2 0,-1-1-114,-2 1 0,1 2-447,-2 1 754,2 0 0,-7 2 0,1 0 0</inkml:trace>
  <inkml:trace contextRef="#ctx0" brushRef="#br0" timeOffset="13516">1744 575 7841,'-4'6'-456,"-1"-2"1,2 2 581,-1-2 0,-2 4-92,2 0 0,-2 3 69,0-2 1,-3 4-51,0 0 1,-2 4-266,0 0 0,-1 3 80,-1 1 1,-1 0 131,1 2 0,-7 3 0,3 4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27:22.510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123 7 7379,'0'-4'-202,"2"2"382,-1 2 57,2 0-101,-3 0 88,0 0-275,0 2 1,0 3 90,0 3 0,0 0-279,0 3 0,-1 0-65,-1 4 1,1-1-317,-1 3 620,2-2 0,0 3 0,0-1 0</inkml:trace>
  <inkml:trace contextRef="#ctx0" brushRef="#br0" timeOffset="791">39 427 8143,'0'-3'-573,"0"-3"0,0 5 288,0-4 1,0 3 711,0-2-273,-3 2 0,3-1-32,-2 1 0,0 1 0,0-1-58,1 1 0,-2 1-87,1 0 0,1 3 74,-1 1 1,-1 2-105,1 0 1,0 1 65,2-1 1,-3 3-120,1-1 1,0 4 68,2-2 0,0 3-87,0-1 0,-2 1 110,0 0 0,0 2-7,2 0 0,0 2 28,0-2 1,2-1-30,0-3 1,1 0 61,-1-2 1,2-1-52,2-4 0,-2-1 153,1-3 0,-1-1-76,2-1 1,1-1-55,-1-4 0,1 1-7,2 2 0,-4-2-3,1 2 0,-1-1-72,2 1 0,-3-1 106,0 3-272,0-3 1,1 4-109,-1-1 344,-3 1 0,5 4 0,-2 1 0</inkml:trace>
  <inkml:trace contextRef="#ctx0" brushRef="#br0" timeOffset="1074">161 365 8062,'-3'-6'0,"3"-1"-148,-3 4 1,2-2-477,-1 3 723,1-1 0,-2 5-28,3 2 1,0 3 41,-3 6 0,3 3-23,-2 1 1,0 2-173,0 3 1,1-2 6,-4 4 1,3-1-96,-2 3 1,2 0-168,0-1 1,2 1 121,0 0 0,0-3 215,0 1 0,0-4 0,0 2 0</inkml:trace>
  <inkml:trace contextRef="#ctx0" brushRef="#br0" timeOffset="1733">283 436 7935,'0'-5'-304,"0"1"1,0 2 224,0-2 1,0 2 271,0-3 1,0 3-24,0-2 0,0 2 59,0-3-95,-3 1 1,2 0-61,-1 0 0,-1 2 85,1-3-230,-3 4 0,2-2-94,-4 3 178,1 0 0,-1 1-142,1 1 1,0 4 82,-1 2 0,1 4-37,-1 1 1,1 1 67,0 3 1,1 0 99,1 2 0,0 4-52,0 2 1,1 1 98,3 2 1,3 0-62,1 0 0,5 2-32,2-2 1,2-3-63,1-4 1,0-6 73,1-5 0,-1-3 1,-2-2 0,1-3 6,0-4 1,-1-6-236,-1-4 0,0-3 32,-2-4 1,1 1 116,-4-3 1,2 0 20,-4 0 1,-1-2-14,-1-3 1,-1 2 2,-1 0 1,-1 2-3,-4 3 1,0 0-180,-5 2 1,-1 1 109,-2 4 0,0-1-159,-2 3 0,1 0-11,-1 1 0,2 5-16,0 0 1,0 0 273,0 2 0,0 3 0,0 2 0</inkml:trace>
  <inkml:trace contextRef="#ctx0" brushRef="#br0" timeOffset="2109">334 474 7951,'-6'9'0,"-1"1"-375,-2 3 1,2 1 187,-1 1 0,0 2 80,2 4 0,-3 2-2,1 3 1,-1-1 8,3 1 1,-1 0-179,-2 2 278,2-4 0,-2 3 0,2-4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27:18.880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226 13 8111,'0'-3'-807,"0"-3"1014,0 5-148,0-2 0,0 6-110,0 2 0,0 1 78,0 3 0,0 3-6,0 3 1,1 5-329,1-1 1,-1 4-74,1 1 380,-1 1 0,2 0 0,0 1 0</inkml:trace>
  <inkml:trace contextRef="#ctx0" brushRef="#br0" timeOffset="1170">71 421 8030,'-6'0'-48,"0"0"1,-1 1-130,1 1 526,-1-2 0,1 4-7,0-2 0,1-1 356,1 1-431,0 1 1,-1-2 141,1 1-28,3 2-314,-2-3 0,4 1-74,1-2 1,1 0-36,4 0 1,0 0-185,1-2 0,2-2 118,3-2 0,3 1-171,1 1 0,-1 0 105,-1-3 0,0 2-83,0 0 0,1 0 4,-1 3 1,-4 0 120,2 2 1,-4 0 32,-1 0 1,-1 0-29,0 0 0,-4 3 142,0 1 0,-3 2-85,0 0 0,0 3 144,-3-1 1,0 3-79,-4-2 1,-1 1 40,-1-1 0,-2 2-76,0 0 0,1-1-6,0 1 1,0-3 41,-1 0 1,-1-1-24,4-3 0,-1 1 39,3-3-80,0 0 118,2-2-100,1-3 84,3 0 1,3-3-28,1 2 1,2-1 0,0 3 1,1-3-6,-1 3 0,1 0-6,2 2 0,-2 0-31,2 0 0,-2 0 31,2 0 1,-1 0-149,2 0 0,-2 3 132,1 1 0,-2 2-135,-1 0 0,1 1 87,-1 2 0,-2-1 38,-2 2 1,-1-1 128,-1 2 1,0-1-95,0 0 1,-1 0 88,-1-1 1,-2-2-69,-2 2 0,-1-2 130,1 2 0,-3-4-64,1 1 0,-4-1-32,2 2 1,-2-2-48,-1 0 0,0-2-119,0-3 0,-2 0-111,0 0 1,0 0 73,2 0 0,3-1 3,2-1 0,1 0 31,0-2 1,4 0-159,1-3 0,3 1 102,1 0 0,4-1 163,0 1 0,1-1 0,1 1 0,2 2 0,1-1 0,1 4 0,1-8 0,0 2 0</inkml:trace>
  <inkml:trace contextRef="#ctx0" brushRef="#br0" timeOffset="1620">291 544 8033,'5'-7'-695,"-3"3"664,5 0 1,-2 0 15,1 0 0,-2-2 260,1 2-90,-1-2 0,0 0 15,1-1 0,-4 1-67,1 0 1,1-2 7,-1 0 1,0 1-77,-2-2 1,0 1-23,0 0 0,0 1 103,0-2 1,0 2-125,0 1 1,-3-1 107,-1 1 0,1 1-170,-2 1 0,1 3 69,-2-1 1,-1 1 0,0 2-42,-1 1 1,0 1-1,0 4-176,1 2 1,0 1 30,1 3 1,-1 0 107,1-1 0,0 4 62,-1 1 0,2 2-42,0 0 1,2 1 148,3 1 0,0 0-89,0 3 0,1-2 58,1 2 1,3-3-64,3-4 0,3-2 34,4-4 0,-1-2-11,3-5 0,-2-1-4,2-3 0,0-4-43,0-2 1,0-4 30,-2-2 0,0-4 9,-2-1 0,-2-2-19,0-3 1,-4 0 114,2-1 1,-5 3-22,-2 3 0,-1-1 154,-1-1 0,0 1-55,0 1 1,-3 3-112,-1 3 1,-2 1-164,-3 0 1,1 0 102,-2 4 1,-1 0-300,-2 2 1,0 1 129,0 3 0,-2 0-299,0 0 0,1 2 140,3 2 0,-1 1-324,2 6 637,0-1 0,-2 6 0,2 0 0</inkml:trace>
  <inkml:trace contextRef="#ctx0" brushRef="#br0" timeOffset="2054">444 421 7936,'-2'-4'-581,"1"1"502,-5 3 0,5-2 69,-3 0 0,1 0 163,-1 2 1,2 1 1,-2 1 0,2-1-39,-3 4 1,1 0 14,-2 3 1,-3 0-149,0 3 1,0 0 125,1 4 0,0-1-336,-3 3 1,0 3 127,-1 4 0,-1 1-705,0 3 804,0-1 0,0 4 0,0-2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27:15.489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181 26 7593,'0'-4'-791,"0"0"901,0 2 0,0-1 66,0 0 26,0 3-26,0-6 12,0 5-59,0-2 45,0 3-180,0 0 0,0 3 86,0 2 0,0 2-228,0 2 0,0 2 127,0 0 0,0 1-264,0 1 1,0-2 76,0-1 0,0 1 208,0 2 0,0 0 0,0 0 0</inkml:trace>
  <inkml:trace contextRef="#ctx0" brushRef="#br0" timeOffset="1208">45 404 8148,'-3'0'-496,"-3"0"1,5 0 144,-4 0 666,4 0-52,-5 0-200,3 0 0,-2 0 220,1 0-36,3 0-8,-5 0-105,5-3 0,-2-1-63,3-2 0,0 1 47,0 1 0,1 0-117,1-3 1,0 1 94,2 0 1,0 0-183,3 2 1,-1-2 63,0 2 1,1 0-59,-1 0 0,1 2 55,-1 0 1,0 2-114,1 0 0,-1 2-4,1 0 0,-1 5 118,1-1 1,-1 4-148,0-1 1,0 2 67,-2 0 1,1 1 6,-3 1 0,1 0 30,-1 0 1,-1 2 10,1 0 0,-2-1 93,-2-1 1,1 2-106,-4 0 1,1 2 57,-2-2 1,-1 0-29,1-2 1,0-1 9,-1-1 1,1 0-5,-1-2 1,1-1 80,-1-4 0,1 1-68,0-3 1,-1 0 100,1-5 0,0 1-60,2-4 0,-1 1-29,3-4 1,0 0 80,2 0 0,0-1-67,0 1 1,0-1 61,0 1 1,2 0-50,0 0 0,3 4 163,-1-1 1,0 1-51,0-2 0,0 4-37,3 1 0,-1 1-61,0 1 1,2 0 4,0 0 1,-1 1-112,2 1 1,-2 1 127,-1 4 1,-1 1-151,-1 1 0,0 2 111,3-3 1,-3 1-294,0 0 0,-2-2-24,0 2 1,1-2-351,-1-1 648,0 1 0,-2-1 0,0 0 0</inkml:trace>
  <inkml:trace contextRef="#ctx0" brushRef="#br0" timeOffset="1742">263 444 8148,'1'-6'-844,"1"-1"0,0 1 788,2 2 0,-3-2 233,1 2 0,1-1-84,-1-2 0,1 1 121,-1-1 0,-1 1-126,1-1 0,-1 1 128,-1 0 1,0-1-120,0 1 0,-1 2 31,-1-1 1,1 3-56,-4-2 0,1 2 8,-2 0 1,-1 2-86,-2 0 1,1 0 50,-2 2 0,0 1-153,-1 3 0,-1-1 103,4 3 1,-3 2-156,0 1 1,1 2 96,-1 2 1,3-1-41,0 3 1,1 0 80,3 3 1,1 1-6,3 0 1,0 2 124,0-2 0,3-1-79,1 1 0,5-2-54,2-1 0,3-3 36,1-5 1,3-1 6,-1-2 0,-1-4 3,1 0 0,-3-6 53,1-1 0,-1-4-21,-1 0 1,-3-6 85,1 1 1,-3-2 22,1 1 0,-5-2-65,-2-1 0,1-2 1,-1 3-1,-1-1 1,0 0-1,-1 1 75,0 0 1,-1 1-64,-1 0 1,0 4-394,-4 0 0,1 1-33,-4 0 0,1 1-184,0 5 0,0-1-25,-3 3 1,1-1 533,-3 3 0,-3 0 0,0 0 0</inkml:trace>
  <inkml:trace contextRef="#ctx0" brushRef="#br0" timeOffset="1983">225 655 8201,'-3'-13'0,"2"0"0,-1 0 0,-1-2-347,1-3 1,0 0 250,2-1 1,1-3-1,0 1 1,2 0-20,1 1 1,1 3 0,2 1-1,2 1 115,-1 3 0,2-4 0,0 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27:09.083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199 1 8283,'0'16'-555,"0"-1"0,0 1 277,0 0 1,0 2 221,0 1 1,0 2-40,0-3 1,0 3-458,0-2 552,0 3 0,0-6 0,0 4 0</inkml:trace>
  <inkml:trace contextRef="#ctx0" brushRef="#br0" timeOffset="1219">16 405 8146,'-1'5'-40,"-1"-3"0,1 0 67,-2 1-72,2-3 66,1 4 79,0-4 0,3-1-130,0-2 1,0 2 100,0-5 1,-1 2-57,3-1 1,-3-2 17,4 2 0,-4-3-154,4 1 0,-2-1 28,1 0 1,0 0 71,-3 0 1,0 0-140,3 0 1,-3 3 42,1 0 0,-2-1-236,2-1 247,-2 2 1,2 3 152,-3 4 0,0 3-68,0 6 0,-1-1 13,-1 3 1,1 0-30,-2 3 0,2-1 14,1 1 0,0-2-36,0 2 1,0-2 28,0 4 1,0-1 1,0-1 0,0-3-9,0 0 1,0-3 22,0 0 0,0 2-15,0-2 0,0-2 6,0-3 0,0-2 32,0 2-55,0-3 35,0 2 0,0-4-31,-3 3-15,2-2 1,-5 3 28,3-1 0,0-2-56,0 1 119,2 3 1,-5-3 47,4 3 325,-5-3-328,3 5 1,-1-6 417,0 5-355,3-5 0,-4 4 302,3-3-115,0-1 142,0 3-115,2-4-176,-3 0 1,5 0 139,2 0 0,-1-1-105,3-2 0,-2 2-68,2-5 0,0 4 42,3-4 1,0 4-267,0-3 0,0 3-35,0-1 1,-1 0-80,1 0 0,0 0-40,0 3 1,0 0 94,0 0 1,0 0-617,0 0 0,0 0-16,-1 0 767,1 0 0,0 0 0,0 0 0</inkml:trace>
  <inkml:trace contextRef="#ctx0" brushRef="#br0" timeOffset="1862">278 349 7212,'0'-5'-975,"0"-1"1271,0 5 0,0-4-115,0 3 0,0 0 369,0-3-132,0 3-61,0-5-18,0 2-157,0-2 0,0 1-50,0 1 179,0 3-326,-4-1 0,0 0 87,-4 1 1,0-1-79,0 3 0,0 1-17,0 1 1,-2 0-162,-1 3 0,-2 1-11,3 2 1,-4 0 140,4 3 0,-3-1-64,2 3 0,1-1 81,2 1 0,3 2 77,-1-2 0,5 3-78,-2 2 0,3-1 111,3 1 1,2 0-48,5 0 1,3 0 128,6 3 0,-1 0-281,6 3 0,-2-1 91,4 1 1,-4-7 254,-1-4 1,-3-7-73,0-4 1,-1-2 26,-2-2 0,-2-3-125,-3-6 1,-1-4 15,-1-3 0,-3-4 43,0 1 0,-3-1 101,1 1 1,-2-1-226,-1 4 1,0-2 75,0 2 1,-1 1-134,-2-1 0,-1 2 77,-4 3 1,0-2-324,0 2 0,-1-2 118,-1-1 0,0 4-408,-3 1 0,0 3 168,-3 0 1,0 3-88,1 3 527,-5 1 0,0 4 0,-4 2 0</inkml:trace>
  <inkml:trace contextRef="#ctx0" brushRef="#br0" timeOffset="2161">292 577 8027,'0'-8'0,"0"0"0,-2-3-339,-1 1 0,0-1 260,3 3 1,0-2-68,0-1 1,1-2-8,2 3 1,-1-4 152,3 1 0,0-2 0,3-1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5:54.90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186 58 6040,'0'3'54,"0"0"-20,0-3 719,0 0-472,0-3-222,0 0 61,0-4 1,0 3-61,0 0 1,0-1 6,0-1 0,0 0 53,0-1-52,0 1 0,0 1 24,0 1-105,0 3 1,0-1-13,0 4 1,0 1 75,0 4-260,0 2 0,0 1 1,0 3-23,0 0 40,0 2 0,0 0 191,0 2 0,0 0 0,0 2 0</inkml:trace>
  <inkml:trace contextRef="#ctx0" brushRef="#br0" timeOffset="1249">52 572 7929,'-4'-6'0,"-1"2"0,3-2-56,-2 2 0,2-2 225,-3 0 39,4-1 1,-4 1 0,3-1 135,0 1 1,1 1-128,-1-1 0,1 3-136,-1-4 30,1 2 1,2 0-1,1 0 151,2 0-116,-1 1 1,3 1-249,-2 0 0,2 3 0,0 0 100,1 0-183,-1 0 0,1 0 1,-1 3-370,0 1 430,1 2 0,-1 1 0,1 1-209,-1 3 0,1 1-78,-1 1 269,-2 3 1,1-2 0,-1 2-40,-1 0 0,0 0 24,-3-1 1,0-1-83,0 3 354,0-3 0,0 2-72,0-3 0,0-1 0,-1 1-10,-1 0 0,1-3 91,-3-1 1,2-2-53,-3-1 1,2 1-13,-2-1-50,0-2 1,2-1-1,-2-1 9,1 0 1,-1 0-13,-1-2 0,-1 0-6,1 0 1,-1 0 165,-2 0-161,2 0 0,-2-3 1,3-1 100,-1 1 0,1-3-33,2 2 1,-2-1 278,2 1-270,1-2 55,1 2 1,2-2 4,0 0 0,0 0-16,2 2 1,2-2-12,2 2 0,1-2 34,-1-1-75,1 4 1,0-3 0,1 3 40,0-1 0,1-1-105,0 3 0,-2-2 0,2 2 1,0 0-1,-1 1 0,0 1 0,-1 1 1,0 1-323,-1 0 1,-2 3-26,-2-1 1,1 2 82,-1 0 1,2 3-684,-2-1 454,0 1 482,-2-3 0,0 3 0,0 1 0</inkml:trace>
  <inkml:trace contextRef="#ctx0" brushRef="#br0" timeOffset="2026">200 584 8025,'-4'2'-390,"0"0"1143,2 0-327,0-2-139,-1 0-173,2 0-148,-2 0-52,3 0 0,2-1 146,0-1 1,3 1-150,0-4 1,0 1 86,2-2 0,-1-3-156,1 1 0,-1-4-7,0 2 0,3-3 28,0 1 1,1-1 48,-1 0 1,1 0-52,-1 0 0,0 1 0,-2-1 106,0 3 1,1-2-74,-4 4 409,-1 2-149,2 0 18,-4 3 1,2 0 0,-4 3 47,-1 3 1,1 5-139,-4 1 0,1 2-114,-2 0 1,0 3 139,2 1-243,-2 0 0,5 1 1,-3 1 53,1 1-80,-2 2 1,5-2 85,-3-1 1,3 2 0,0-3-230,0 1 286,0-2 1,0-2 0,0-1-42,0-1 43,0-2 0,0-2 0,0-1-13,3 0 25,-3 1 1,3-1 1,-3-1 19,0-1-40,-3 0 66,3 0 1,-5-1 31,2-1-33,-2-1 1,2 4 24,-4-3 1,1 0-26,0-2 1,-1 0 72,1 0-46,-1 0 27,-2 3 1,4-2 0,-1 1 5,0-1 143,0-1 1,0 0 346,0 0-330,-1 0-107,1 0 1,1 0-1,2 1 288,0 1-252,1-2 0,2 4 169,0-2-134,0-1-109,3 2 1,0-1-122,4 0 1,0 0 0,1-2-140,0 0 0,3 0-46,-3 0 60,4 0 0,-3 0-228,2 0 1,1 0 0,-1 0-437,1 0 534,-2 0 1,2 0 0,-1 0-1390,1 0 1648,-2 0 0,2 3 0,-2 0 0</inkml:trace>
  <inkml:trace contextRef="#ctx0" brushRef="#br0" timeOffset="2593">462 493 7824,'3'-7'15,"-2"1"1,4 0 0,-3-1 240,-1 1 24,3-1 0,-3 1 1,2 0-12,-1-1 0,-1 1-34,1-1-134,2 1 0,-3-1-52,1 1 1,-2 0-32,0-1 0,0 3-48,0 0 1,-2 2-301,-3 0 229,2 1 0,-3 4-114,0 1 1,-1 4 0,-2 2 52,0 0 1,1 2 109,-3 3 1,1 4-74,-1 0 232,-1 0 1,3 6 0,-2-2 20,3 0 1,1 1-168,0-2 0,4 1 5,1-2 0,2 0 72,2-4-15,1-1 1,7-5 0,0-2 13,2-2-54,1-2 1,1-5 0,0 0-1,1 0 1,1-4-10,-1-2-30,-2-3 0,4-4 1,-3-1-128,1-1 113,3-1 1,-6-1 43,1 0 0,-1 3-81,-3-1 0,-1-1 46,-4 1 1,-1 2-1,-4 3-139,-1 1 1,-2 0 104,-5 0-7,2 2 1,-7 0 0,1 3-559,-1 1 466,1-2 0,-2 5 194,0-2 0,0-2 0,2 3 0,0-2 0</inkml:trace>
  <inkml:trace contextRef="#ctx0" brushRef="#br0" timeOffset="2926">539 475 7666,'-6'0'1564,"-1"0"-1238,1 2 0,0 2 1,-1 2-115,1 1 1,-1 3-236,-2 3 1,2 1-104,-2 5 0,0-1-432,1 3 0,-1 2 152,3 1 1,-1-2-921,1 2 1326,-1-1 0,1 0 0,0-1 0</inkml:trace>
  <inkml:trace contextRef="#ctx0" brushRef="#br0" timeOffset="5719">931 63 7209,'-4'-3'38,"0"0"459,2 3-150,2 0-267,-6 0 0,4 3-133,-2 1 1,3 1 87,-1 2 1,1 0-48,1 2 1,-2 1-196,0 2 0,-1 1 99,3 0 0,0 3-248,0 1 0,0 1-3,0 2 359,0-1 0,0 3 0,0 1 0</inkml:trace>
  <inkml:trace contextRef="#ctx0" brushRef="#br0" timeOffset="7011">744 474 7979,'0'-4'413,"-1"1"-104,-1 3-165,1-3 1,-2 2 183,3-3-158,0-1 1,0-1-106,0 0 0,0-1 3,0 1 1,0-1-68,0 1 0,1-1 120,1 1 0,-1 0-190,4 2 0,-2-2-22,2 2-116,0 1 0,0 0 1,2 3-46,2 0 1,0 4-92,0 2 0,-1 1 126,2 4 1,-2 1-179,1 3 230,1-2 1,-3 6 0,1-2-41,-3 1 1,0 4 181,-3-1 0,0 1 6,-2-1 1,-1-1 134,-1-1 0,-2-1-54,-2-3 0,-1 0 139,-2-2 1,2-3-132,-1-1 1,1-2 81,0-1 1,1 0-123,-1-2 1,1-1 7,-1-3 1,3 0-65,0 0 1,2 0 19,-3 0 1,2-1-16,-1-1 1,-1-1 45,3-4-2,-3 1 0,3-1 0,-1 1 48,0 0 0,0-1 139,1 1 0,1-3-57,-1 1 0,1-1-97,1 3 1,0-1 94,0 1 0,1 2-60,1-1 0,-1 2 112,4-1 1,-1-1-124,2 2 1,1 1-16,-1-1 0,1 3-41,-1-2 0,3 2-116,-1 2 0,1 1 0,-3 1 0,1 2-148,-1-2 0,0 2 12,1 0 0,-1 2 41,1 1 1,-2 0-191,0 0 1,0-2-40,-3 2 0,2-2 91,-2-1 1,1 0 322,-1-2 0,-1 2 0,2-3 0</inkml:trace>
  <inkml:trace contextRef="#ctx0" brushRef="#br0" timeOffset="7637">919 514 7816,'0'-4'-856,"0"0"514,0-1 860,0-1 1,0 2-129,0-1 1,0 1 269,0-2-436,0-1 0,0 1 13,0-1 1,2 1-152,0 0 1,1-1 4,-1 1 1,-1-1-60,4 1 1,-1-1-18,2 1 0,-1 0-146,-1 2 0,0 1 66,3 3 1,-1 0-157,0 0 1,0 1 23,-2 1 0,2 4-3,-2 5 1,2 1-73,1 1 0,-3 1 85,0 1 1,-2-1 42,2 3 0,-2 0 78,0 2 1,-1 0 74,-1-2 1,0 1 0,0-1 0,-1 0 0,-1-1 0,-2 0 0,0-2 0,0-2 259,-1-2 0,-1-2-176,0 1 1,1-2-62,1-1 1,0-2-43,-3-2 32,1-1 1,0-1-15,-1 0 0,3-2-23,0-1 0,0-2-6,0 1 1,-2-2 68,2 0 0,0 0 125,0-1 1,2 3 124,-2 0-207,2-1-46,-1-1 48,3 0-47,0-1 1,1 1 156,1 2-117,2-2 0,2 3-29,1-3 17,-1 2 0,0-2 1,1 3-129,-1-1 1,1-1 107,-1 3 0,0-2-327,1 2 1,-1-1 5,1 3 0,-1 0-114,1 0 1,-1 3 98,0 2 0,0 1-7,-2 3 1,1-2-65,-3 4 0,1-2 353,-1 1 0,-1 1 0,2 2 0,-3 0 0</inkml:trace>
  <inkml:trace contextRef="#ctx0" brushRef="#br0" timeOffset="8221">1168 481 7816,'0'-4'-111,"2"-1"-86,0 0 0,2 2 272,-1-1 235,-1-1 0,-2 1 1,0 0 417,0-1-517,3-1 1,-3 0 16,2-1 1,-1 3-8,-1 0 0,-2 2-226,0-3 1,-2 3 178,1-2-374,-2 2 0,2 0 3,-4 2 0,1 0-114,0 0 0,-1 0 87,1 2 1,-1 0-26,1 2 1,-3 3 57,1 1 0,-3 1 71,3 0 1,-1 2 191,3 4 0,-1-1 24,1 3 0,0 0 64,2 2 0,1 3-138,3-1 0,0 0-18,0-1 1,3 1 20,1 0-126,5-2 0,1-3 1,3-4 14,2-2 1,1-1 58,1-5 0,1-1 5,-3-3 0,2-3 15,-2-1 0,0-5 101,-2-1 0,-3-1-43,-2-2 1,-1 2 151,0-4 1,-3-1-105,0 1 0,-2-2 159,0 2-253,-1-3 1,-1 2 0,-1-3 38,-1 2 0,-1 0-109,-1 2 1,-4 0-70,1 5 0,-3-2-184,2 4 0,-4-1-34,2 3 0,-2 2-204,-1 2 0,2 1 556,0 1 0,3 2 0,-3 2 0,0 3 0,-1 6 0</inkml:trace>
  <inkml:trace contextRef="#ctx0" brushRef="#br0" timeOffset="8563">1226 487 7816,'-4'7'-121,"2"-1"0,-1 1 121,1-1 0,-3 3 0,1 2 0,-2 1 23,0 1 0,-3 2 37,0 0-176,-2 6 0,3-4 0,-3 4-164,0-1 1,0 0 7,0 1 0,0 0 69,2 3 1,0-4 202,3 2 0,0-2 0,-1-1 0,1 0 0</inkml:trace>
  <inkml:trace contextRef="#ctx0" brushRef="#br0" timeOffset="9554">1495 456 7816,'-4'0'-1136,"2"-3"1113,-1 3 743,2-3-419,-5 0-194,6 0 0,-3-4 111,3 1-264,0-1 0,0 1 0,0-1 129,3 1 1,0-1 51,4-2 1,-3 2-9,0-1 1,0-2-39,3 2 1,-1 0 7,1 4 0,-1-2-64,0 2 0,1 1-98,-1 1 1,3 1-236,-1 1 0,3 0 146,-2 0 0,1 3-65,-1 1 0,2 3 68,-3 1 0,3 2 71,-3 3 0,0 0 44,-3 0 1,-1-1-7,-1 1 0,1 3 2,-2 1 1,-1-1 127,-3 2 0,-2-1 30,-4 5 1,0-2 64,-3 1 0,2-1 137,-1-1-220,-1-2 0,-2-2 0,0-2-27,1 0 1,1-3-66,0-1 0,3-5 11,0-2 1,1-1 69,0-1-139,4 0 1,-1-3 0,3-1 5,-1-2 0,-1-1 14,3-2 1,0 2 14,0-2 0,0 2 9,0 1 0,1 0 57,1-1 0,0 1-2,2-1 0,0 3 57,0 0 1,2-1 0,-2-1-1,1 0 1,2 0 0,-1 1 0,1 1 169,-1-1 0,1 1-521,-1 0 0,3 2-34,-1-3 97,1 4 0,-3-2 0,0 3-290,1 0 0,-1 3 120,1 1 1,-2 4-120,0 1 276,0 2 1,-4-1 194,1 3 0,-1 3 0,-1 0 0</inkml:trace>
  <inkml:trace contextRef="#ctx0" brushRef="#br0" timeOffset="10255">1758 353 7816,'-6'0'-445,"-1"0"725,1 0 1,1 0 0,1 0 810,-1 0-950,-1 0 1,2 0 0,0 0 154,-1 0-642,2 3 1,-3-3 88,2 2 171,1 2 1,0-3-8,3 4 1,0-3-185,0 2 1,1-2 47,1 0 0,2-2 67,2 0 1,3 0 73,-1 0 0,3 0 26,-2 0 1,2-2 22,0 0 1,-2-3 9,0 1 0,0 0 85,-1 0 1,1 2-65,-3-2 1,1 1 164,-1-1 273,-2 3-98,1-2-263,-4 3 0,1 1-7,-4 1 0,-1 3-11,-4 4 1,1 0-49,-1 0 0,-1 0-14,-1 2 1,1 0 16,1-2 1,1 1-23,-1-1 1,1 0-42,0 0 1,0-2 35,2 1 1,-1-3-23,2 0-69,1-4-243,2 2 270,0-3 0,3 0-18,1 0 0,0 0 96,0 0 1,1 0-8,1 0 0,0 0 12,1 0 1,-1 0 7,1 0 1,-1 0 12,0 0 1,1 3-68,-1 1 1,1 2 10,-1 0 1,-2 1 72,1 2 0,-4-1 102,1 2 1,-1 1-68,-1 2 0,-1 0 129,-1 0 0,-1-1-6,-4 1 1,1-1-93,-1-1 0,-1 0 143,-1-2 0,-2 2-201,0-3 1,-1 1-228,-1-3 0,1-2-20,1-2 0,-1-1-294,2-1 1,-2 0 178,1 0 1,3-1-57,4-1 0,-1 0 374,2-2 0,1 0 0,2-3 0</inkml:trace>
  <inkml:trace contextRef="#ctx0" brushRef="#br0" timeOffset="10822">2021 366 7710,'0'-7'-356,"0"1"999,0-1-260,0 4-447,-3 0 0,0 3 106,-4 0 0,-1 1 34,-1 1 0,0 1-37,0 4 0,-1-1-136,-5 1 0,1 1-73,-1 1 0,-1 2 70,1 0 1,-2 1-74,2 1 1,3 0 30,1-1 1,2 2 109,-1 1 1,2 1 26,2 3 0,0 3-4,4-1 0,0 1 42,2 0 0,1-2 162,1 1 0,1-4-33,4-2 1,0-4-76,2-3 0,1-3-268,5-3 1,-1-2 128,4-2 1,-1-2 105,5-2 1,-4-4 11,1 0 1,-4-2-8,0-1 1,-2-2 37,0 0 0,-4-3 215,-2 1 0,-1 1 73,-4-2 1,2 1-133,-2-2 1,0 3-306,-2 1 1,0 1-127,0 1 0,-1 3-241,-1-1 0,-1 4 68,-4 0 1,-1 4-325,-1 3 1,-2 0 180,0 0 494,-1 0 0,-1 3 0,0 0 0</inkml:trace>
  <inkml:trace contextRef="#ctx0" brushRef="#br0" timeOffset="11312">1989 444 7652,'3'-3'52,"3"-1"0,-5 0 69,1 0 1,1 1 30,-1-1 1,2 2 29,-2-2 1,1 2-76,-1 0-273,-1 1-254,2 1 0,-4 4 194,-1 2 1,-1 2 36,-4 2 1,0 1 150,-2 2 1,-1 2-25,-5 3 0,1 0 108,-4 1 0,2 3 201,-1 2 0,-4-1-240,2 3 0,-1-4 9,3 4 1,2-5-172,4-2 1,3-4 154,3-4 0,3-2 0,2-2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5:38.89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1740 72 8043,'0'-6'-706,"0"1"675,0 1 1,0 2 225,0-2-92,0 2 38,0-1 1,0 3 138,0-3-28,0 3-120,0-3 1,0 6-113,0 1 1,0 2 94,0 0 0,0 3-249,0 2 1,0 2 65,0 2 1,1 1-358,1 1 0,-2 1 59,3-1 366,-3 2 0,3 3 0,1 1 0</inkml:trace>
  <inkml:trace contextRef="#ctx0" brushRef="#br0" timeOffset="-6372">52 585 8176,'-4'0'-965,"2"3"1070,2-2 1,-3 2 441,1-1-242,0-1 0,0 3 146,0-2-369,0-1 0,1 2 213,-1-1-335,1-1-42,-2 2-3,3 0 1,1-3-38,1 2 1,0-1 106,2-1-161,0 0 1,3-1 29,-1-1 0,0-1 53,-2-4 1,2 1 45,-2 0 1,2-3 63,0 0 0,-2 0-21,1 1 0,-2 0 18,1-3 0,1 3-8,-2 0 0,1 1 16,-2 0 101,0 1-102,-2-1-11,0 4 1,0 1-4,0 4 0,-1 2-114,-1 5 0,2 1 34,-3 2 1,3 3-160,0 0 0,0 5-36,0 0 0,-1 0 122,-1-1 1,1 1 100,-1-1 1,1-1-98,1 0 1,0-1 227,0-2 0,-2 0-120,0-5 0,-1 2 274,1-4 63,1 1-179,-4-3 21,1-2-121,-2 1 1,-1-4 89,1 1 0,2-1-82,-1-1 0,1 0 174,-2 0 1,-1 0-100,1 0 1,1 0 172,1 0 1,0 2 11,-3 0-191,4 0 0,-2-1 90,3 1 36,0-1-143,2 2 129,0 0-102,3-3 0,0 3-40,3-3 1,1 0-1,-1 0 1,1 0-54,-1 0 0,3 0-129,-1 0 0,2 0-157,-2 0 0,0 2 94,3 1 0,-3 1-400,3-2 1,0 2 246,1-2 1,-1 3 326,0 0 0,-1 0 0,3 2 0</inkml:trace>
  <inkml:trace contextRef="#ctx0" brushRef="#br0" timeOffset="-5781">264 597 8004,'3'-1'-360,"-1"-1"-16,-1 1 1,1-4 624,0 0 0,1 2-47,-1-1 0,0-1-29,2-1 0,-3-1-25,2 1 1,-1 0-30,1-1 0,-1-1 68,-2-1 0,0 1 152,0 1-42,3 1-118,-3-1 0,2 2-171,-4 0 1,1 0 82,-3 3 0,1 0-157,-1 2 1,-2 3 40,-3 1 1,0 3-128,0 1 0,2 2-15,-4 3 0,1 3 96,-1 1 0,-1 2-161,1 2 1,2 2 33,1 3 1,1 0 131,3-1 0,1 1-18,3-1 1,1 1 91,4 0 0,0-2-83,5-3 0,3-2-179,2-6 0,2-3 152,-2-2 1,0-1 141,-2-3 0,-2-4 25,-1-4 1,-2-6-138,1-2 1,-2-3 343,-1-2 1,-1-2-109,-1 2 1,-3-1-4,1 1 1,-1-1 0,-1 3-1,0 1 1,0 1 0,0 2-1,-1 4 1,-1 2 148,-2 2 0,-2 3-439,0 0 1,0 3 111,-1 4 0,-1 2-602,-1 4 1,0 2 284,3 0 1,0 0-345,-1 0 0,3 0 678,0 2 0,2 0 0,-1 2 0</inkml:trace>
  <inkml:trace contextRef="#ctx0" brushRef="#br0" timeOffset="-5238">489 559 8051,'0'-6'-1383,"0"0"1677,0-1 1,0 3 328,0 0-25,0-1-410,0-1 0,-1 0-102,-1 2 1,1-1-42,-3 3 1,-1 0-112,-1 2 1,-1 0-31,1 0 0,-2 0 141,-1 3 0,-2-2-134,0 3 0,-1 1 93,-1 4 0,0 1-54,0 3 1,3-1 50,2 1 0,1 3-173,0 1 0,1 2 52,-1 3 0,4-2-71,1 4 0,4-1 175,2 3 0,3 2-5,1 0 0,3-3-98,4-4 1,-1-2 52,3-2 1,0-5 26,2-5 1,0-4-16,-2-5 0,1-8 94,-3-8 0,-1-2 12,-3-4 0,-2-1 140,-3-1 1,0 0-29,-2-1 0,-1 1 159,-3 2 1,0 2-23,0 3 0,-5 0-59,-1 0 1,-5 4-451,0 2 0,-1 5 138,0-1 0,-4 3-242,-1 2 1,1 1 75,1 3 236,2 0 0,-3 6 0,0 1 0</inkml:trace>
  <inkml:trace contextRef="#ctx0" brushRef="#br0" timeOffset="-4929">520 502 7938,'-6'6'-557,"-3"1"390,1-1 0,-1 3 308,3 2 0,-1 4-50,1 2 0,-3 4-412,-2 3 1,1 1 6,-1 1 1,3 0 313,0 2 0,-2-2 0,0 5 0,-3-1 0</inkml:trace>
  <inkml:trace contextRef="#ctx0" brushRef="#br0" timeOffset="-2545">790 591 7971,'-5'0'-266,"1"2"0,2-1 494,-2 1 0,2 0-45,0 0 1,-1-1-146,1 4 1,-1-4 255,1 1-344,1 2 181,-1-1-156,2 4 0,2-2 80,3 0 0,0 0-165,2-3 0,-1 0-50,1-2 0,0 0 33,1 0 0,-1 0 16,2 0 0,0-1 44,0-1 0,-1-2 63,-1-5 0,-1 2-36,1-1 0,-3-2 77,0 2 1,-2-4-33,3 2 0,-3 0 24,2 2 0,-3 1 32,2 0 0,-3 1-37,0-1 19,0 4 1,0 0-32,-3 3 1,2 1-4,-3 1 0,2 2 3,0 5 1,-1-1-43,1 2 0,-2 2 24,2 3 0,0-1-3,2 3 0,-3-2-54,1 2 1,0 0 56,2 2 0,0 1-192,0-1 1,0 2 103,0 1 0,0-1-83,0-2 1,2 0 66,0-2 0,1-1 38,-3-4 0,0 0-20,0-1 1,0-2-12,0-2 97,0-1 0,0-1 0,-1-2 0,-1 0 98,-3-2 0,2 0-35,-1-1 214,-1 0 1,-1 0-80,0 0 1,-1 0 176,1 0 1,-1 0-92,1 0 1,-1 0 290,1 0-232,0 0-130,-1 0 1,3 0-89,0 0 225,2 0-264,-1 0 1,8 0-71,2 0 1,1-1 45,1-1 0,-2 2-16,2-3 0,0 3-209,-1 0 1,3 0 74,-2 0 1,1 0-272,-1 0 0,-1 0 146,-1 0 1,1 0-300,1 0 1,2-2 178,-3-1 1,1-2 338,0 1 0,-2-2 0,2 0 0</inkml:trace>
  <inkml:trace contextRef="#ctx0" brushRef="#br0" timeOffset="-2062">969 572 7948,'-6'0'0,"-1"0"-510,4 0 0,-2 1 103,3 1 585,-3-1 0,4 2 55,-1 0-17,1-3-149,1 6 0,3-3 0,1 1 1,4-1-142,1-3 1,2 2 102,0 0 0,1 0-133,1-2 0,-3 0 44,1 0 1,0 0-69,2 0 1,-3 0 114,1 0 1,-2 1-295,1 1 292,-2-1 1,1 3-5,-2-2 1,-4-1 87,-1 3 0,-1 1-95,-1 1 1,-1 3 139,-1-1 0,-1 4-71,-4-2 1,0 2 37,-1 1 0,0 2-47,-3 0 0,3 2 114,0-2 0,1 1-145,0-1 1,1-2-81,2 2 1,-1 1-219,3-1 0,0-2 100,2-3 0,0-2 28,0 1 1,0-2 166,0-1 0,3-2 0,0-1 0</inkml:trace>
  <inkml:trace contextRef="#ctx0" brushRef="#br0" timeOffset="-1827">976 770 7948,'0'-6'0,"0"1"-1384,0 1 889,2 0 563,-1-3 1,5 2-23,-2 1 1,2 1 10,0 3 0,1-2-148,-1-1 1,1 1 80,2 2 1,-2 3-167,1 1 1,2 0 115,-2 0 1,3-2 59,-2 3 0,-1-4 0,1 5 0,1-3 0</inkml:trace>
  <inkml:trace contextRef="#ctx0" brushRef="#br0" timeOffset="-1344">1220 675 7948,'0'-4'-308,"0"2"16,0-1 1,2 1 542,1-2 0,-1 2-32,-2-2 0,0 1 74,0-1 0,0 2-90,0-2 1,0-1-163,0-1 1,0 0 12,0-1 1,0 1-93,0-1 1,-2 1 93,-1 0 1,-1-1-103,2 1 0,-3 0-285,1 2 0,-2 1 147,0 3 0,-1 0-149,1 0 0,-1 3 121,1 1 0,0 5 126,-1 4 0,3 1-46,0 3 0,0 2 295,0 2 0,1 1-48,3 0 1,0-1-36,0 2 1,3 2 7,1 1 1,5 0-14,1-5 1,5 0-229,0-4 0,2-5 121,0-5 0,2-4-18,0-6 0,-2-3 25,0-5 0,-2-4 3,0-5 1,-5 1 42,-1-2 0,-3 2 15,-1 1 1,0 1 153,-3 2 0,0-2-111,-2 4 1,-3-1-186,-1 3 0,-3 0 141,-1 0 1,0 2-469,-3 3 1,1-1 154,-3 1 0,-2-2 278,0 2 0,0-2 0,-1 4 0,0-2 0</inkml:trace>
  <inkml:trace contextRef="#ctx0" brushRef="#br0" timeOffset="-1069">1329 558 7873,'-4'7'-669,"0"-1"1,0 4 400,-3 0 1,3 2 267,0 1 0,-1 3 0,-4 1 0,1 4 0,-2 3 0,-1 1 0,-2 0 0,0 1 0,0 5 0,1 2 0</inkml:trace>
  <inkml:trace contextRef="#ctx0" brushRef="#br0" timeOffset="1115">1585 636 7912,'-6'0'-159,"1"0"230,1 0 1,2 3 277,-2-1 1,1 0-119,-1-2 1,2 2 202,-2 0-203,2 0 1,-1 0-221,1 1-62,1-1 1,-1 0-74,4 0 1,-1 0-17,4-2 0,-1 0 81,2 0 1,1-1-12,-1-1 1,3 1 16,-1-3 0,1-1-93,-3-4 1,1 2 59,-1-2 1,0 0 81,1 1 1,-1-3-22,1 2 1,-3-1-1,0 1 0,-2 0 53,0 3 1,-1 0-69,1-1 82,-1 4-51,2 0 1,-4 8-17,-1 1 1,1 7 19,-1 0 1,-1 3-140,1-1 0,0 3 47,2-1 0,0 1 22,0-1 1,0 2 49,0-2 0,0 1 0,0-1 0,0-2 16,0-2 0,0 0-40,0 0 1,0-3 118,0-2 0,0-1-95,0 0 34,-3-1-11,3 1-247,-3-4 216,0 3 0,1-5-9,-2 4 1,2-3 27,-2 2 0,2 0-22,-3 0 1,1 2 77,-2-2 0,-1-1-77,1 2 1,-1-2 14,1 2 0,0 0 20,-1-3 913,-2 0-644,-1-2 0,1-1 144,2-1-104,4-2 0,3-2-72,0 0 1,0 1-27,0 1 0,0 2-57,2-2 1,2 0-25,2 0 0,1 1 30,-1 3 0,3 0 10,-1 0 0,4 0-118,-1 0 1,1 0-183,0 0 1,1 1-160,0 1 1,-2-1 165,-1 3 0,1-2-76,2 0 1,0 1 46,0-1 0,-3 0-351,1-2 0,-3 0 68,0 0 0,2 0 435,-2 0 0,4-3 0,-2 0 0</inkml:trace>
  <inkml:trace contextRef="#ctx0" brushRef="#br0" timeOffset="1850">1848 539 7986,'0'-6'-50,"0"-1"1,0 3 0,0 0-81,0-1 407,0 2 1,-2-1-63,0 2 1,0 1 318,2-3-358,-3 2 1,1-1 40,-2 0-19,0 3 1,-3-3-164,1 3 0,-1 0 74,1 0 0,-1 3-122,-2 1 0,2 2-86,-4 0 0,3 1 120,-1-1 1,2 3-123,1-1 0,-3 3 20,1 0 0,1 1-94,3-2 0,2 2 77,-2-1 0,2-1 53,0 1 0,1-3-64,1 0 1,1-1-9,1 0 0,2-2 23,2 0 0,1-2 31,-1-3 1,3 2 110,-1 0 1,4 1-97,-2-1 1,2-1 114,-2 3 0,2 0-161,-1 0 1,1 3-121,1-1 1,0 1 192,0 4 1,-3 0-1,1 1 1,-3 1-90,1 0 0,-4 2 42,-1 0 1,-3 2 99,1-2 1,-1 0-104,-1-2 0,-3 0 145,-1 0 0,-2-3-36,0 1 0,-1-5 50,1 0 0,-1-4-22,-2 0 1,1-1-59,-2-1 0,0-3 38,-1-1 0,0-2-25,2-3 1,0-2 116,0-4 1,3-1-68,0-3 0,0 2 29,4-1 0,0 2-49,2-1 0,0-1-15,0 3 1,0 0 44,2 2 1,2 0 2,2-2 1,1 4-152,-1-2 0,3 2 112,-1 0 0,2-1-468,-2 1 1,-1 0 189,2 0 1,-2 0-842,-1 2 1074,1 1 0,2-4 0,1-2 0</inkml:trace>
  <inkml:trace contextRef="#ctx0" brushRef="#br0" timeOffset="2399">1984 635 7857,'0'-8'-47,"0"-1"1,0 2-193,0-1 1,0 1 470,0-1 0,0 1 0,0-2 1,0 0-89,0 0 0,0-1 20,0 1 0,-1 0-173,-1 3 0,1 0 18,-1-1 0,-2 1-95,0 2 1,1 1 142,-2 3 1,1 0-162,-2 0 1,-1 2-106,1 2 1,-1 1 63,1 6 1,-1 0 24,1 4 0,0 1 76,-1 4 0,1-1 78,-1 0 0,3 0 1,0 1 0,2 1 124,0 0 1,2 2-62,2-2 1,3-2 117,3 0 0,2 0-299,3-4 1,2-2 90,0-3 0,2-5 36,-2 0 1,1-4 12,-1-1 1,-1-6-133,3-2 1,-3-4 79,1-3 1,-2-1 20,-2-1 0,-2-2 65,-2 2 0,-4 0 169,-1-1 1,-1 3-237,-1 2 1,-3 0 52,-1 0 1,-4 0-345,-1 1 1,-3 1 108,-1 0 0,1 1-116,-3-3 0,1 2-148,1 0 1,1 3-183,1 0 1,0 1 603,3 0 0,-4 1 0,2 0 0</inkml:trace>
  <inkml:trace contextRef="#ctx0" brushRef="#br0" timeOffset="2700">2034 547 7954,'-6'0'-640,"-1"0"698,1 2 1,1 2-44,1 2 1,2 4-125,-2 3 1,2 2 99,-3 4 9,4-1 0,-8 9 0,2 0 0</inkml:trace>
  <inkml:trace contextRef="#ctx0" brushRef="#br0" timeOffset="4017">2548 44 8083,'0'-6'0,"0"2"0,0-1 0,0 0-495,0 3 0,0-4 747,0 2-32,0 1 481,0 0-444,0 3 0,0 5-146,0 1 1,-1 6 75,-1 0 1,2 2-337,-3 3 1,2 0 120,-1 2 0,1 1-523,-1-1 0,1 0 109,1 0 442,0 1 0,-3 2 0,0 1 0</inkml:trace>
  <inkml:trace contextRef="#ctx0" brushRef="#br0" timeOffset="5768">2348 649 6841,'-3'0'1151,"0"1"-777,3 1-291,0-1 1,-1 2 172,-1-3-365,1 0 190,-2 0 0,3 0-180,0 3 80,0-3-106,0 3 125,3-3 1,0-1-145,1-1 1,2-1 105,-2-4 1,2 1-12,0-1 0,1-1-13,-1-1 0,1-2 45,-1 0 0,1-1 17,-1-1 0,0 3-35,-2-1 42,2 3 34,-6-1-14,3 2 1,-3 5 3,0 2 0,0 5 7,0 3 1,0 3-69,0 0 0,0 2 1,-2 1 54,0 1-158,0 3 1,2-2 82,0 1 0,0 1-13,0-3 1,0 2-1,0-2-42,0 2 75,0-3 0,0 1-33,0-4 0,0 0-9,0-2 1,0 1 223,0-1-140,0-1 142,0-1 1,-1-1-102,-1-2 1,1-1 48,-4-3 1,3 0-21,-2 0 1,0 2 91,-3 0 0,3 0-63,0-2 0,-3 0 87,-1 0 1,-1 0-10,3 0 1,-3 0-54,1 0 0,-3 0-48,2 0 1,1 0 20,1 0 0,1 2-2,0 0 78,-1 1-28,4-3 5,0 2-89,3-1 1,3 3 52,1-2 1,2-1-39,0 1 0,1-2-58,2 0 0,-2 2 59,4 1 0,-2-1-217,1-2 0,1 0 11,2 0 0,-2 0 0,-1 0-47,2 0-28,-3 0 1,2 0-250,-2 0 1,2 0-239,-3 0 1,1 0-12,-3 0 690,1 0 0,-1 0 0,0 0 0</inkml:trace>
  <inkml:trace contextRef="#ctx0" brushRef="#br0" timeOffset="6493">2580 616 6616,'4'-6'371,"-1"0"-93,-1 2 1,-1-2 24,1 2 0,-1 0-95,-1 0 1,0 0-3,0-3-10,0 1 1,0-1-96,0 1 65,0 0 19,0-1-142,-3 1 0,0 2 226,-4-1-322,1 4 0,-1-2 88,1 3 0,-1 3-88,1 1 0,-1 2 115,-2 0 1,2 3-141,-1 2 0,1 1 20,0 1 0,1 2-109,-1 0 0,1 2 118,0-2 0,1 2 1,2-2-70,0-1 108,1 3 0,2-4 1,0 0-89,0-1 143,0-5 1,3 2-75,1-5 0,2-1 65,0-3 1,0-1-72,1-1 1,1-2 5,1-5 0,-1 2 32,-1-4 1,0 0-4,2-2 0,-2 1-6,1-1 1,-1 0-8,0 0 1,-1 0 0,0 0-14,-2 1 27,2-1 0,-5 1 0,3 0 33,-1 2 1,-1-1 0,-2 1-9,0 1 1,0 2-1,0 1-31,0-1 13,0 1-37,0 2 1,-1 2 44,-1 2-22,1 2 0,-2 4 1,1 3 4,0 1-6,0-2 1,1 6-1,0 0 3,-1 2 1,0 1-6,2 2-55,0 0 1,-3 1 57,1-1 1,0 2-330,2 1 1,0 2 137,0-1 1,0 2 0,1 0-276,1-1 313,-1-2 0,2-7-208,-1-2 1,0-3 366,2-6 0,0-1 0,3-3 0</inkml:trace>
  <inkml:trace contextRef="#ctx0" brushRef="#br0" timeOffset="7077">2733 635 7918,'4'-6'-85,"-1"2"594,-3-1-305,0 1 0,0 0 1,0 0 374,0-1-445,0 2 0,0-3 84,0 2 0,0 0-153,0 0 0,-1 0-43,-1 0 0,0-2 1,-2 2-1,0-2 0,-1 1 1,1 0-1,-1 1 0,-1 1-455,0 2 311,-3 0 0,2 1-127,-2 0 0,0 1 79,0 1 0,-1 2 87,1 5 0,0-1 0,1 5-29,-1 0 139,1 4 1,4 0 0,0 2-139,1 0 190,1 0 1,2 1-68,0 2 1,3-2 0,2 1 2,3-1-94,4-1 0,3-3 0,1-3 72,0-4-39,2-2 0,-2-3 1,3-3-4,-2-2 112,-2-6 0,-3-3-56,-1-3 0,-1-2 1,-3-2 300,0 1-182,0-3 0,-4 3 58,2-3 1,-3 0 23,-2-1 1,0 2-121,0 1 0,0 1 0,0 4-247,-2 1 164,1-1 1,-5 3-363,2-2 1,-2 3-147,-3 3 0,2 0 503,-2 3 0,-1 0 0,0 2 0</inkml:trace>
  <inkml:trace contextRef="#ctx0" brushRef="#br0" timeOffset="7385">2766 571 7852,'-3'7'0,"2"1"-115,-3 1 1,1 2 162,-1 0 0,0 1-157,-2 1 1,-3 3-1,0 1 123,2 1-213,-3 1 1,2 1-1,-3 2-437,0 1 409,1-1 227,-2 0 0,5 1 0,-2-1 0</inkml:trace>
  <inkml:trace contextRef="#ctx0" brushRef="#br0" timeOffset="8711">3363 0 7886,'0'4'0,"-1"2"-115,-1-2 0,1 2 0,-1 1-121,1 1 1,-1 0 264,0 3 0,0 0 53,2 1-260,0 4 1,0 0 0,0 2 28,0-1 0,-1 0-27,-1 2 1,1 2 175,-1 1 0,1-1 0,1-2 0</inkml:trace>
  <inkml:trace contextRef="#ctx0" brushRef="#br0" timeOffset="10504">3132 636 7975,'-4'-3'-1554,"-1"0"1624,4 0 0,-3 2 656,2-4-411,1 4 275,-1-5-136,-1 6-116,2-6 0,-4 5-41,3-4 1,0 3-87,2-2 1,0 0-194,0-3 1,0 1 279,0-1-358,0 1 0,3-1 0,1 0 173,2-1-213,3 1 1,-1-3 0,2 3 11,2-1 0,-2 3-217,0-2 149,-2 5 0,4 0 0,-1 4-90,1 2 0,-2 6-74,-1 3 0,-2 2-113,-1 4 80,1 4 1,-4-1 112,-1 4 0,-1-1 0,-1-1-3,0 0 0,-3-1 422,-1 0-201,-2-1 0,-2-3 0,-1 1-20,1-1 83,-2-3 1,3 0 0,-1-4 95,0-1 1,1-4 16,0-3-30,-1-2 0,5 0-123,-4-4 184,4-2 1,0-5-32,3-2 1,0 1 0,0-1-53,0 0 1,0 0 157,0 0 0,0-1 10,0 4-96,0-3 1,1 3-46,1 0 1,-1 0 187,4-1 0,-1 2-150,2-1 0,1 4-206,-1 1 90,3 0 0,-2 2 0,3-1-189,-1 1 0,-2 4-189,2 1 1,-1 2 79,0 0 0,-1 2-301,2 0 416,-5 2 0,2 1-275,-2 0 0,1-1 55,-1 0 0,1 2 67,-3-1 1,1-2 284,-1 0 0,-1 1 0,2 0 0</inkml:trace>
  <inkml:trace contextRef="#ctx0" brushRef="#br0" timeOffset="11019">3356 693 7960,'5'-6'-142,"-1"2"0,-1-2 95,2 2 0,0 1 0,-3-1 142,2 1 107,-3-2-96,5 2 0,-3-4 68,1 1 0,-1 2 0,-3-1 64,0 0 0,2 0-46,0-2 0,1 1 46,-3-1-182,0 1 1,-1-3 235,-1 1-351,-2-1 0,0 3 1,0 0-41,-1 2 1,1-1 70,0 3-6,0 0 1,-3 2 0,1 2 52,-1 3-44,-2 0 1,2 3 0,-2 0 46,2 3-81,1 4 1,-3-1 77,1 3 0,-1 1 0,3 3 5,-1 0 0,3 3-7,0 0 1,2-1-66,0 0 1,3 1-58,3 1 111,0-2 0,9-2-201,-3-3 1,3-6 0,1-6-3,1-3 0,2-4 97,-2-6 0,0-1-181,-2-10 137,3-1 1,-3-2 0,2-3 87,-1 0 0,-3 2 99,-1 1 1,-3 1 156,0 0 0,-1 2-176,-4 1 108,0 1 1,-2 3-87,0 0 0,-3 3 1,-2 0 13,-3 1 1,0 1-188,-2 3 1,-1 0 41,-2 3 1,1 0 0,1 2 0,1 0 0,0 1-278,0 1 0,2 2 0,-1 2 97,2 0 1,4 4 264,0 0 0,3 2 0,0-2 0,-3 5 0,-1-1 0</inkml:trace>
  <inkml:trace contextRef="#ctx0" brushRef="#br0" timeOffset="11447">3567 648 7945,'3'-3'-21,"0"-3"0,2 3 0,-1-2 277,1 1-48,-2 0 1,0-3 1,-1 1 1,-1-1 0,1 1 282,-1 0-305,2-1 0,-2 1 1,1-1 0,-2 1 0,0 0 193,-2 2-247,1-2 1,-5 5-173,2-1 3,1-1 1,-3 2-1,2 0-190,-2 2 1,-1 1 62,-1 5 0,1-2-94,-2 6 1,0-2 14,0 4 236,-2-1 0,3 5 1,-2-1 20,1 0 0,0 2 17,3 1 1,0 3 150,2 1 0,1 0-107,3 1 17,0-4 1,6 5 0,2-5 21,4-1-191,0-3 0,2-7 1,1-2-95,2-4 1,-1-3-33,1-2 147,-2-8 1,0-3 0,-2-6-72,0-1 0,-2-1 10,-1 0 0,-2-1 82,1 3 1,-2 0 157,-1-1-141,1 1 0,-4 3 0,0 1 135,-3 1 1,0 4-271,-3-1 0,0 3 133,-4 0-50,1 3 0,-1 0-183,-2 3 1,1 0 0,-2 3-1030,-2 1 1279,3 1 0,-3 4 0,2-1 0</inkml:trace>
  <inkml:trace contextRef="#ctx0" brushRef="#br0" timeOffset="11846">3638 629 7886,'0'-4'-515,"0"-1"728,0 4-80,0-2 1,0 4 0,0 1-172,0 2 1,-2 2-2,-3 0 1,2 3 112,-1 0 0,-1 3 347,-1 0-356,-1 1 0,0 6 0,-1-2-110,0 1 0,-4 4 23,2-1 1,0 3-175,-1 0 0,3-3 196,0-1 0,1-1 0,0-3 0</inkml:trace>
  <inkml:trace contextRef="#ctx0" brushRef="#br0" timeOffset="12336">3439 598 7974,'0'-4'-90,"0"2"218,0 7 0,-2 0-210,-1 6 1,-2 0 100,1 1-121,-2 4 0,-2-2 0,-1 4-72,-1 2 1,1 2-192,-2 4 0,1 0 365,0-1 0,-5 4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6:27.35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19 212 7846,'-2'7'-900,"0"-1"1155,-2-2-26,2 2 87,0-3-46,-1 1-221,2 1 73,-2-4 0,3 1-73,0-4 1,1 1 139,1-1-92,-1-1 1,2-1-52,-1-2 1,0 1 114,2 1-218,-2 0 1,3-3 83,-3 1 0,2 0-97,-2-1 1,2 1 70,-1-1 1,2 0-25,-1-1 0,-1 0 85,2-3 0,-2 1 6,2 0 1,0-3 46,-1 3 0,1-2-80,0-1 1,0 2 5,-3 0 0,2 3 11,-2-3 0,3 3-57,-3 0 64,0 1 0,-1 1-162,1 2 82,-2 1-5,3 3 1,-2 0 15,1 0 0,-1 1 21,1 1 0,-1 1-65,-1 4 1,3 0 54,1 1 1,-1 2-162,2 3 1,-1 3 88,2 1 0,1 4-369,-1 3 0,-2-1 149,1 0 1,-1 1-102,2 1 0,1 2 86,-1-1 0,-1-2 161,-1-5 1,-3-2 144,1-2 0,1-2 0,-1-3 0,3 0 0,-1-4 0</inkml:trace>
  <inkml:trace contextRef="#ctx0" brushRef="#br0" timeOffset="359">91 192 8148,'-4'2'-28,"-1"0"1,3 1 151,-2-3 0,2 0 367,-2 0-419,2 0 294,-1 0-359,3 0 0,1 0 126,1 0 1,0-1-135,2-1 1,-2 1 121,2-1 0,1 1-394,1 1 1,0-2-89,1 0 1,-1 0-620,1 2 980,-1 0 0,3 0 0,1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27:40.913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161 14 6447,'0'-4'-18,"0"2"233,0 2-109,0 0-48,0 2 1,0 2-135,0 2 1,0 2 110,0 0 1,2 1-191,0 4 1,0-2 60,-2 4 1,0-1-190,0 1 283,0 2 0,3 5 0,1 0 0</inkml:trace>
  <inkml:trace contextRef="#ctx0" brushRef="#br0" timeOffset="1282">193 456 7847,'0'-4'-122,"0"-2"1,0 5-300,0-3 445,0 2 233,3-3-90,-2 1 1,2 0-16,-3-1 0,-1 3-13,-1-2 0,0 3-3,-2-2 1,2 3-62,-2 0 0,-1-2 20,-1-1 0,-1 1-3,1 2 0,-1 0-45,-2 0 1,2 0 60,-4 0 0,1 3-143,-1 1 1,-1 2 81,1 1 0,1-1-143,0 0 0,1 2 100,-2 0 1,4 0-97,-2 3 1,3-1 74,1 0 1,0 2-110,3-4 0,-2 3 55,2-3 0,0 1 46,2-3 0,0 0-13,3-2 0,-1 2 7,3-2 1,0-1-23,0-1 0,0 0 24,2 0 0,-1-1-11,1 1 0,1-1 14,1 1 1,0-1-60,-1 1 0,2 1 9,3-1 0,-2 3-79,0-1 0,-3 0 25,3 0 1,-3 1 58,3 4 1,-3-2 83,1 2 0,-3-2-88,-2-1 1,1 1 118,-3 2 0,1-2-62,-3 1 1,0 2 42,0-2 0,-3 1 27,-2 0 0,0-2 1,-2 2 0,1-4 0,-1-1 17,-2 1 0,2 1 0,-2-1 0,0 0 1,1-2-30,0-1 1,-1-1-62,0 1 0,-2-1 48,3-1 1,-1 0 72,3 0 1,-1-3-63,1-1 0,2-2-3,2 0 1,2-1 29,0 1 1,0-3-34,0 1 0,0-3-59,2 3 0,0-4 69,2 1 0,0-1-91,3-1 1,-1 1 70,1-1 0,-1 0-98,0 0 1,2 0-1,0 0 1,-1 1-120,2-1 1,-2 0-127,-1 0 0,3-2 99,-1 0 1,-1 2-114,-3 3 0,0 0 334,0-1 0,2-1 0,-3 2 0</inkml:trace>
  <inkml:trace contextRef="#ctx0" brushRef="#br0" timeOffset="2016">315 501 7474,'4'-3'-581,"1"2"804,-4-5 1,4 5-70,-3-3 0,0 1-64,-2-1 0,0 2 18,0-2 0,0 2 9,0-3 1,0 3-47,0-2 0,0 0-99,0-3 1,0 3 81,0 0 1,0 2-134,-3-3 0,2 4-59,-3-1 138,-1 1 0,-1 1-110,0 0 1,-2 1 73,0 1 0,1 4-38,-2 2 1,0 3 52,0 0 0,-2 1-85,0 1 0,1 2 120,0 0 1,2 3 1,-1-1 0,2 1 99,1 2 1,2-2-81,2-1 1,4 3 56,2-3 1,5 3-74,2-5 1,1 0-10,1-3 0,2 1-36,0-3 1,-1-1-105,-1-5 1,0-1 99,0-3 0,1-4-30,-1-2 0,1-4-4,-3-5 0,-2-1 27,0-4 0,-1 1 188,-1 0 1,0 0-65,-5-1 1,0 1 37,-2 0 0,0 0-63,0 2 0,-5 1-17,-1 1 1,-5 2-28,0 0 0,-1-1-88,-1 3 1,1 1-247,-1 3 0,0 2 129,0 0 1,2 0-231,1 3 0,2 0 417,-1 2 0,-1 6 0,0 1 0</inkml:trace>
  <inkml:trace contextRef="#ctx0" brushRef="#br0" timeOffset="2382">379 521 7839,'-3'0'-1180,"0"0"1444,0 0-162,-1 0 1,-2 3-39,-1 1 1,1 2-106,0 3 1,-1 1 85,1 3 1,-1 3-326,-2 3 280,2 1 0,-5 4 0,2-1 0</inkml:trace>
  <inkml:trace contextRef="#ctx0" brushRef="#br0" timeOffset="3818">829 40 7447,'0'-4'-1164,"0"1"1015,0 0 450,0 3-195,0-6 218,0 5-200,0-4 120,0 4-66,0-2-75,0 3 1,0 1-120,0 1 1,0 1 61,0 4 0,0 2-216,0 2 1,0 2 57,0 2 1,0-1-183,0 3 1,0 1-77,0 3 370,0-1 0,0 5 0,0-2 0</inkml:trace>
  <inkml:trace contextRef="#ctx0" brushRef="#br0" timeOffset="4992">815 470 7836,'0'-4'-114,"0"0"1,1 2 94,1-3 0,-1 3 232,1-2-127,-1 0 0,-1-3 6,0 1 0,0 2-30,0-1 61,0 1 0,0-2-113,0-1 0,0 3 48,0 0 0,-2 2-85,-1-3 1,-2 4 111,1-1 0,1 0-174,-2 0 1,1 2 19,-2-3 1,-3 3 36,1 3 0,-2-1-86,2 4 1,-2 0 118,-3 4 1,1 1-44,1 2 0,-2 2 32,2 0 0,-2 2 3,4-2 0,1 3 0,2-1 0,0 1 9,2-1 0,1 1-13,3-3 0,0-3 2,3-1 1,2-3-62,4 1 1,2-5 61,0-2 1,1-1-111,1-1 0,0-1 56,-1-1 1,1-2-69,0-2 0,-2-1 64,0-2 1,-2-1-3,2-3 0,1 0 30,-4 1 0,1-1 1,-3 0 0,1-2 88,-1 0 0,-2 0-57,0 2 0,-2 0 139,0 1 0,1 1-84,-1 0 0,0 3 207,-2 0-224,0 4 1,-1-1 6,-1 2 1,2 2 27,-3 3 1,0 2-25,-1 5 1,0-1-105,0 3 0,2 0 92,-3 4 1,1-1-113,-2 3 0,1 0 41,1 3 0,1-3-97,-2 0 0,0 2 88,0 2 0,2 4-84,-2-2 0,2 2-147,-1 1 0,-1 0 52,3 2 1,-3-5 227,3 1 0,0-6 0,2-3 0</inkml:trace>
  <inkml:trace contextRef="#ctx0" brushRef="#br0" timeOffset="5659">970 502 7804,'0'-7'-466,"0"1"1,2-1 232,0 1 1,1-3 240,-3 1 1,0-1 95,2 3 1,-1-1 441,1 1-407,-1-3 1,-3 2-27,0-2 1,-3 4-136,3 1 0,-3 2 64,1 0 0,-4 1-114,0 1 0,-1 0 97,3 0 0,-3 3-103,1 2 0,-3 1 55,2 3 1,-1 1-91,1 5 1,-2-1 57,3 4 1,-1-1 25,3 2 1,0 1 62,-1 1 1,4-1 131,0 2 1,3-2-20,0-1 1,0 2-70,3 1 0,0-2-38,4-3 0,2-1 31,1-3 0,3-2-114,-1-1 0,-1-5 60,0-1 0,-1-3-79,3-3 1,0-2-62,0-5 1,-1-3 69,-1-3 1,-2-3 16,-3-2 1,1 0 12,-1-3 0,0 2 16,-2 0 1,1 1 32,-3 1 0,1-1 104,-3 1 0,-1 1-239,-1 1 1,-2 1 115,-2 3 0,-1 3-380,-2 2 0,-1 1 373,-3 3 0,-2-2 0,-2 3 0</inkml:trace>
  <inkml:trace contextRef="#ctx0" brushRef="#br0" timeOffset="6009">989 462 7549,'-3'-3'-128,"-3"2"65,3-1 0,-4 4 75,1 3 0,2 1 2,-1 3 1,-1 1 34,-3 3 0,0 2-318,0 2 0,-1 3 15,-2 1 0,0 2 24,1 2 1,-1 1 229,1 0 0,-1-1 0,-1 1 0</inkml:trace>
  <inkml:trace contextRef="#ctx0" brushRef="#br0" timeOffset="7359">1425 26 7795,'0'-7'-160,"0"3"54,2 0 1,-1 2-31,1-3 211,-1 4-65,-1-2 28,0 3 1,0 3-1,0 2 14,0 3 1,0 2 0,0 3-124,0 0 1,-2 0-93,0 2 0,-1-1-92,1 3 0,1 1-263,-1 1 518,1 0 0,-2 3 0,0 1 0</inkml:trace>
  <inkml:trace contextRef="#ctx0" brushRef="#br0" timeOffset="8519">1304 484 7927,'-7'0'-395,"3"0"558,0 0 1,2 0 39,-3 0 0,3 0-126,-2 0 1,2 0 329,-2 0-332,2 0 1,-3 1 327,3 1-520,0-1 53,2 2 0,1-3-26,1 0 0,1 0 55,4 0 1,-1-1-103,1-1 0,0-2-58,1-2 0,-1-1 81,2 1 1,0 0 5,0-1 1,-1-1 55,-1-1 0,-1 1-93,0 1 0,0 1 107,-2-1 0,1 1-11,-2-1 1,-1 3 56,-2 0 28,0 3 29,0-2 0,0 3-89,0 3 0,-2 0-12,-1 3 1,-1 2 21,2 0 0,-1 3-18,1 4 0,1-1 23,-1 3 0,-1 0-134,1 3 1,0 1 54,2 0 0,0 3 27,0-3 0,0 1 136,0-3 1,0-3-122,0-1 1,0-1 145,0-1 0,0-3-151,0-2 83,-3-1 1,2-3 37,-1 1 31,2-4-29,-3 2 0,1-3-39,-2 0 1,2 0 104,-2 0 0,-1 0-69,-1 0 0,0 0 0,-1 0 0,1 0 0,-1 0 0,0 0 216,-1 0 1,1 0-180,-2 0 1,1 0 11,0 0 0,3 0 165,-2 0 32,2 0 41,-1 0-240,2 0 1,2 2 29,4 0 1,2 1-17,2-1 1,1-1-51,2 1 1,-1-1 51,2-1 1,1 0-168,2 0 1,0-2-24,0 0 0,-1-3-132,-2 3 0,2-2 14,-1 2 1,-1-3-215,1 3 1,-3-1-207,0 1 1,0 2 193,1-3 1,-2 2 401,1-1 0,-1 1 0,0-2 0</inkml:trace>
  <inkml:trace contextRef="#ctx0" brushRef="#br0" timeOffset="9103">1585 452 7964,'0'-6'-35,"0"-1"1,0 1 217,0 0 1,0-3-102,0 0 0,0 3 144,0 2-40,0-1 1,-1 0-93,-1 1 0,1 1 67,-4 3 1,-1 0-146,-3 0 1,0 1 41,1 3 1,-2 1-155,-3 6 0,-2 0 8,0 4 0,-2 2-55,2 2 0,0 2-19,2 1 0,2 0 129,1-1 0,2 0-37,-1 2 1,5-2 28,2 1 0,1-3 44,1 1 1,6-2-29,2-1 1,4-1 71,1-3 1,2-3-120,2-2 0,2-3-115,0-3 1,0-2 138,1-2 1,-1-5-11,0-3 1,-2-5 80,-3 0 0,-1-2-71,-2-1 0,-1-1 118,-1-2 0,-5 3-75,0-1 1,-2 4 179,-2 0 0,0 1-175,0 1 0,-1 3-50,-1 2 1,-2 1-206,-2 0 1,-1 1 82,-2 0 1,1 1-263,-3 1 0,3 0 221,-3 0 0,3 1 213,-3 0 0,0 0 0,-2-4 0</inkml:trace>
  <inkml:trace contextRef="#ctx0" brushRef="#br0" timeOffset="9587">1719 567 7959,'4'-6'-320,"0"2"0,0-2 219,0 2 0,2-2 396,-2 0 1,0-3 53,0 0 1,-2-2-77,2 0 0,-2 1-136,3 0 0,-4-1 46,1-2 0,-1 1-161,-1 1 0,0 0 129,0 2 0,-2 1-112,0 1 0,-3 0-26,0 0 1,-1 0-111,-3 5 0,0 0-55,-1 2 1,-2 0 80,4 0 0,-3 3 1,2 2-1,-1 3 0,1 4 1,1 4-180,-2 3 1,3-2 214,-1 5 1,1 1-37,3 0 1,-2 1 19,2 0 0,1-1 51,1-2 0,2-1-14,2 1 1,2 1 106,2-3 1,3-1 18,2-5 1,0-3-116,2-2 1,-2-4 48,4-1 1,1-3-26,-1-3 0,2-1-15,0-4 0,2-3 11,0-4 1,-2 1-22,-2-3 1,-2-1 81,0-1 1,-1 0 8,-1 0 0,-4 2 51,-3 0 1,-2 2-98,0 0 0,-2 2-276,0 0 0,-5 3 101,-1 1 0,-5 2-353,1 1 1,-2-1 188,-1 1 1,-3 2-599,-1-1 896,-2 4 0,0-2 0,0 3 0</inkml:trace>
  <inkml:trace contextRef="#ctx0" brushRef="#br0" timeOffset="9970">1823 456 7828,'-6'0'0,"-1"2"-429,1 0 0,-3 4 204,-2 0 1,0 1 27,0 4 0,-3 2 107,1 2 0,-1 3 9,4 1 0,-2 1 81,1 1 0,2 2 0,-1-3 0,4 2 0</inkml:trace>
  <inkml:trace contextRef="#ctx0" brushRef="#br0" timeOffset="10486">1547 526 7980,'-6'4'0,"0"1"-146,-1-3 0,1 3 160,-1-1 0,3 2-226,0 0 1,0 4-12,-3 0 1,1 3 31,-1 2 191,1 1 0,-3 4 0,-1-1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0:24.28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32 231 8183,'0'-5'-1099,"-2"0"0,1 0 1196,-1 0 1,-1 2 19,1-1 0,-1 0-46,1 0 58,1 1 252,-5 3-256,6 0 0,-4 3 9,2 1 0,1 4-81,-1 0 1,1 2 36,1-2 1,0-1-91,0 2 0,0-2 99,0-1 0,0-1-188,0-1 159,0-3 0,4-1-127,2-4 0,1-4-49,4-3 1,1-2-153,3-2 0,-1-2-6,3-4 0,-3 1 93,1-2 1,-1 0 1,-2 1 1,1 0 98,-3 4 0,0 1 70,-4 4 0,0 2 0,-2 1 0,-1 3 0,0 1 0,-3 2 0,3 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8:26.71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1 276 7128,'0'-3'14,"0"0"275,0 0-183,0 2 0,0-2 90,0 1-72,0 1 102,0-2-302,0 0 274,0 3-198,0-3 1,0 2 134,0-1-266,0 1 31,0-2 130,0 3 1,0 0 122,0-3-95,0 3 47,0-6 0,0 2-63,0-2 0,2 0 32,0-1 0,1 0-19,-1-1 0,-1 0 3,4-3 0,-3 0-46,2-1 0,-2-1-19,2 0 0,0 0-23,0 0 0,1 0 59,-3 1 0,3 1-82,-3 0 1,2 3 68,-2 0 0,1-1-49,-1 0 1,0 3 26,2 1 1,-3 3-1,2-1-14,0 0 2,-2 1-19,2 2 0,-3 0 30,0 2 1,0 2 0,0 2 0,2 1-3,0-1 0,0 3 16,-2-1 1,0 4-16,0-2 1,0 3 16,0-1 0,2 1-58,0 0 1,1 2-3,-1 0 1,0 3-169,2-1 0,0 1 64,3 2 0,-3-1-136,0 0 0,1-2 42,1-3 0,0-3 105,-2-2-128,2-2 69,-3-4 0,1 0-19,1-3 222,-4 0 0,2-3 0,-3 0 0</inkml:trace>
  <inkml:trace contextRef="#ctx0" brushRef="#br0" timeOffset="367">14 186 8277,'-3'3'-263,"2"1"270,-1-2 1,1-1 365,1 4-442,0-4 254,0 5-175,0-3 1,0 2 197,0-1-466,3-3 0,1 2 102,2-3 0,1-1 156,2-1 0,1-1 0,2-4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8:25.48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39 97 8226,'0'-4'-1143,"0"1"893,0 3 0,0-1-32,0-1 309,0 2 0,-1-3 50,-1 3 23,1 0-21,-1 0-17,2 0 5,0 0-160,0 3 85,0-3-13,0 6-51,0-2 0,0 2 78,0 0 0,0 1-79,0-1 1,0 3 57,0-1 1,0 3-140,0-2 1,0 2 116,0 0 0,0 1-8,0 1 0,0-1 59,0 1 1,0-1-55,0-1 0,0 1 79,0-1 0,0-2-65,0 0 0,0-2 59,0-1 0,0 1-45,0-1 316,0-2-196,0-2 38,0-2 1,-1 0 104,-1 0-199,1 0 0,-3 0 90,2 0-17,2 0 25,-3 0-17,0 0-79,2-2 1,-2 0 42,3-2-53,-3 0 1,3-3-93,-2 1 0,1-1 100,1 1 1,0 0-56,0-1 1,0 2 37,0-1 1,0 3-10,0-4 1,0 0-1,0-1 1,0-1 3,0 3 1,0-1 26,0 1 0,0 0 2,0-1 1,0 1 16,0-1 0,0 1-25,0 0 1,0-1-48,0 1 0,0-1 39,0 1 1,0 2-91,0-1 0,0 1 81,0-2 1,0 1-68,0 1-12,0 0-13,0-3-167,0 4 204,0-3-177,0 5 151,0-1-42,0 2 1,1 0 52,1 2 0,-2 0-17,3 2 0,-3-2 12,0 3 0,0-3 6,0 2 0,0 0 3,0 3 1,0-1-13,0 0 0,0 3-42,0 0 0,0 0 45,0-1 1,0 2-120,0 0 1,0 3 108,0 0 1,0 0-115,0 2 0,1 0 53,1 0 1,-1 3-2,1-4 0,1-1 92,-1-2 1,2-3 20,-2 0 91,1 0 0,-3-5-225,2-1 259,-1-1 0,2-2-35,-3-1 186,0-1-149,0-4 0,0 1-32,0-1 0,-2 3 77,0 0 0,0-1-105,2-1 0,0 0 32,0-1 1,-1-1-26,-1-1 1,1 0-30,-1 0 1,1 1 29,1-2 1,0 1-70,0-1 0,0 0 60,0-3 0,-2 4-63,0-4 0,0 2 40,2-2 1,0 0-5,0 0 0,-1 1 92,-1-1 1,1 2-79,-1 0 0,1 3 6,1-3 0,-2 3 0,0-3 0,0 3-72,2 0 1,0 3 72,0 0 0,0 3-241,0-2 169,0 2-31,0 0-217,0 2 251,0 2 1,2 2-132,0 2 1,0 1 107,-2-1 0,0 1-8,0-1 0,2 1-31,1 2 1,-1-1 0,-2 2 1,0-1 26,0 2 0,0-1 2,0 3 0,0-2-49,0-1 0,0 1 37,0 2 0,0 0-69,3 0 0,-3-1 62,2 1 0,-1-2 41,-1 0 0,0-4-30,0 2 141,3-2-56,-2 0 25,2-4 5,-3 0-59,0-6 0,0 2 72,0-4 1,-1 2-48,-1-1 33,1-2 1,-2 2-28,3-2 0,-2 2 45,0-1 0,0 1-43,2-2 0,0-3 1,0 1 1,0-2 26,0 2 1,-2 0-25,-1-3 1,1 1-5,2 0 0,0-3 1,0 3 1,0-5 32,0 1 0,0-1-3,0 2 0,0 0 3,-3 0 1,3 1-23,-2 1 1,1 0-5,1 2 1,-2 3-145,0 2 200,-1 2-133,3-1 60,0 3 1,0 3-194,0 1 0,0 2 51,0 1 0,1-1-72,1 0 1,-1 2 76,1 0 1,1 0-17,-1 3 0,2-1-95,-1 3 0,-1 1 130,1 1 1,-2-1-61,3 3 0,-2-2 41,0 2 0,1 1-26,-1 3 1,0-1 106,-2 2 1,0-2-2,0-1 0,0-2-5,0 0 0,0-3 161,0-2 0,0-2 129,0-3-188,-3-1 29,2-2-75,-1-1 0,2-6 83,0-2 1,0-1-10,0-2 0,0-1 6,0-4 0,0 1-24,0-5 1,0 2 4,0-2 0,0 2-6,2-2 0,-1 2-17,1-2 1,1 2 28,-1 0 1,0 0-20,-2 0 0,0 0 24,0 2 0,0 1 0,0 1 1,0 0 5,0 2 0,0-1-19,0 1 0,-2 0 1,0 0 1,-2 2-84,2-1 0,-1 0 79,1 2 0,0 0-220,-2 2 269,3-2-193,-2 3 7,3-1-233,0 1 198,0 9 1,2-2-11,0 5 1,1 0 6,-1 0 1,-1 2 49,1 0 1,1-1-94,-1 0 0,0 1 76,-2 2 0,1 2-58,1 0 1,-1 0 57,1-2 0,-2 0-10,0-1 0,0 4-68,0 1 0,0 0 35,-2 0 0,1 0-109,-1 2 1,1-1 75,1 0 1,0-3 136,0-2 0,3-3 0,0-1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6:30.66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7 219 7983,'0'6'-545,"0"1"489,0-1 0,0 1 1,0-1 78,0 1 0,-3-1 79,1 0 1,0 1 7,2-1 0,0 1 92,0-1-238,0-2 135,0 1-199,0-4 0,3-4-15,1-5 1,2-5-221,0-2 282,4-1 1,-2-5 0,3-1-283,2-1 0,0 0 140,2-1 1,2 0 194,0 3 0,1-3 0,2 3 0,-1 2 0,0 4 0,0 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5:27.36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45 58 8134,'-4'0'0,"0"2"0,-1 0-353,2 3 0,-2-4 0,2 4 275,-1 0 1,2 0 428,-2 2 1,3-1-182,-2 1 0,1-1 60,-1 0-133,1 1 0,2-1 53,0 1 0,1-4-175,1-1 0,2-1 17,5-1 0,-2-3 23,2-1-7,1-2 0,0-1 0,2-1-243,-2 0 0,3-3 31,0 3 0,1-3-154,3 2 1,0-2-390,2 0 407,0 2 340,1-3 0,2 2 0,0-3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0:23.49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46 154 8183,'-4'4'-1076,"0"1"348,2 0 762,-3-3 0,3 3 62,-2-2 0,2 1 11,-3 1 13,4 0-31,-5 2-77,6-1 45,-3-2-38,3-1 1,0-4-80,3-1 1,1-2 93,4-2 1,0-3-86,0 1 1,2-3 63,1 3 1,-1-4-55,0 1 0,0 1 41,1 0 0,1 0-68,-4-1 0,3-1 60,-3 1 0,3 1-21,-2 0 0,1 2-131,-1-1 1,-1 2 79,-1 1 1,-2-1 79,0 1 0,0-1 0,-1 1 0</inkml:trace>
  <inkml:trace contextRef="#ctx0" brushRef="#br0" timeOffset="1852">13 121 8188,'-3'-4'-2275,"3"-1"2199,-3 4 1,3-3 75,0 2 30,-3 2 68,2-3-40,-2 3 1,4 0 191,1 0-201,-1 0 122,2 0-128,-3 3 1,0 0-95,0 4 1,0-1 100,0 0 0,0 1-199,0-1 149,0 1 0,-3-1 0,-1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10:13.72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32 52 7941,'0'-6'-233,"0"-1"1,0 3 210,0 0 1,-1 0 172,-1 0-32,2-2 0,-3 5-14,3-3 0,0 1 79,0-1-52,0 3-359,-3-2 363,2 3-228,-2 0 1,3 3 54,0 1 1,0 2 68,0 0 0,0 3-164,0 2 51,0-2 0,0 4 0,0-1-131,0 3 0,0 0 120,0 0 0,0 1-141,0 1 0,0 2 144,0-2 88,0 1 0,0 1 0,0 0 21,0-2 1,0-1-52,0-1 0,0-3 49,0 1 0,0-5-84,0 1 284,0-2-174,0-4 1,0 0-16,0-6 0,0 0-19,0-4 1,1 1-1,1 0 25,-1-1 0,2 1 1,-3-1 70,0-2 1,0 2-11,0-2 0,0 0-2,0 1 1,0-1 103,0 3-147,0-4 1,0 3 0,0-1 65,0 1 0,0-1-81,0 0 0,0 1-11,0-2 0,0 2-79,0 1 90,0-1 1,0-1 0,0-1-35,0 1 0,0 1 49,0 1 1,0-1-1,0 1 1,0 0-9,0-1-147,0 1 79,0-1-30,0 1-44,0 2 1,0 2 21,0 4 21,0 2 1,0 3-1,0 1-88,0 0 1,0 3 43,0-2 0,0 2-3,0 0 0,0 2-88,0 2 114,0-2 1,0 3 0,0-1-74,0 0 0,0 0 162,0-3 1,0 1-45,0-3 1,0 2 39,0-1-55,0-2 0,0 1-15,0-4 94,0 0-5,0-2 0,2-2 137,0-4-171,0-2 1,-2-2-1,0-1 175,0-2 0,1 1-12,1-2 0,-1-1 84,1-2 1,-2 0-58,0 1-63,0-1 1,0 0-1,0 0 7,0 0 0,1 0-20,1 1 0,-1-2-112,1-1 0,-1 2 165,-1-2-147,0 4 0,0-1 0,0 2 13,0 0 0,-2-2 1,0 4 1,-1-1-42,3 3 1,0 2-36,-2-1 89,1 4-34,-2-2 0,3 6-127,0 1 0,0 2 77,0 0 1,0 1-132,0-1 84,0 3 0,0 1 1,0 1-6,0 0 1,0 0-2,0 1 1,0 1 1,0 0 1,0 0-2,0 0 14,0-1 1,0 1-1,0 1-69,0 1 1,1-2 73,1-1 1,-1 1-76,1-5 24,-2 4 101,3-5-36,-2-1 0,3-3 184,-2-3-136,-2 0 1,3-3 24,-3-1 23,0 1 0,0-3 0,0 2-6,0-2 0,0 0 165,0-1 1,0 1-37,0 0 0,0-1 171,0 1-212,0-1 0,0 0 0,0-1 64,0 0 1,0-1-89,0 3 0,0-3 34,0 1 1,0-1-233,0 0 171,0 2 0,0-3 0,0 2-89,0-1 0,0 0 43,0 1 0,0 1-7,-3-2 0,3 2 52,-2 0-135,1-2 0,1 2 72,0-1 1,-2 3-27,0 0 28,-1 4 0,3-1-11,0 4-2,0 1 1,0 4 0,0 0-3,0 1 0,0 2-127,0 3 0,0 0 38,0 0 0,0 0-181,0 0 229,0-1 1,0 1 0,0 0-94,0 0 0,0 2 76,0 0 0,0 0-16,0-2 0,0-1 16,0 1 10,0 0 0,0-1 34,0-1 0,0-2 0,0-2-68,0-1 150,0 0 0,1-2-123,1-2 255,-1-1-141,2-1 0,-3-3 245,0-1-252,3-2 1,-3 0-14,3-1 38,-3-2 0,0 2 1,0-2 50,0-1 0,0 2 55,0-2 0,0-1-81,0-2 1,0 0 66,0 1-126,0-1 0,0 0 0,0-1 48,0-1 1,0 2-43,0-2 0,-2 1 32,0 2 0,-1-1 21,1 0-72,1 0 1,-2 1 0,3 1-28,0 3 0,0 1-11,0 0-15,0 4-76,0 0 126,0 3 0,0 3 1,0 2-68,0 2 0,0 1 65,0 3-98,0 0 0,0 1 0,0 2 50,0 1-64,0-2 0,0 4 0,0-3-11,0 1 2,0 3 1,0-2 0,0 1 1,0 1 0,0-4-72,-2 4 170,1-4 1,-2 2-1,3-4-67,0 1 1,0-3 9,0-1 1,0-2 19,0-1 42,0-2-1,0-1 0,1-3 0,0-1 21,1-1 1,0-2 9,-2-2 1,1-1 11,1 1 0,-1-3 229,1 1-182,-1-3 0,-1 1 1,0-3 125,0 0 1,0 0-55,0 0 0,0 0 48,0-2 0,0 1-1,0-1-153,0 2 0,0 0 1,-1 0 50,-1 0 0,1 0-148,-1 1 0,-1-1 0,1 0 0,-2 3 25,2 1-1,-3 2 0,4 1 0,-2 0-42,0 2 57,3 1 1,-3 4-33,3 1 0,-2 1-45,0 4 56,-1-1 1,3 3 0,0 1-72,0 0 0,0 3-19,0-3 0,0 3 49,0 2 1,0-1-65,0 1 100,-2 1 1,1-3 0,-1 2-44,1-1 0,1 2 4,0 1 0,0-2 9,0 0 0,0-1-114,0-1 133,0 0 0,0-3 1,0 0 7,0 0 0,0-4 20,0-2 14,0-2-71,3 0 84,-2-4 1,1 0-1,-1-2-13,1-1 0,-1-1 101,1 0 0,-1-3-43,-1 1 1,1-2 265,1 2-210,-2 1 0,3-2 0,-3 1 13,0 0 0,0 0-29,0-3 0,0 3-38,0 0 1,0-1 21,0 0-37,0 1 0,0-1 0,0 0 15,0-1 0,0 1-96,0-1 0,0 1 87,0-2 1,-2 3-180,0-3 151,0 0 0,2 1 1,0 0-61,0 0 0,0 0 58,0 1-39,0 1 0,0 1 1,0 1 36,0-1 37,0 1-58,0 2-5,0 2-1,0 7 0,-1 2 15,-1 3-27,1 2 1,-2-2 0,3 3-15,0 0 0,0 2-87,0 0 1,0 3 43,0-1 1,0-1-105,0 1 117,0 1 0,0 2 0,0-1-264,0 1 0,0 0 72,0-5 1,0 0 169,0-3 0,3-2 220,-1-1-157,0-5 0,0-2 0,0-4 242,0-2 0,-2-5-93,0-1 1,2-2 133,1-1 0,-1-3-24,-2-1-71,3-2 0,-3 2 0,2 0 159,-1-1 0,-1 2-116,0-1-146,0 3 1,0-4-1,0 3 129,0 1-264,0 0 1,0 1 0,0 1 34,0 1 1,-2 0-413,0 3 196,0-1-148,-1 3 404,2 2 0,-2 1 0,3 3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10:10.10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32 115 6767,'0'6'-49,"0"1"1,0 1 22,0 1 1,2 0-103,0 0 0,1 1 63,-3 2 0,0 1-76,0 0 0,2 0 87,0 0 1,0-3 45,-2 1 0,0-3 71,0 0-146,0 2 270,0-2-217,0-2 151,0-3 1,0-4-59,0-1 1,0-2 51,0-2 1,0 0-7,0-1 1,0 0-70,0-1 0,0 0 82,0 0 1,0-1-70,0 0 1,-2 0 36,0 0 1,0 1-19,2-2 0,0 1-57,0-2 1,0 3 45,0-3 0,-1 3-72,-1-3 0,1 1 61,-1-1 0,1 0-8,1 2 1,0 1-27,0 1 1,0 1-5,0 0-36,0-1 95,0 4-122,0 0 0,0 3 72,0 3 0,0 0-62,0 4 0,0-2 5,0 1 0,0-1-9,0 3 1,0 0-64,0-2 1,0 3 92,0-1 1,0 3-74,0-3 0,0 4 54,0-2 1,0 2-136,0-1 0,0 1 113,0-2 0,0 2-52,0 1 1,0 0 65,0 0 1,0-1-2,0-1 1,0 0 108,0-2 1,0-1-116,0-1 1,0-1 99,0 1 0,0-3-81,0 0 1,0-2 69,0 2-56,-3-2 90,3 1-36,-3-3-17,3-3 1,-1 0 88,-1-1 1,1-2-101,-1 2 1,1-2 60,1 0 0,0-1-47,0 1 0,0-1 55,-2 1 1,1 0-39,-1-1 0,1-1 70,1-1 1,0 0-40,0 0 1,0 2 6,0-1 0,0-2-22,0-1 1,0 2-2,0 0 0,0 0-78,0 0 0,0 0 77,0 0 0,0 2-55,0-1 0,0 1 43,0 0 0,0 1-67,0-1 1,0 3 50,0 0 0,-1 2 20,-1 0-89,1 2 61,-1 0 1,2 2-80,0 3 1,-1 1 75,-1 3 0,1-1-94,-1 2 0,1-1 19,1 1 0,0 1-116,0 2 0,0 1 98,0 1 0,0-2-132,0 2 1,1 1 127,1 2 0,-1-2 4,1 1 1,-1-3 11,-1 1 1,0 0-15,0-2 0,0-2 249,2-4-66,-1-1-79,2-2 0,-3-2 7,0-4 0,0-2 97,0-2 0,0-1 53,0-2 1,0 1-85,0-2 1,0 1 73,0-2 0,2 3-61,0-3 1,0 1-31,-2-1 0,0-1 8,0 2 1,0-2 10,0 2 1,0-3-15,0 3 0,0 0 5,0-1 0,0 0-78,0-1 0,0 1 59,0 0 1,0 1-105,0 0 0,-2-3 90,0 3 1,0 0-121,2 2 1,-2 1 154,0 0-166,0 1 0,1 0 61,-1 2 0,1 2-5,-1 4 0,1 2-108,1 2 1,0 3 116,0-1 1,0 3-88,0 0 1,0 1 67,0-2 0,2 2-79,0-1 0,1 1 64,-3 1 0,0 0-49,0 0 0,0-1 25,0 1 1,0 0-2,0 0 0,0-2 20,0-1 1,0 0-10,0 1 0,0 0 25,0-2 0,0 0-76,0-3 228,0 0-203,0-2 210,0-1-130,2-3 1,-1-3 7,1-1 1,-1-4 120,-1-1 1,0-1-73,0 1 0,2-2 87,0 0 1,0-1-62,-2-1 0,0 0 17,0 0 0,1 0-39,1 1 0,-1-1-31,1 0 0,-1 0-3,-1 0 0,0 3-11,0-1 1,0 0-5,0-2 0,-2 1 26,0 2 0,-1-2-73,3 4 1,-2-1 56,0 3 1,0 1-104,2 1 96,0 3 0,0-1-97,0 4 1,0 1 35,0 4 1,2 1-4,0 1 0,1 3-19,-1 1 1,-1 0 36,1 4 1,0 1-152,0 1 1,-2 2 85,3 1 0,-2-1-156,1-2 1,-1 0 112,1 1 0,-1-2 176,-1-1 1,0-1 28,0-3 1,-3-3-134,1-2 111,0-1-116,-1 0 175,3-4 1,-3 0-53,3-6 1,-2 0 33,0-4 1,-1 0-74,3-1 1,0 1 75,0-2 0,0-1 1,0-1 1,0-1 9,0-1 0,0 1-34,0-1 0,3 2-13,-1 0 1,0-1 18,-2-3 1,0 2-15,0 2 1,0 0 4,0-1 0,0-1-6,0 0 1,0 0 32,0 0 0,0 3-48,0-1 1,0 0-9,0-2 0,0 1-92,0 2 1,0-2 110,0 4 0,0-3-38,0 2 0,0 3 51,0 2-106,0 2 0,0 0 55,0 4 0,0 5-58,0 3 1,0 2-51,0 1 1,0 2-168,0 0 1,0 2-79,0-2 0,0 3 115,0-1 0,-2 1-54,0-1 1,-1 2 279,3-2 0,-2 1 0,-2 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8:06.085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96 0 8152,'0'7'-1511,"0"1"1208,0 1 1,0 2 611,0 0 1,0 2-42,0 2 0,0 1-380,0 3 1,0-1-13,0 1 1,0-1 111,0 4 0,0-2-213,0-1 1,0-3 85,0-1 1,0-2 30,0-2 1,0-5 92,2-4 15,-1-1 0,2-7 0,-3-1 0</inkml:trace>
  <inkml:trace contextRef="#ctx0" brushRef="#br0" timeOffset="785">65 83 8152,'-7'3'-1484,"1"3"1316,-1-2 781,1-1 1,-1 2-411,1-3 71,0 0-198,-1-2 23,1 0 1,2 0-22,2-3 0,1 0 72,1-3 0,1 0-115,1 2 1,2-4 17,2 1 0,1-1-6,-1 2 1,0 0-4,1-1 0,1 1-134,1-1 0,0 1 18,0 0 1,-1 0 60,2 2 0,-1 1-171,2 3 1,-1 0 99,3 0 0,-2 0-122,-1 3 1,-1 0 93,2 4 0,-3-1-28,0 0 1,-1 3 117,-3-1 1,-1 3 10,-3-2 1,-1 0 83,-1 0 0,-2 0-128,-2 1 0,-1 3 138,-2-3 1,1 0-104,-2 1 1,-1 0 86,-2 1 1,1-1-64,1 0 0,0-3 8,2 0 0,1-1-12,1 0-1,1-4 0,2-1-100,2-4 0,2 1 94,0-3 1,0-1-84,2-4 0,0 2 67,2-2 1,0 3-16,3 2 1,-1-1 1,1 3 1,-1-3 43,0 3 0,2 0-29,0 2 0,-1 0 3,2 0 0,-1 4-68,0 2 1,-1 1 61,2 4 1,-1 0-75,0 1 1,-1 3 62,2 0 1,-4 2-8,-1-2 1,-2 0-15,0-2 0,-2 0 408,0 0 0,-2-1-119,-3-1 0,0-2 0,-2-3 1,-1 1 46,-1-1 1,1-2-105,1 1 0,-1-4-189,-1 1 0,0 1 156,0-1 0,2 0-375,-1-2 0,0 0-120,2-2 0,0-2-129,2-2 1,-2 0 176,2 2 302,1-2 0,-2-1 0,1-3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4:00.652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89 13 8045,'0'-3'-286,"0"0"571,0 0 177,0 2-378,-3-2 1,2 4 151,-1 1 1,1 2-251,-1 5 0,1 1 13,-1 3 0,-1 0 19,1-1 1,-1 2-227,1 1 1,1 1 111,-1 4 1,1-1-408,1 0 0,0 0 46,0 1 457,0-1 0,0 0 0,0 0 0</inkml:trace>
  <inkml:trace contextRef="#ctx0" brushRef="#br0" timeOffset="850">90 20 8015,'-6'0'-47,"-1"0"218,-2 2 1,4-1 198,-2 1 1,3 1-115,-3-1 1,1 2-30,-1-1 0,1 1 1,-1-2 0,3 2-90,0-2 1,2 1 238,-3-3-388,4 0 1,-1 0-28,4 0 1,-1-1-94,4-1 0,-1-1-104,2-1 1,3-2 108,0 2 0,1 0 33,-1 0 1,0 2 73,0 0 0,-2 2-138,1 0 0,0 0 105,1 0 0,-2 0-195,1 0 1,-1 0 63,0 2 0,-1 0-69,1 2 1,-1 0 218,1 3 0,-3-2-197,0 0 256,0 0 0,2-3-137,-2 2 126,-1-2 0,-3 1-138,0-1 245,0-1 1,-1 3-45,-1-2 1,0-1 74,-3 3 0,0-1 1,0 1 0,-1 0-126,-3 2 0,2 0 9,-1-2 0,-2 2 5,2-2 1,-3 2-39,3 1 0,-3-1 41,2 0 1,1 0-121,1-2 0,3 1 32,0-3-228,2 1 116,0-3 1,2-3 124,2-1 1,2-1-50,2 0 1,1 0 32,-1 0 0,1 2 38,2-2 0,-2 3-44,2-2 0,-2 3 113,-1-2 1,0 3-58,1 0 1,-1 0 18,1 0 1,-3 0-119,0 0 0,1 3 80,1 1 0,0 2 34,-2 0 1,0 0-39,-2 1 0,-2-1 51,2 1 1,-1 1-51,-1 1 1,0-1 98,0-1 0,-1-1-28,-1 1 1,1-1 290,-3 0-242,-1 1 1,-1-1-49,0 1 1,-1-2-61,1 0 1,-1 0 61,1 0 1,-1-2-231,1 1 1,0-1 66,-1 1 1,3-2-310,0 2 416,-1-2 0,-1 1 0,0-3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8:04.902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0 218 8152,'0'-3'-626,"0"-3"1,0 5 348,0-4 1,0 3 320,0-2 1,0 2 22,0-2 0,0 1 89,0-1-70,0 0 0,1-2 7,1 2 0,-1-2-29,1 2 1,-1 0 56,-1 0-113,0 0 0,0-3 64,0 1 1,2 2-104,0-1 1,0 3 86,-2-2 1,0 2-23,0-2 0,0 1 37,0-1-5,3 3-61,-2-5-7,2 5-83,-3-2 132,0 3-141,0 0 106,3 3 0,-3 1-125,2 2 0,-1 1 67,-1-1 1,0 1-52,0 2 1,0-2 17,0 1 1,0 2-101,0 1 0,2-1 11,0 1 0,1-1 92,-3 3 1,0 0 53,0 0 0,0-2-71,0-1 1,0 0 225,0 1 1,0-1-65,0-1 1,0-2 9,0 1 0,0-1-2,0 0 0,0-3 108,0 0-112,0 1-30,0 1 1,0-2-44,0 1 62,0-4-99,0 2 49,0-3 0,0-1 55,0-1 0,0 1 84,0-4-62,0 1 1,0-2 66,0-1 1,0 1-104,0-1 1,0 1 107,0 0 1,0-1-79,0 1 1,0-1 30,0 1 0,-1-3-30,-1 1 0,1-1-63,-1 3 0,1-3 23,1 1 1,0-3-3,0 2 1,0 0-79,0 1 1,0 0 84,0-3 0,0 3-33,0-3 0,0 2 21,0-1 0,0 1-98,0-2 1,0 4 86,0-2 0,0 2-69,0 0 0,0 1 35,0 0 1,0 1 37,0 1-127,0 3 97,0-2 1,0 3-116,0 3 0,0-2 98,0 3 1,-1 1-97,-1 1 0,2 3 84,-3-1 1,3 1-134,0 0 0,0-2 64,0 2 0,0 1-17,0 0 1,0 0 37,0 1 1,0 0 2,0 1 1,2 1-65,0 0 1,0 1 49,-2 1 1,2-1 67,0 3 1,1-3-66,-3 1 1,0 1 151,0-1 1,0-1-15,0-3 0,0-2 95,0-3 0,0 1-75,0-1-54,0-2 59,0-1-48,0-9 0,0 2-34,2-5 1,0 2 68,2 1 0,-2-3 2,0 1 0,1-4 7,-1 1 0,2 1 12,-2 0 0,0 0-21,-2-1 0,2 0-15,0 2 0,1-2 96,-3 3 0,0-3-80,0 3 1,0-3 62,0 2 0,0 0-48,0 1 1,-1 0-78,-1 0 0,0 0 10,-2 0 1,2 0-2,-2 0 0,2 1-91,0 0 1,-1 1 115,1 0 0,0-1-78,2 1 57,0-1-170,0 4 155,0 0-60,0 3 0,0 3 10,0 1 1,0 2-8,0 0 0,0 1-38,0-1 1,0 0 66,0 1 0,0 1-55,0 1 1,0 2 40,0-3 1,0 1-127,0 0 1,0-1 103,0 2 0,0 0-134,0 1 0,0 1 83,0-1 0,0 0-21,0 0 1,1 3 177,1-4 0,-1 4-83,1-4 0,-2 0 88,0 1 1,0-3-166,0 1 147,0 1 1,0-3 4,0 1 5,0-4 0,0-1 81,-2-3-51,1 0 0,-2-3 65,3-4 0,0 0-74,0-3 0,0-1 100,0-2 1,0-1-74,0-1 0,0 2 25,0-2 1,0 1-24,0-1 0,0 1-21,0-1 1,0 2-8,0 0 1,0-1-4,0-1 0,0 2-8,0-2 1,0 3 17,0 2 1,0-1-28,0-2 0,0 3 14,0-1 1,0 2 72,0-1 0,-1 1-59,-1-2 0,1 3-116,-1-3 38,2 3 1,-3-1-34,1 3-124,0 2 129,2 1-76,0 3 0,0 3-12,0 1 1,0 2 30,0 0 1,0 3 41,0 0 0,0 2-4,0 0 1,0 1-47,0 1 1,0 2-4,0 0 0,0 0-33,0 0 0,0-1 64,0 1 1,-1 0 5,-1 0 0,2 2-9,-3-2 0,3 0 127,0-2 1,0 1-79,0-1 1,-2 2 9,-1-5 0,1-1 177,2 0-204,0 1 218,0-3-179,0 2 121,0-5 0,0-2-103,0-4 0,0-2 128,0-5 1,0 1-68,0-2 1,1 1 93,1-2 1,-1 1-83,1 0 1,-1-2 5,-1 1 1,0-1 39,0-1 1,0 1-38,0 1 0,0-2 63,0 2 1,0-3-63,0 1 0,-2 0-112,-1-2 1,1 2 50,-1 0 1,2 1-113,-3 1 0,2-1 24,0 4 0,1-3 51,1 3 0,0 1-450,0 3 106,0 3-480,0-2 392,3 8 433,-2 0 0,5 4 0,-3-3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6:49.54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13 174 7510,'-4'-4'266,"1"-2"-180,3 6 0,0-4 176,-2 2-117,1 1-15,-2-2 1,3 4-10,0 1 1,0 0-16,0 2 0,1 1 23,1 3 0,-1 0-171,1 0 0,1 0 94,2 1 1,-2-3-112,1 0 1,1 0 70,1-4 0,3 0-151,2-2 1,2-3-129,2-4 0,-1-5-129,3-5 0,2-2 6,3-2 0,1-2 128,-1-3 1,-2 0 261,-2 1 0,-3-1 0,-2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9:59.091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32 97 7490,'0'-4'-501,"0"-2"1,0 3 993,0-4-387,-3 4 1,3-3-118,-2 2 56,1 1 1,0-2-1,0 2-1,-1 0 0,-1 0 75,3-1-117,0 3 0,0-3 73,0 2 43,-2 1-179,1-1 119,-2 2-82,3 2 0,0 0 0,0 2 43,0 1 1,0 3-20,0 0 0,0 2-7,0-2 0,0 0-4,0 3 1,0-3-51,0 3 1,0-2 65,0 1 1,0 0-66,0 1 0,0 0 32,0-2 0,0-1-7,0-1 0,0-1 31,0 1 1,0-1 24,0 1 7,0-4-45,0 0 148,3-3 0,-2-3 5,1-1-71,-2-2 1,0 0 8,0-1 0,0 1-15,0-1-3,0 1 0,0 2 0,0-1-3,0 0 1,0 0-11,0-2 1,0 1 1,0 0 0,0-1 23,0 1-55,0-1 0,0 1 0,0-1 23,0 1 0,0 0-14,0-1 0,0 0-27,0-1 1,0 0-33,0 0 28,0 1 0,0 0 1,0 1-45,0 0 1,0 1-112,0 1 151,0 3-23,0-2 22,0 3 1,0 0-1,0 3-20,0 1 1,0 2-5,0 0 0,0 2 0,0 1 1,0 2 6,0 0-34,0 1 1,0 1 0,0-1-71,0-1 1,0 1 91,0-1 1,0 1-34,0 1 0,0-1 22,0-2 1,0 2 37,0-4 1,0 3-47,0-2 39,0 2 1,1-4 37,1 2 35,-1-5 49,5-1-65,-6-3 78,6-3 1,-5-1-99,1-2 127,2 0-118,-4-1 0,3 1 1,-3-1 33,0 1 1,0 0 12,0-1 1,0 1-3,0-1 1,0 1-16,0-1 21,0 1 1,0 0-1,0-1 6,0 1 1,0-1-27,0-2 1,0 2 10,0-2 1,0 0 31,0 1-105,0-4 0,0 5 0,0-2 37,0 0 0,0 1-25,0 0 1,0 3-17,0 1 1,0 1-33,0-1 3,0 3 28,0-2-25,0 9 1,0-2 18,0 4 1,0 0-26,0-2 18,-3 0 0,3 1 1,-3 0-56,3 1 0,0 0 8,0 0 0,0 1-13,0 0 1,0 2-153,0-3 207,0 1 0,0-1 0,0 2-169,0 0 1,0-2 166,3 3 0,-3-3 2,2 0 0,-1-1-66,-1 0 62,0 2 0,0-4-9,0 1 173,3-3-39,-2-1 1,2-2-61,-3-2 0,0 0 80,0-2 1,0 0 4,0-3 1,0 1 73,0-1 1,0 0-98,0-1 1,0 1 92,0-2-118,0 2 1,0-2-1,0 0 106,0-1 0,0 2-140,0-3 0,0 3 66,0-1 1,0-1-170,0 0 112,0 0 0,0-1 0,0 3 20,0 0 1,0-2 4,0 2-22,0-1 10,0 3-107,0 0-1,0 2 1,0 4 23,0 4 1,-3 2-11,1 0 0,0 1 45,2 2-115,0-2 1,0 5 0,0-1 7,0 1 1,0 1-55,0 0 1,0 0 21,0-1 1,0 1 63,0 0 1,0 2-139,0 0 1,0 2 97,0-2 1,0 1 78,0-1 0,0-5-64,0 1 240,0 0-244,3-4 75,-2 2 37,2-5 67,-3-1 0,0-6 137,0-2-126,0 3 1,0-4-1,0 2 42,0-2 0,0-1-55,0 1 1,0-1 21,0-2 1,0 2-25,0-4 6,0 3 1,0-2-1,0 1 9,0-1 1,0 0-24,0-1 0,0 1-61,0-1 0,0-1 99,0 2-89,0-2 0,0-1 0,0 0-18,0 0 1,0 2-1,0 1 1,2 1-11,0-2 0,0 4-38,-2-2 40,0 5-51,0-2-30,0 3 83,0-1-274,0 4 249,0 4 0,0 2 0,0 0-135,0 1 1,0 0 92,0 1 0,0 0-12,0 3 0,0-2-15,0 1 56,-3 1 0,2 2 0,-1 0-39,2-1 0,0 3 12,0 0 1,0 1 26,0-1 0,0-1-40,0 3 78,0-2 1,0 0 0,0-3-2,0-1 0,-1 0 41,-1-2-23,1-3 35,-2-3 33,3-3 0,0-3-86,0-2 0,0 0 111,0-2 1,1-1-43,1-1 0,-1 0 266,1 0-283,-1 2 1,-1-4-1,0 2 151,0-1 1,0 1-104,0-2 0,0 3 9,0-3 0,0 1-67,0-1 1,0-1 30,0 2 1,-1 0-76,-1-1 0,1 0 36,-1-2 1,-1 3-96,1-1 1,-2 3 127,1-3-115,-2 3 1,4-1 0,-3 4 50,2 1-12,-3 3 1,3-2-4,-2 3 1,3 3 20,-2 4 1,1 0-24,-1 4 0,1-1-17,2 3 0,0-1-6,0 0 1,0 0-14,0 3 1,0-2-63,0 0 47,0 0 1,0 0 0,0 0-49,0 0 0,0 1-10,0 1 1,0 1 60,0-1 1,0-1 69,0 1 0,1-4-33,1 0 1,-1-3 2,1 0 0,-1-1 54,2 0 17,-3-4-58,6 0 130,-5-3 1,1-1-25,-2-1 1,3 1-9,-1-4 1,0 1 5,-2-2 1,0-1-37,0 1 11,0 0 0,0-1 0,0 1-8,0-1 1,0 1-5,0-1 0,0 0-41,0-1 0,0 1-42,0-2 38,-3-1 1,2 2-1,-1-2 18,1 1 0,1-2-68,0 0 1,-2 1 44,0-1 1,0 1-16,2-3 13,-3 3 1,3-2-1,-3 3-6,3-1 0,0 2 3,0 0 1,0 1-13,0 0-1,0 4 16,0-3-1,0 5 1,0 1-38,0 5 0,0 0-4,0 2 0,0 1 33,0 1-30,0-1 0,0 1 0,0 0-37,0 1 1,0 1-7,0 2 1,0-3-57,0 1 0,2 0 88,0 2 1,0-1-90,-2 1 1,0 0 108,0 0 1,0 0 12,0-1 1,1-1-77,1 0 138,-1-6-80,1 3 152,-2-7-65,3-1 0,-2-4 0,1-4 172,-1-1-67,2-2 0,-3 1 0,3-3 15,-3 0 0,1 1-44,1 2 1,-1-3-40,1 3 0,-1-2 12,-1-1 0,0 2-41,3 0 0,-3 2-12,2-2-45,-1-1 0,-1 2 1,0-2-11,0 1 0,0 0-85,0 2 0,0-2 88,0 0 1,0 2-46,0 0 51,-3-1 1,3 3 0,-3-2-10,3 2 1,-1 3-18,-1 0 8,1 2-32,-2-1 0,3 4 47,0 1 0,0 2-81,0 2 0,-2 1 42,0 2 1,0-1-7,2 2 0,0 0 13,0 1-42,0 1 0,0-2 0,0 3 3,0 0 0,0 0-2,0 0 0,0 0-71,0 2 1,0-1 63,0 1 16,0-2 1,0 0 0,0-1 16,0-1 1,0 0 23,0-2 1,1-1 21,1-4 46,-2 2-50,3-6 1,-3 2 10,0-4 0,2-1 156,1-4 1,-1-1-41,-2-1 0,0 0 148,0 0-138,0-1 1,0 0 0,0 0 21,0 0 1,0-1-60,0 0 1,0 0 1,0 0 0,0-1 36,0 1-166,0 2 1,0-3 0,-1 1 38,-1-1 1,1 0 46,-1 1 1,-1 0-131,1 2 0,-2-1 125,2 1-88,-3 1 1,4 3 0,-2 2 28,0 0-4,3 1 1,-3 5-107,3 1 1,0 2 117,0 0-37,0 1 1,0 1-1,0 1 20,0 1 1,0 1-65,0 2 1,0 0 2,0-1 0,0 3-74,0 0 104,3 0 1,-3 1 0,2 1-141,-1 2 1,0-2 76,1 0 0,-1-1-22,1 1 1,-2-1 159,0-3-96,0-3 0,3-1 83,-1-2 1,1-5-31,-1-2 0,-2-2 118,3-5 0,-2-1-164,1-1 200,-1-2 0,2 1 0,-1-4-10,0-1 0,0 1 90,-2-3 1,2 3 11,0-1 1,1 1-45,-3 1-99,0 0 0,0-2 0,2 0 18,0 1 1,0 1-16,-2 3 1,0-2-24,0 1 0,-1-1-172,-1 2 151,1 1 0,-2 4-226,1 1 103,-2 3 0,0-2 60,0 3 0,2 3-83,0 4 1,1 0-7,1 3 1,0-1-109,0 2 1,0 0 8,0 4 1,0-1-116,0 1 1,0-2-423,0 0 472,0 3 0,0-3 275,0 2 0,0 2 0,0-1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9:53.854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19 148 7840,'0'-7'-514,"0"4"1,0-1 689,0 2-17,-2 1 18,1-2-184,-2 3 170,3 0-172,0 0 41,0 3 1,0-1-92,0 2 1,0-2-21,0 2 0,0 1 102,0 1 0,0-2-145,0 1 0,0-1 76,0 2 1,0 1-118,0-1 0,0 3 85,0-1 1,0 1 56,0-3 0,0 3-65,0-1 1,0 3-10,0-3 0,0 2 160,0-2-124,0-1 1,0 3 192,0-4-124,0-2 127,0-1 0,0-4-86,0-1 1,0-2 78,0-2 1,0-3-53,0 1 0,0-2 131,0 2 0,0 0-38,0-3 0,0 3-88,0 0 1,0-1 24,0 0 1,0 0-22,0 3 1,0-1-19,0-2 1,0 4 23,0-4 0,0 3-70,0-2 0,0 3 24,0 1 1,0-1-12,0-1 1,0 2-187,0-1 258,0 4-189,0-5 1,0 5 131,0-3-154,0 2 114,0-1-64,0 3 41,0 0 6,0 3 6,0 1 0,0 2 0,0 1 0,0-1 0,0 0 0,-2 1-121,0-1 1,0 1 70,2-1 0,0 3-167,0-1 0,0 1 103,0 0 0,0-2-108,0 2 0,0 0 88,0-1 0,0 1 30,0-3 1,2 1-151,0-1-37,0 1 637,-2-1-145,0-2-59,3 1-104,-2-4 39,1 2 1,-2-4-9,0-1-1,0 1 102,0-4-155,0 1 0,0-2 83,0-1 1,0 3-69,0 0 1,0-1 127,0-1-83,0 0 0,0-1-2,0 1 1,0-1-13,0 1 1,3-1 1,-1 1 0,0 0 48,-2-1 1,0 1 16,0-1-9,0 1 0,0 0 19,0-1-163,0 1 94,0-1 1,0 1-177,0 0 50,0 2-102,0-2 47,0 3 119,0-4-150,0 4 100,0-3 18,0 5-14,0-2 6,0 3 0,0 1-8,0 1 1,0 0-2,0 2 0,0 0-11,0 3 0,0-1 27,0 1 0,0-1-92,0 0 0,0 3 82,0-1 1,0 2-95,0-2 0,1 0 70,1 3 1,-2-3-12,3 0 0,-3 1 14,0 0 0,0 2-1,0-3 0,0 3 71,0-3-70,0 1 0,0-3 195,0 1-120,0-4 173,0 0-155,0-3 1,0 0 248,0-3-220,3 0 1,-2-4 95,1 1 0,-1 0-18,-1-1 0,0 1-80,0-1 1,0 1 49,0 0 1,0-1-38,0 1 0,0-1 8,0 1 0,0-3 0,0 1 1,0-1-54,0 3 1,0-1 43,0-2 0,0 1-17,0-2 0,0 1 32,0-2 1,0 3-17,0-3 0,0 0-47,0-1 0,0 1 35,0 0 1,0 3-116,0-3 0,-1 3 34,-1 0-28,1 0 50,-2 5-97,3 0 1,0 4-49,0 1 1,0 4 127,0 2 1,0 4-79,0-2 0,0 5 59,0-1 1,0 4-158,0-3 0,2 2 82,0 0 1,1 0-97,-3 0 1,0-2 51,2 2 0,-1-1-2,1 2 1,0-1 131,0-2 1,-1 0-90,1-2 0,-2-2 156,0-1 1,1-2-87,1-2 1,-1-2 98,1-2-110,-1-1 1,-1 1 185,0-4 0,0-1-32,0-4 1,0 0 115,0-2 1,0 2-80,0-1 1,0-2-93,0-1 0,0 1 58,0-1 0,0 3-42,0-3 0,0 3 24,0-3 0,-2 1-49,0-1 1,-1-1 1,3 2 1,0 0 0,0-1 0,0 2 0,0-1 0,-2 2-62,0-1 0,0 2 67,2 1 1,-1 1-160,-1 1 144,1 3 1,-2-2-52,1 3 1,1 1 33,-1 1 1,1-1-137,1 3 1,0 1 67,0 1 0,0 1 1,0 2 1,0-2-28,0 1 0,0 2 49,0 1 0,0-1-69,-3 1 0,3-1 62,-2 0 1,1 3-53,1-3 0,0 2 45,0 1 1,0-2-45,0 0 0,0-1-16,0 3 0,0-3-1,0-1 1,0-2 165,0-1 1,0 1-175,0-1 262,0-2-153,0-2 107,0-2 1,-2-2 7,0-3 1,-1-1-22,3-3 0,0 1 23,0-2 0,0-1 4,0-2 1,0 0-12,0 1 1,0-1-40,0 0 0,0 0 1,0 0 0,0 0 9,0-2 1,0 1-46,0-4 1,0 4 30,0-1 1,0 0-2,0 0 0,0 0-66,-2 5 1,1 0 107,-1 4-114,1 2 53,1 2 1,-2 3-139,0 3 1,0 1 124,2 6 0,0 2-13,0 2 0,0 0-205,0 0 1,0 0-20,0 2 0,0-1 3,0 1 0,0 2 143,0-2 0,0 1-196,0 2 1,0-1 96,2 0 0,-1 0 51,1 1 0,-1-2-21,-1-1 0,1-1 187,1-3 0,-1-5 23,1-2 47,-2-4 0,0 0-5,0-4 1,0-4-137,0-2 0,0-4 210,0-1 0,0 0-25,0-2 0,0-1 16,0-1 1,1 0-106,1-3 0,-1 5 36,1-5 1,-1 5-33,-1-2 0,1 2-6,1-2 0,-2 2 5,3-3 1,-3 4 4,0-1 0,0 2-69,0 0 1,2 2 46,0 0 1,1 4-91,-3-2 157,0 2-270,0 1 155,0 2-109,0 1 1,0 8 39,0 2 0,0 1-16,0 1 0,0-2 55,0 4 0,0 0-132,0 2 1,0 0 72,0-1 1,0 2-107,0 1 1,-3-2-11,1 2 1,0 1 107,-1-1 1,3 2 47,-2-2 0,-2 2-55,0-2 0,0 0 89,0-2 0,2-3-148,-3-2 283,4 0-130,-2-2 108,3-2-127,0-4 1,0-4-13,0-2 0,0 1 23,0 1 1,1 0-4,1-3 0,-1 1 54,1 0 0,-1-1-64,-1 1 0,2-3 168,0 1 0,0-4-90,-2 1 1,0-1 135,0 0 1,1-1-4,1 0 1,-1-3-7,1-1 1,-2 1-154,0-1 1,0 2 11,0 0 0,0 0-138,0 0 0,0 3 112,0 3-262,0 2 140,0 3 0,0 4 96,0 5 0,3 3 0,1 2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9:37.737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26 7 7493,'-3'-3'-1134,"2"0"1515,-4 3-268,4 0-126,-2 0 1,2 2 63,-1 0 0,2 3-84,-3-1 0,3 2 76,0 1 1,0-1-124,0 0 1,0 4 107,0 0 1,2 2-120,0 1 0,0 1 13,-2 1 1,1-2-8,1 2 1,-1 1 49,1-1 1,-1-1-30,-1-3 145,0 1 1,0-5-138,0 2 264,0-5-43,0-1-41,0-3 80,0 0-163,0-3 1,0-1 48,0-2 0,0 2 16,0-1-44,0 1 0,0-2 48,0-1-97,0 1 0,0 0 28,0-1 0,0 1 2,0-1 0,0 3 3,0 0 0,0-1-2,0-1 0,0 0 7,0-1 0,0 1-11,0-1 0,0 1 32,0 0 1,0-3-22,0 0 1,0 1-3,0 1-43,0 1 0,0 0-1,0-1 0,0 3 21,0 0-13,0 2-243,0-1 239,0 3 0,0 3-138,0 2 0,0 0 63,0 2 1,2 2-99,0 2 0,0 1 13,-2 1 0,0 2-63,0-1 1,2 4 54,0-3 1,0 0 56,-2-3 0,3 3 63,-1 0 0,0-2-64,-2-2 0,0-3 164,0 0 0,0-3-135,0-1 280,0-2-72,0 1-38,0-3 0,0-1-25,0-1 1,1 0-42,1-2 1,-2 0 11,3-2 1,-3-1-26,0 1 1,0-1 47,0 1 0,0-1-38,0 1 0,0 0 127,0-1 0,2-1-73,0-1 1,1 0 6,-3 0 0,0 2-1,0-1 1,0-2-23,0 2 0,2-1-29,0 0 1,0 2 30,-2-2 0,0 0-77,0 0 0,0 1 121,0 1-201,0 1 80,0 0 1,0 1-33,0 1-45,0 3 100,0-2 0,0 4-23,0 1 0,0-1 11,0 3 1,0-1-107,0 1 97,0 0 0,0 5-36,0-1 0,0 1-15,0-3 0,0 3-6,0-1 0,0 3-78,0-3 0,0 3 63,0-2 0,0 2-95,0 0 1,0 0 113,0 0 0,0 1-25,0-1 1,0-1 1,0 0 0,0-2 145,0 1-132,0-2 234,0-1-9,0-2 0,0-2-107,0-4 0,0-2 105,0-5 0,0 1-77,0-2 0,0 1 14,0-2 1,0 1-30,0-3 0,0 0 101,0 0 1,0 0-65,0 0 0,0-2-2,0 1 0,0-1-65,0 2 1,-1 0 49,-1 0 0,1 1 34,-1 1 0,-1 2-45,1 3 1,0-1-124,2 1 97,-3-1-118,3 4 0,-3 1 69,3 4 0,0 1-125,0 4 0,0 0-1,0 1 0,0 0 74,0 3 0,0 0-41,0 1 0,0-1 53,0 0 0,0 0-41,0 1 0,0 1 20,0 0 1,-1 0-9,-1 0 1,1-1 38,-1-1 1,1 0 5,1-3 1,0 3-4,-2-2 1,1-1-62,-1-1 106,1-1-55,1 1 1,0-3 152,0 0-136,0-3 1,-1 2 36,-1-3 0,1 1 12,-1 1 8,2-1 14,0 2-44,0-3 31,0-3 0,0-1-29,0-2 1,0 0 101,0-1 0,0 1-93,0-1 0,0-1 58,0-1 0,0-2-35,0 3 0,0-3 4,0 0 0,0-1 47,0-1 0,0 0-43,0 0 0,0 0 73,0 1 0,-1-1-67,-1 3 1,1 0-29,-1 1 1,1 4 27,1-1 1,-1 4-91,-1 0 0,2 2 57,-3 2 1,3 2-11,0 5 0,0 0-188,0 4 1,0 0 109,0 0 1,0 1-95,0 0 1,0 0 65,0 1 0,0 1-57,0-1 1,0 0 60,0-3 0,0 1 30,0 0 0,2-1 15,0-1 1,0 0 6,-2-2 1,0-1 158,0-1-119,0-4 155,0 0-130,0-3 0,1-3 65,1-1 0,-1-2-76,1 0 0,-1 0 132,-1-1 1,0 0-53,0-2 0,0 2 9,0-4 1,0 2-33,0-1 1,0 0-17,0-1 0,0 0 32,0 2 1,0-2-16,0 0 0,0-1-42,0-1 1,0 1 33,0 1 1,0-1-10,0 1 0,0 2 17,0 1 0,0 0 3,0 2 1,-1 0 3,-1 2 35,1 1-181,-2 3 0,1 3 120,0 1 0,0 4-176,2 1 1,0 2 90,0 0 0,0 1-146,0 1 1,0 2-33,0 0 1,0 0 114,0-2 0,0 0-12,0 2 1,0-2 31,0 0 0,0 0 53,0-3 0,0 0-58,0 1 0,0-3 172,0 0-127,-3-1 216,2 0-162,-2-4 1,3 0 13,0-6 1,0 2-1,0-3 1,0-1-32,0-1 1,0 0 6,0-1 1,1 1-5,1-1 0,-1 1 53,1 0 0,-1-2-50,-1 0 1,0 1 147,0-2 0,2 0-69,0 0 1,0 0 15,-2 1 1,0 0 18,0-3 1,0 1-64,0-1 1,1-1 15,1 2 1,-1-3 3,1 1 0,-1-1-95,-1 3 1,0 0 82,0 1 0,0 2-201,2-1 128,-1 3-95,2 0 0,-1 5-13,0 0 0,0 2 67,-2 5 0,0 1-37,0 1 0,3 3 50,-1 1 0,0 0-151,-2 5 0,0-2 124,0 1 1,0 2-110,0-2 0,2 0 56,0 1 1,0-2-20,-2-1 1,0-2 99,0 2 0,0-3-52,0-1 0,0-6 1,0 2-72,0-5 55,0 1 1,0-4 104,0-1 0,3-5 0,1-3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7:59.131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122 51 8202,'0'-3'-143,"3"-3"1,-2 5-392,1-4 832,-2 4 83,0-5-208,0 3 0,0-1 186,0-1 53,0 4-234,-2-5 1,0 5-56,-2-1 0,2-1-45,-3 1 29,1 0 1,-2 2-185,-1 0 0,1 0 132,-1 0 0,1 1-169,0 1 1,-1 2 103,1 2 0,-1 3-53,1 2 0,0 2-7,-1 2 1,1 1 44,-1 3 0,2 3 12,0-1 0,0 3 14,3 0 1,0 1 43,2 0 1,0-1-40,0 0 1,1-4 72,1 2 0,2-5-61,2-2 1,2-5-34,1-1 1,2-3-48,-3-1 1,3-3-135,-2-2 1,2-2 76,0-3 1,3-3-127,1-3 1,0-4 244,-2-2 0,-1-4 0,1-2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7:57.756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46 84 7213,'-4'0'-281,"1"0"0,2 0 520,-1 0-117,2-3-11,-3 2 0,2-2-180,-1 3 110,1 0-13,-2 0-47,3 0 74,0 0-17,0 3 1,0-1-52,0 2 1,0-2 39,0 2 1,0-2-49,0 3 1,0-1 21,0 2 0,2 1-4,1-1 1,-1 3-3,-2-1 0,0 4-6,0-2 1,0 0-63,3 1 1,-3-1 72,2 1 0,-1 0-10,-1-2 0,0 1 1,0-1 1,0 0-2,0 0-5,0-2 1,-2 2-16,0-2-63,0-1 70,2 0-85,0-2 76,0 2-37,0-6 13,0 3 77,0-6 1,0 1 11,3-3 0,-3 0 47,2 0 41,-1 0 1,-1-2-113,0 1 0,1-1 12,1 1 1,-1 0 12,1-1 1,-1 1 71,-1-1 1,0 1-68,0 0 0,0-1 6,0 1 0,0-1-18,2 1 0,-1-1 0,1 1 0,-1-3-24,-1 1 0,1-1 27,1 3 1,-1 0-25,1-1 0,-2-1 20,0-1 0,0 0-9,0 3 1,0 0 4,0-1 1,0 1 4,0-1 0,0 3 52,0 0 11,0 0-72,0-3 0,0 4 40,-2 0-120,1 3 85,-2 0 1,1 0-98,0 3 0,0-2 29,2 3 13,0 1 1,0 1 7,0 0 1,0 1-7,0-1 1,0 3-22,0-1 1,0 2 28,0-2 1,0 0-60,0 3 0,0-1 53,0 3 0,0 0-88,0 0 1,0 2 77,0 0 0,0 2-111,0-2 0,0 2 75,0-2 0,0 0-8,0-2 0,0-1 116,0-1 1,0-2-101,0-3 0,0-2 227,0 1-248,0-4 171,0 2 0,0-4-113,0-1 149,0 1-100,0-4 0,0 3 3,0-2 0,0 2 5,0-2 0,0 2-19,0-3 0,0 3 18,0-2 0,-1 0-16,-1 0 1,1-2 64,-1 2 0,1-2-57,1-3 1,0 2 20,0-2 0,0 0 9,0 1 1,0-4 2,0 1 0,0 1-16,0 0 0,0-1 0,0-2 1,2 0 8,0 1 0,1 1-8,-3 0 1,0 1-11,0 0 0,0-2 6,0 4 0,0-2 10,0 2 0,0 1-77,0-2 1,0 2 89,0 1-71,0-1 65,0 1-129,0-1 102,0 4-138,0 0 121,0 3-39,0 0 15,0 3 14,0 0 1,0 4-46,0-1 1,0 1 39,0-1 0,0 1-35,0 2 1,-1-2 31,-1 1 1,1 2-136,-1 1 0,1 0 117,1 0 0,0 1-160,0-1 1,0 3 55,0 1 0,2 1 39,0-1 0,1-2 89,-3 2 1,0-1-79,0-1 1,0-1 84,0-2 1,0 0-133,0-4 298,0 1-50,0-1 14,0-2 0,0-4 129,0-5-200,-3 0 0,2-2 65,-1 1 1,1-1-80,1 1 0,0-1 59,0-2 1,0 2-42,0-1 1,0 0 20,0 2 1,0-1-20,0-2 1,-1 2 4,-1-1 1,2-2 15,-3 2 0,3-3-21,0 3 0,-1-4-30,-1 1 0,1-1 32,-1 0 1,1-1-82,-2 0 1,3 0 72,-2 0 0,-1 0-63,1-2 0,-3 3-5,3-1 1,-1 5-11,1-1 1,2 2-87,-3 1 131,3 2-191,0 1 166,0 3 1,0 3-93,0 2 1,0 2 76,0 2 0,0 2-55,0 0 0,0 1 19,0 1 1,0 2-11,0 0 1,0 3-68,0-1 1,0-1 80,0 1 0,2 0-89,0 3 0,0-3 76,-2 3 0,2-3-131,0 2 1,3 0 112,-3-2 1,3 0-85,-1 0 1,0-5 31,0 1 0,0-5-256,3-2 384,-4-2 0,3-4 0,-3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0:33.95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46 122 8121,'-5'2'-566,"1"0"1,2 1 1032,-2-3-47,2 2-294,-4 2 1,4 2 24,-3 1 0,0-3-28,3 0 0,-2 1-136,2 1 0,0 0 133,2 1 1,0-1-145,0 1 0,0-3 72,0 0 1,0-2-127,3 3 1,0-4 7,3 1 0,4-4 67,0-2 0,5-5-225,0-1 1,2-3 71,1-2 1,1-2-79,2-2 0,0-3-90,2-2 324,-5 0 0,4-2 0,-6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0:20.68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0 567 6282,'3'6'771,"-2"0"-719,1 1 1,-1-3 326,1 0-270,-1-2 0,5 1-47,-2-3 19,2 0 1,2-1-82,1-1 1,0-4 91,0-2 1,0-4-216,2 1 0,1-1 22,-1 0 1,0-1-102,0 0 1,2-2-71,-2 0 1,2-2 151,-2 2 1,1 2 119,1 2 0,0 1 0,0-3 0</inkml:trace>
  <inkml:trace contextRef="#ctx0" brushRef="#br0" timeOffset="1985">6 128 8183,'0'-3'-745,"0"-3"0,0 5 728,2-1 1,-1 1 88,1-1 0,0 1 48,0-1 1,-1 1-49,4 1 1,-4 1-4,1 1 1,1 2 7,-1 2 0,2 0-64,-1 1 0,-1-1-20,1 1 1,-3 1-9,2 1 0,1-1-13,-1-1 1,1-3 67,-1 0 1,2-2-179,2 0 1,1-3 91,2-3 1,-1-3-237,3-6 1,-1-3 80,3-4 1,1-2-58,1-3 258,-2-1 0,3-3 0,-3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9:43.124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33 91 8063,'0'-4'-1060,"0"-2"1178,0 6 1,0-4 188,0 2-240,0 1 216,0-2-345,0 6 0,0-1 166,0 2 1,-3 1 21,1 3 1,0 0-164,2 0 1,0-1 151,0 0-208,0-1 0,0 3 68,0-1 0,0 1 0,0-1-174,0 1 0,0 0 169,0 0 0,0-2-247,0 1 203,0 2 0,0-3-71,0 2 1,0-2-1,0 0 89,0-1 1,0-2-50,0 1 160,0-4-201,3 2 230,-2-3 1,2-1-79,-1-1 0,-1 1 140,1-4 1,-1 1 113,-1-2-234,0-1 0,0-1 122,0-1 0,0 0 0,0 1-2,0-1 0,0-1-26,0 1 1,0-2-50,0 3 1,0-3 30,0 3-68,0-4 0,-1 4 0,0-2 40,-1-2 0,0 2-99,2 0 0,-3 1 62,1-2 1,0 4-5,2-2-25,0 2 1,-2 3-52,0-1 33,0 4 1,2-1-13,0 4 0,0-1-219,0 4 244,0-1 1,0 2-1,0 1-129,0 2 1,0-2 75,0 2 1,0 1-28,0 0 48,0 0 1,0 1-95,3-2 1,-3 1 0,2 0-22,-1 0 0,0-1-174,1 2 245,-1-2 1,2 0-91,-1 0 206,-1-1 0,3-2-65,-2-2 54,-1-1-70,1-3 1,1-1 177,-1-1 0,0 1-37,-2-4 0,0 1 0,0-2 129,0-1 0,2 0-54,0-1-142,0 0 1,-2-1-1,0 3 16,0-1-1,0 1 0,0-3-35,0 1 1,1-1 0,0 1 41,1-1 0,1-2-21,-3 3 0,0-3 3,0 3 13,0-1 0,0 2 1,0-1 57,0 0-15,0-1-129,0 3 0,0 1 95,0 1-118,0 3 1,0-1 50,0 4 0,-3 1-22,1 4 0,0 0 18,2 1-113,0-1 0,0 6 61,0-3 1,0 2-30,0-2 1,0 2 0,0-2 11,0 0 1,0 3 4,0-3 86,0 0 0,0 1-16,0-3 0,0 3 0,0-2-29,0-1 0,0 1 2,0-1 70,0 1 0,0-3-55,0 1 1,0-3 42,0 0-182,0-2 127,0 3 45,0-4 1,0 1-25,0-4 88,0-1 1,0-2-1,0 1-27,0-1 0,0-1 27,0 0-38,0 0 1,0-3-1,0 0 228,0 2-199,0-1 1,0 0 0,0-1 116,0-1-132,0 2 1,0-4-1,0 3 22,0-1 0,0 0-40,0-1-9,0-1 0,0 5 0,-2-3 36,0 0-53,-3-1 1,4 4-76,-4-2-36,4 5 123,-5 1-53,5 3 0,-1 3 1,2 2-10,0 3 1,0 0-103,0 2 1,0 1 115,0 2-49,0 0 1,0-1 0,0 1-8,0 0 1,0 0-98,0 0 1,0 0 28,0-1 1,0 1 40,0-3 98,0 2 1,0-5 0,0 2-48,0-2 0,0 0 177,0-1-198,0-2 240,0-2-177,0-2 1,2 0 28,0-2 1,0-2 78,-2-2 0,0-1-90,0 1 129,0-1 1,0 1-67,0 0 1,0-3 0,0 0 34,0 2 1,0-1-62,0 2 0,0-1 24,0-2-21,0 2 0,0-2-31,0 3 1,0-1 0,0 1-56,0-1 0,-1 1 66,-1-1 1,1 1-141,-1 0 125,2-1 0,-3 1-36,1-1 1,-1 1 0,2 0 36,-1-1-33,0 1 1,1 1-1,0 1 7,-2-1-3,1 2 13,2-2 1,0 4-2,-3-1-37,3 4 1,-3 1 0,3 5 22,0 0-13,0-1 1,0 5 15,0-1 1,0 3-49,0 1 1,0 1 0,0-2-89,0 1 0,0 0 70,0-2 1,0 2-116,0 0 153,0 0 1,0-2-41,0 0 0,2-3 1,0 0-66,0 0 197,-2-2 0,0-4 0,1 0-196,1-1 238,-1-1 0,2-3-28,0-1 67,-3-2 0,5-4-47,-3-1 1,1 1-60,-3 1 117,0 1 0,0-3 0,2 1 11,0 0 0,0-1-32,-2 0 0,0 1-7,0 1-121,0-2 0,0 2 43,0-2 1,-2 2 0,0 1-27,0-1 1,1-1-183,-1-1 188,1 1 0,-3 1 1,3 1-33,-1-1 24,0 1 1,0 2 0,-1-1 6,2 1 1,-2 0-12,1 0-30,0 2 44,2-1-25,0 3 1,-1 3 0,0-1-1,-1 2 1,-1 0 15,3 3-10,0-1 1,0 1 0,0 1-4,0 1-26,0 2 1,0-3 0,0 3 21,0 0-82,0 1 0,1-1 0,1-1-89,0 2 0,0-2 24,-2 0 135,0 1 0,2-1 1,0-1-90,0-2 92,-2-1 0,2 1 1,1-2-29,1 0 94,-3-3-83,5-2 1,-5 0 136,4-2 0,-3-2-7,2-2 0,-2-1-17,0 1 0,-2-1 138,0 1-176,3 0 1,-2-1 0,1 1 72,-1-1 1,-1 1-41,0 0 0,0-1 3,0 1 0,0-1 25,0-2-41,0 2 1,0-2 0,0 2 0,0 1 0,0-3-20,0 1 1,0-2-54,0 2 0,-1 1 89,-1-2-117,1 2 1,-2 1-1,3-1 80,-2 1-29,1 2 0,-2-1-58,3 4 0,-2 1 52,0 4 1,0 2-21,2 0 1,0 3 0,0 0-29,0 1 0,0 1 38,0 2-100,0-1 1,0 1 82,0 0 0,0 1 0,0 0-43,0 1 1,0 0 15,0-2-101,0 2 0,2-1-7,0 1 1,0-2 67,-2 0 0,0-1 0,1-1 37,1-3 1,-1 1-90,4-3 206,-4 2 0,5-7-186,-2 1 179,-1-1 0,2-4 0,-3-1-5,-1-2 0,2-3 0,0 1 42,1 0 1,-3-2-1,1 0 154,-1 0-125,-1 1 0,0 0 0,0 0-12,0-1 0,2 0-7,0-1-75,0 2 1,-2 1 0,0-1 25,0 1-21,-3-2 1,2 3-1,-3-1 26,2 0-24,-3-1 0,3 2 0,-2-2 18,-1 2 1,1 1-199,0 0 160,0-1 0,0 1-12,-1 2-36,1-2-14,0 6 66,-1-3-64,4 6 0,-2 0 0,3 4 7,0-1 1,0 3 26,0-1 1,0 1-60,0 0 0,1 1 46,1 3-44,-1-3 1,2 2-1,-3-1-2,0 1 0,0-2 1,0 1 0,0 0 15,2 2-30,-1-3 0,2 1 50,-3-2 0,0 1 1,0-1-78,0-1 214,0-4-104,0-1 1,1-3 111,1 0-106,-1-3 0,1-1 0,-1-3 123,1-1 1,-1 0-123,1-3 102,2 3 1,-4-3 0,3 2-45,-3-1-28,0-1 0,2 0 1,0 1 66,0 1-83,-1 1 1,-1-1 34,0 0 0,0-1 0,0 1 32,0 1-58,0 1 0,0 1 0,0-1 51,0 1-136,-3 2 1,1-1 74,-2 0 0,2 3 19,-2-1-147,2 0 0,-1 2 138,1-1-160,1 1 1,-2 2 111,3 1 0,0 2-10,0 2 8,0 1 0,0 0 0,0 1-41,0 0 0,0 3 1,0-3-1,0 2-6,0 0 1,0 1-84,0 0 102,0-2 0,0 2 1,0-1-188,0 0 209,0-3 0,0 3 0,0-4-33,0 0-35,0 1 246,0-1 26,0-2-198,0-4 1,2-6 102,0-2 0,0-2-81,-2 2 143,0 1 0,0-5 0,1 1 4,1-1-78,-1-1 1,2 2 0,-3 1 32,0-2-119,3 0 1,-3-2 30,3 0 1,-3 0-1,0-1 18,0 1 0,0-1 31,0 1-51,0-1 0,0 4 1,0 1 29,0 1-40,0 0 0,0 3-2,0-1 0,0 4 36,-3 1-72,3 1 1,-3 2-111,3 1 149,0 1 1,0 6 0,0 0-76,0 1 1,0-1 39,0 1 1,0 1-6,0 2 1,0 0-2,0-1-46,0 1 0,0 0 1,0 0-26,0 0 1,0-2-3,0 2 1,0-4 21,0 4 39,0-4 1,0 2 6,0-2 0,0-1 0,0-1-42,0-1 16,0-2-10,0-2 158,0-2 0,2 0-86,0-2 1,0-2 0,-1-2 38,1-1 1,-1 0 103,1-2 1,-1 2-25,-1-1-62,2 1 1,-1-2 83,1 1 0,-1-3 0,-1 2-25,0-1 0,0 1 10,0-2-86,0 1 0,0-1 0,-1 1 135,-1 1-200,1-3 0,-2 5 1,1-1-44,0 1 0,0 3 114,-1 2-81,3 1 0,-4 1 0,3 1-44,-1 1-71,-1 2 0,3 4 1,-2 1-17,0 1 0,0 1-255,2 2 372,0 0 1,0 0-366,0-1 0,0 1-154,0 0 573,0 0 0,0 0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3:24.064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59 1 8013,'0'6'0,"0"3"-350,0-1 1,0 2 232,0-2 1,0 0 89,0 3 1,0-3 106,0 3 0,0 0-158,0 2 0,0-1-17,0 1 0,0 2-114,0 0 1,0 0 7,0-2 1,2 0 200,0 0 0,0-1 0,-2 1 0</inkml:trace>
  <inkml:trace contextRef="#ctx0" brushRef="#br0" timeOffset="851">58 20 7971,'-4'0'0,"-1"0"-127,4 0 0,-5 0 58,2 0 0,0 0 1018,0 0-171,0 0-515,-3 0 0,2 1 185,0 1-312,0-1-71,4 2 0,-2-3-174,3 2 1,1-1 32,1 1 0,2-1 97,2-1 0,3-1-288,2-1 1,-1 1 107,1-1 0,-1-1-105,3 1 1,-1-2 54,-1 2 1,0 0 94,-2 2 0,2-1 38,0-1 0,-2 1-36,0-1 126,-2 1-83,-1 4 0,0 1 131,-2 2 1,-1 1-63,-3-1 0,0 0 76,0 1 0,-3-1-90,-1 1 1,-2-1 54,0 0 0,2 1-36,-1-1 0,1 1 36,-2-1 1,-3 1-36,1-1 1,-1 0 0,3 1 29,-1-1-29,1 1 0,-1-2-197,1 0 193,2-3-325,2-2 203,2 0 0,0 0-38,2 0 61,2-2 0,2-1-4,1-2 0,-1 0-27,1 3 47,-1-3 1,1 4 143,-1-3 0,0 2-167,1 0 156,-1 1 1,1 2-46,-1 1 1,0 2 9,1 2 1,-1 1 85,-2 2 1,1-1-114,-3 2 1,2-2 125,-2 1 0,0 0-56,-2 0 0,0-1 375,0-1-270,-2-1 1,-2 0 39,-2 1 1,-1-3-100,1 0 1,-1-2-48,1 0 0,-1 1 22,-2-1 1,2 0-118,-1-2 1,-2 2-298,2 0 0,-3 1 164,3-3 0,-2 0-134,2 0 1,1 0 77,-2 0 0,3-1 224,1-1 0,-3 1 0,1-2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9:21.404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64 154 6041,'0'4'0,"0"-1"0,3-3 0,-2 0 0,2 0 0,-3 0 0,0 0 0,2 0 0,-1 0 0,2 0 0,-3 0 0,0 0 0,0-3 0,0 2 0,0-2 0,0 3 0,0 0 0,-3 0 0,2-1 0,-1-1 0,2 2-297,0-3 298,0 3 35,0 0 121,0-3-120,0 2-14,0-2 0,0 3 61,0-3-61,0 3 1,-1-3 60,-1 3-59,1 0 1,-2-1-2,3-1-25,0 1-14,0-2 28,0 3-6,0 0-59,-3 0 58,3 0-32,-3 0 20,3 0-78,0 0-58,0 3 136,0-2 0,0 3-11,0-2 14,0-2 2,0 3 19,0 0-40,0-2 179,0 2-142,0-3 106,0 3-88,0-3 9,0 3 50,-3-3-46,2 0 0,-2 1 19,3 1-10,0-1-67,0 2 58,0-3-80,0 0 27,0 2-13,-2-1-4,1 2 29,-2-3-10,3 0 4,0 3-7,0-2 7,-3 1 1,2-1-44,-1 1 22,2-1 8,0 2 1,-1-1 20,-1 0-14,1 0 1,-2-1 6,3 1-13,0-1 21,0 2 1,0-3 6,0 2 1,-1-1 22,-1 1 87,2-1-109,-3-1 218,3 0-94,0 0 1,-2-1-102,-1-1 0,1 1 111,2-4-104,0 4-20,0-5 0,-2 3-13,0-4 0,0 3 29,2 0 1,0 2-71,0-3 0,-1 2 93,-1-1-161,1-2 114,-2 2 0,3 0-47,0 0-31,0 2-16,0-1-13,0 3 0,0 0 27,0 3 1,0-1 37,0 2 0,0-2-129,0 2 0,0 1 116,0 1 0,0 1-79,0-1 0,0 0 50,0 1 1,3-1-5,-1 1 0,0-1 34,-2 0 1,0 1-29,0-1 1,1 1 127,1-1 0,-2 1-115,3-1 0,-3 0 204,0 1-174,0-1 0,0 1 116,0-1-88,0 0-2,0 1 44,0-1-42,0 1 160,0-4-151,0 0 164,-3-3-157,3 0 0,-3-3 58,3-1 1,-1-2-29,-1 0 1,1-1 9,-1 1 1,1 0 29,1-1 0,0-1 5,0-1 0,0 0 33,0 0 1,0 2-67,-2-1 0,1 0 28,-1-1 0,1 2-11,1-1 1,0 0-79,0 2 1,0 0 37,0-1 1,0 1 43,0-1-259,0 1 250,0-1-216,0 4 178,0 0-137,0 3 101,0 0-40,3 0 31,-2 0 3,1 0 2,-2 3 1,0-2 0,0 4 0,0-3 0,0 2 1,0-2-2,0 2 1,0-1 0,0 1 1,0 0-57,0 3 1,0-1 0,0 0 0,0 2-108,0 0 0,0 0 27,0 3 0,0-1 81,0 3 1,0-1-65,0 0 1,0-2 44,0 2 1,1-3 122,1 0 1,-1-2-85,1-1 1,-1-2 327,-1 1-108,0-4 7,0 2 0,1-8-90,1-1 1,-2-3 4,3 0 1,-3 2-54,0-1 1,2 1 58,1 0 0,-1-1-44,1-1 1,-3 0 0,2 0 0,1 2 38,-1-1 0,1 0 6,-3 2 1,2-1-41,0-2 0,0 2 6,-2-1 0,0 1 21,0 0 1,0 1-22,0-1 1,0 1-5,0-1 1,0 1 94,0 0-217,0-1 0,0 1 105,0-1-188,0 4-42,0-3 142,0 5-125,0-1 144,0 2 0,0 0-146,0 2 0,0 0 120,0 2 0,0-2-46,0 3 20,0-1 0,0 2 1,0 1 0,0-1-53,0 0 0,0 3 63,0 0 1,0 1-79,0-1 1,0 2 74,0 0 0,0 1-177,0 1 1,0 0 141,0 2 1,0-1 0,0 1 0,1-2 28,1-3 0,-1 2 107,1-4 0,-2 1 42,0-3 0,1-2-101,1-2 116,-1 2 1,2-4-69,-3 0 0,0-1-1,0-3 1,0-1-10,0-1 0,0-1 105,0 1 0,0-2-50,0-1 0,0 0 7,0 0 0,0 1 14,0-2 0,0 2 15,0-1 1,0 0-16,0 0 1,0-1-35,0 1 1,0-2 2,0 3 0,0-3 7,0 0 1,0 1-36,0-1 0,-2 1 22,0 0 0,-1-2-13,1 4 0,1-3-121,-1 2 129,-2 1 0,3 1-186,-4 1 209,4 2-155,-2 2 90,0 4 1,3 3-195,-3 3 1,3-1 39,0 2 1,0 0-16,0 0 0,0 2-30,0 0 0,0-1 63,0 3 1,0-1-78,0 3 0,2-2 103,0 0 0,0 1-47,-2 1 1,0-1 32,0 3 1,0-3 103,0 1 0,0-1-106,0-2 0,0-1 15,0 0 1,-1-5 304,-1 0 0,2-3 51,-3 1 2,3-2-204,0 0 0,0-2 23,0-2 0,0-2-45,0-2 0,0 1 6,0-2 1,0 2-25,0-3 0,0 0 12,0-1 1,0 1 27,0-2 0,0 1-28,0-2 0,0 3 29,0-3 1,0 3-27,0-3 0,0 2 71,0-1 1,0 2-47,0-1 0,0 0 10,0 1 1,0-2 48,0 2 1,0 1-57,0-2 1,0 2-107,0 0 103,0 1 1,-2 2-202,-1 0 238,1 2-183,2-1 1,0 6 10,0 1 1,0 2-59,0 0 1,0 1 69,0-1 0,0 3 33,0-1 0,0 2-130,0-2 0,2 0 110,1 3 1,-1-1-72,-2 0 1,0 3 47,0-3 0,0 2 16,0-2 0,0 2-15,0-1 1,0 1-7,0 1 0,0-1 36,0-1 0,0-2-22,0-2 0,0-3 196,0 0-223,0-2 164,0 0 1,2-4-108,0-3 0,0-1 186,-2-3 0,0 1-40,0-2 1,0-1 56,0-2 1,1 0-9,1 1 0,-1-1-109,1 0 1,-1 0 26,-1 0 1,2 0-5,0 1 0,0-1-14,-2 0 1,0 0 25,0 0 0,1 1-18,1 2 0,-1-2 4,1 4 1,-2-1 92,0 3-1,0-1-18,0 4-148,0 0 0,0 3 68,0 3 1,0 0-162,0 4 1,-2 1 143,0 1 1,0 0-180,2 0 1,0-2 22,0 4 0,-2 0-116,0 2 1,0-1 36,2 1 1,0-2 75,0 0 1,0-1-26,0 3 1,0 1 43,0 1 1,0-2-55,0 2 1,0-1 32,0-2 1,0-2 135,0-1 0,0-2-62,0 0 1,0-1-7,2 0 66,-1-2 26,2-1 30,-3-3 0,0-3-102,0-1 1,0 0 70,0 0 1,0 0-56,0-3 1,0 3 106,0 0 0,0-1-55,0-1 0,0-3 9,0 1 0,0-1-7,0 3 0,1-3 7,1 1 1,-1-2 24,1 2 0,-2 1-43,0-2 1,0 2 15,0 1 0,0-1-8,0-2 1,0 2-35,0-2 1,0 2 32,0 1 1,0-1 3,0 1-50,0 0 1,0-1-4,0 1 24,3-1 1,-2 3 25,1 0 43,-1 2-45,-1-1 65,0 3-78,-3 0 0,2 3-61,-1 2 1,-1 1 8,1 3 1,0-2-4,2 1 0,-1 2-158,-1 1 0,1 0 109,-1 0 0,2 1-134,0-1 1,0 1 97,0 1 0,0 0-19,0-1 0,0 1 31,0 0 0,0 1-50,0-1 1,0 1 96,0-6 0,0 1 131,0-3 114,0 1-183,0-4 172,0 0-152,0-3 0,0-1 25,0-1 1,0 1 23,0-4-21,0 1 0,0-2-28,0-1 0,0 1 2,0 0 1,0-3 51,0 0 0,0 0-60,0 1 1,2 1 70,0-2 1,0 0-58,-2 0 0,0-2 28,0 0 1,0 1-12,0-1 1,2 3 25,0-3 0,0 3-16,-2-3 0,0 3 6,0 0 1,0 0-101,0 2 138,0 0-177,0-1 0,0 3 141,0 0-297,0 2 177,0-1 0,0 8-26,0 2 0,0-2-6,0 0 1,0 1-46,0 3 1,0 0 82,0-1 1,1 2-150,1 3 0,-1 0 131,1 0 0,-1 0-151,-1 0 1,0 2 74,0 0 0,1 2-17,1-2 0,-2-1 148,3-3 1,-3 0-219,0-3 525,0 1-160,0-5 15,0-2 1,0-2-91,0-2 0,0-3 121,0-3 1,0 0-71,0-3 0,0 3 25,0-3 0,0 0-68,0-2 1,0 1-17,0-1 1,0 0-38,0 0 1,0 2 46,0 1 1,1-1-45,1-2 0,-1 3 29,1-1 1,-1 0 69,-1-2 1,0 1-77,0 2 1,0-3-18,0 3 1,0-2 10,0 2 1,0-4-6,0 3 0,0-2-61,2 2 1,-1 1 77,1 0 0,-1 1-115,-1-2 1,0 6 117,0-2-174,0 5 107,0-1-24,0 9 1,0 1 1,0 6 1,0 0-7,0 2 0,0 0-106,0 2 0,0-1 71,0 1 1,0 3-172,0-3 1,-2 3 109,0-6 0,0 4-3,2-3 0,-3 2 108,1-2 1,0-1 9,2-3 1,0 0-32,-3-2 0,3-1 4,-2-2 193,1-2-118,-2-1 0,2-4 35,-1-1 0,1-2-62,1-2 0,0-1 77,0-2 1,0 2-75,0-4 1,0 2 71,0-1 1,0 0-7,0-1 1,0-1 6,0 1 1,0-1 2,0-1 1,0 1-32,0 1 0,0-1 23,0 2 0,0-2-16,0 2 0,0 0-38,0 1 0,0 2-12,-2-2-9,1 5 1,-3 1-49,2 3 5,1 0 0,-2 5-87,1 2 1,1 1 123,-1 1 1,1 1-298,1 2 0,0 2 71,0 1 0,0-1-177,0 3 1,0-2-153,0 2 561,0-2 0,0 6 0,0-1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7:50.877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53 38 8251,'0'-7'-456,"0"3"559,0 0-555,0 2 335,0-3 1,0 3 265,0-2 38,0 3 26,0-2-135,0 3 1,1 0 18,1 3 0,-1-1-27,1 4 0,-1 0 26,-1 4 1,2 1-145,0 2 0,0 1 57,-2 1 1,2 1-150,0 3 1,0-2-61,-2 0 1,0 0 63,0 3 0,3-1 59,-1 0 0,0-2-164,-2-2 0,0-2 15,0 0 1,0-1 126,0-1 1,0-2-200,0-3 298,0-2 0,0-1 0,3-9 0,0-1 0</inkml:trace>
  <inkml:trace contextRef="#ctx0" brushRef="#br0" timeOffset="634">46 52 7565,'-4'0'-71,"-1"0"1,3 0 367,-2 0-222,2 0 0,-1 0 67,1 0 0,0-1 111,-2-1-126,3 1 0,-3-2-21,2 3 37,1 0-12,-2-3-100,0 3 0,3-4 66,-2 2 1,1 0-121,1-2 103,0 3 0,2-5-117,0 2 0,3 1 91,-1 1 0,2-1-133,1 1 1,0-2 118,1 1 1,0 1-112,3 2 1,-3 0 51,3 0 1,2 0-9,2 0 1,2 4-190,-2 2 0,3 1 55,-1 4 1,-1 0-73,1 2 1,-2-1 90,-1 1 1,-2 0 66,-1 0 0,-6 0 44,2 0 0,-5-3 20,0 1 1,-1-1 17,-1 1 1,-1 0-80,-1-2 0,-2 1 216,-5-1 0,1 2-96,-3-3 1,1 1 143,-3 0 1,-1 0-38,-1 2 0,1 0-71,-3-2 0,2 0-24,-2 0 1,3-2-312,-1 1 0,2-1-309,2-3 1,0 1-6,2-3 92,1 0 473,1-7 0,1 0 0,0-4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7:47.700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0 72 6453,'0'-4'-139,"0"1"249,0 3-28,0-3 152,0 3-134,0-3 54,0 0-99,0 2 1,0-2 207,0 0-156,0 3 6,0-3-161,0 3 165,0-3-278,0 2 236,0-2-276,0 3 235,0 0-156,3 0 57,-2 0 1,2 1-2,-3 1 0,0 2-72,0 2 1,0 1 100,0-1 1,0 3 4,0-1 0,0 4-19,0-2 1,0 2 98,0 1 1,0-2-85,0 0 0,0-1 47,0 0 1,-2 2 2,0-4 0,-1 1 10,3-3 0,0 1 31,0-1-48,0 0-41,0 1 30,0-1-86,0-2 80,0-1-5,0-3 11,0 0 4,0-3 133,0-1-135,0-2 1,0 2 253,0-1-216,0 1 193,0-2-192,0-1 0,0 1 65,0-1 0,0 3-12,0 0-40,0 0 1,0-3-85,0 1 79,0-1 0,0 1-53,0-1 1,3 1 40,-1 0 0,0-1-14,-2 1 0,0-1 6,0 1 1,0 0 5,0-1 1,0 1-7,0-1 0,0 1 4,0 0 1,0-1-62,0 1 1,2-1 56,0 1 1,0-1-62,-2 1 0,0 2 49,0-1 0,1 1-162,1-2 106,-1 2-6,2-1 19,0 4-2,-3-2 14,3 3 4,0 3 1,-2 0-33,1 4 1,-1-1 29,-1 1 1,0 1-82,0 1 1,0 1 47,0-1 0,0 2-3,0 0 0,0 1 12,0 1 1,0 0-12,0 0 1,0 2 9,0 0 1,-1 0-2,-1-3 1,1 1 59,-1 0 0,1-1-50,1-1 0,0 0 60,0-2 0,0-1-33,0-1 0,-2-1 8,0 1 0,0-3-1,2 0 1,0-2-28,0 3 4,0-4 5,0 2-35,0-3 1,0-1 22,0-1 40,0 1 1,0-4-48,3 3 192,-3-3-52,3 2 26,-3-4 164,0 1-265,0-1 1,0 3 41,0 0 1,0 2-23,0-3 1,0 3 18,0-2 0,0 2-11,0-2 0,0 1-8,0-1 0,0 2 9,0-2 0,0-1 3,0-1 0,0 0-20,0-1 0,0 1 7,0-1 1,0 0-34,0-1 1,0 0 32,0-3 0,-1 3-74,-1-3 1,2 1 70,-3-1 1,3 0-12,0 2 1,0-1-28,0 1 1,0 1-5,0 1 1,-2 3-85,-1 0 124,1 2-256,2-1 177,0 3 1,0 1-41,0 1 1,0 0-7,0 2 1,0-2-116,0 2 118,0 1 0,0 1 27,0 0 0,1 1 22,1-1 0,-1 1-26,1-1 0,-1 0 42,-1 1 0,0 0-28,0 2 1,0-2 35,0 1 0,0 0-48,3 1 1,-3-2 2,2 4 1,-1-1-15,-1 1 0,0 1-6,0-1 0,1-1 31,1 0 0,-1-1-11,1 2 0,-1-3 96,-1 3-133,0-3 98,0 1 0,0-3-38,2-2 14,-1-1 37,2-3 1,-3-1-46,0-1 113,0-2 0,0-2-97,0-1 0,0 1 172,0 0 0,0-1-92,0 1 0,0-3 91,0 1 1,0-1-41,0 3 1,0-1-33,0 1 0,0-3-23,0 1 0,0-1 13,0 0 1,0 1-94,0-3 0,0 3 86,0-3 1,0 0-122,0-1 1,0-1 90,0 0 1,0 0-67,0 0 0,0 1 29,0 2 0,0-2-5,0 4 0,0-1-35,0 3 64,0-4-98,0 3 90,-3 1-151,2 3 1,-1 4 120,2 1 0,0 1-131,0 4 0,0-1 78,0 1 1,0 1-8,0 1 0,0 2-9,2 0 1,-1 3-4,1 1 0,-1 1-8,-1-1 0,0-2 17,0 2 1,0 1 102,0-1 1,0 0-85,0-2 0,-1-3-33,-1 1 1,1-3-5,-1 0 1,2 0-257,0-2 341,0-2 0,-3-2 0,-1-2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0:50.31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39 128 8087,'-2'-3'-690,"-2"-2"580,-2 3 0,1 0 431,1 2 0,2-3-203,-2 1 0,2 0 122,-3 2-342,4 0 156,-2 0 0,3 3 3,0 1 0,0 2 23,0 0 0,2-1 141,0-1 0,3 0-110,0 3 0,1-1-36,2 0 1,0-2-83,0-2 1,2 1 100,1-1 1,-1 0-212,0-2 1,-1-3 79,2-1 1,-1-2-273,3 0 0,-2-3 120,0 1 1,-1-4-332,3-1 0,-2-1 184,0-3 0,-1 0 336,0-2 0,2-3 0,-2-1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9:12.064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14 123 8213,'0'4'0,"0"0"-346,0 1 1,0-1-415,0 0 652,0 0 0,0 3 138,0-1 1,0 0-9,0 1 0,0-3 76,0 0-129,0 1 0,0 1 58,0 0 0,0 1 42,0-1-85,0 1 0,0-1 14,0 1-83,0-1 1,0 0 113,0 1-120,0-1 0,0 1 83,0-1 1,0-2-24,0 1 11,0-4 1,1 2-46,1-3 102,-2 0-60,3 0 97,-3 0 0,1 0-63,1 0 17,-1-3 1,2-1 40,-3-2 0,0 2 80,0-1-86,0 4 1,0-5 137,0 2 1,0-2 9,0 0 1,0 0-91,0-1-15,0 1 0,0-1 0,0 1 74,0-1-106,0 1 0,0 0 1,-1-1 167,-1-2-240,1 2 0,-2-2 12,3 2 1,0 1 0,0-1-18,0 1-25,-3 0 1,3 1-46,-2 1 22,1 0-9,1 0-22,0 1 4,0 3-17,0 0 0,0 3-46,0 1 119,0-1 1,1 3-1,0-2-245,1 2 219,0 0 1,-2 3-1,1-1-147,1 0 148,-1 2 1,2-2 45,-3 3 0,0-3 0,0 1-119,0 0 105,0-2 0,0 5 1,0-3-89,0 1 74,0-2 0,0 4 0,0-2-5,0 0 0,0 0-24,0-2 51,0 0 0,0 1 1,0-3 15,0 1 77,0-4 27,0 0-74,0-3 0,0-3 0,2-1 3,0-2 1,0-2 201,-2-1 1,0 0 91,0 0-84,0 2 0,2-4-108,0 2 1,0 0-1,-2 1 64,0 0 0,0-1-11,0 3-190,0-1 0,0-1 72,0-1 1,0 0-97,0 3 1,0 0-1,0-1 19,-2 1 1,1-1 29,-1 1 0,1 0-115,1-1 1,-1 1 137,-1 2-114,1-1 0,-1 1 0,2-2 31,0-1-24,0 1 27,0-1 1,0 3 6,0 0-34,0 2 22,0-1-112,2 3 67,-1 0 0,2 3-75,-3 2 108,0 0 0,0 2 1,0-1-70,0 1 1,0 1-81,0 1 1,0 2 127,0 0 1,2 1-109,0 1 120,0-3 1,-2 2-1,0-2-19,0 3 0,1-3 48,1 1 1,-1-3 12,1 0 1,-1-1-91,-1 0 329,0-1 21,0-2-116,0-1-65,0-3 0,0-1-34,0-1 9,0-2 0,0 0 0,0 0 145,0-1-93,0-1 0,0 0-18,0-1 71,0 1-30,0-1 0,0-1-20,0-1 0,0 0-1,0 0 1,0 2 9,0-1-80,0 1 1,0-2 2,0 1 1,-2-2 0,0 2-31,0-3 0,1 1-9,1-1 1,-2 3-14,0-3 1,0 3-70,2-3 103,0 3 0,-2-1 0,0 2-31,0 1 0,-1 2 22,1-1-40,0 4 51,-1-2-55,3 3 1,-5 1 46,3 1-85,-1 2 1,3 2 0,0 0-40,0 1 1,0 1 69,0 1-13,0 2 1,0-3 0,0 3-89,-2 0 66,1 1 1,-2-1 0,3 0 0,0 0 1,0 3-17,0 1 65,0 0 1,0-3-1,0 0-25,0-1 0,0-4 113,0 2 1,0-2-153,0-1 180,0 1-95,0-1 59,0-2-49,0-1 9,3-3-6,-2 0 15,1 0 1,-2-1-59,0-1 36,0 1 14,0-5-15,0 6 90,0-6 1,0 2-38,0-2 0,0 0 60,0-1-73,0 1 0,0-1 0,0 1 407,0 0-347,0-4 0,0 2 1,0-2 46,0-2 1,0 2-11,0 0-102,0-1 0,0-2 1,0 0-28,0 1 29,0-1 0,0 0 0,0 1-10,0 1 1,0 2-10,0 2 1,0 1-2,0 0-158,0 2 179,0 1-120,0 3 0,0 3 22,0 1 1,0 2-14,0 0 1,0 2 59,0 0-98,0-1 1,0 3-1,0-2-2,0 1 0,0 2 23,0 0 1,0 1-100,0 1 1,0-1 80,0-2-4,0 5 1,1-4-1,1 4-46,0-1 1,1 1 7,-1-1 1,-1-1-15,3-2 230,-2 0-155,3-1 1,-3-2 245,2-3-14,0-3-140,0-2 0,-1-2 179,-3-3-18,3 2 1,-3-2 80,3 0 1,-3 0-169,0-2 50,0 1 1,0-1-1,0 1 5,0 0-32,0-1 1,0 1 0,0-1 35,0 1 1,0-3-76,-3 1 1,3-1-1,-2 0 1,1 0 68,1-2-146,0-1 0,0 4 0,0-3 49,0 0 0,0 0-36,0 0 0,0 0 89,0 2-100,0-2 0,0 3 29,0 0 0,0 1 28,0 0-125,0 1 27,0 0-12,0 2 24,0 1-72,0 9 107,0-2-65,0 5 0,-1-2 20,-1-1 1,1 3 6,-1-1 0,1 2 1,1-2-8,-2 3 0,1-1 3,-1 0 3,1 1 1,0 2-1,0 0-34,-1 0 52,0-1 1,2 1-1,0-1-71,0-1 80,0 4 0,-3-6 0,1 3-99,1-2 0,0-1 41,1 0 22,0-2 1,0 2-1,0-3-139,0 1-14,0-1 120,3 1 175,-2-4-160,2 0 1,-1-4 277,0-1 0,0-1 75,-2-4 0,0 0-112,0-1 0,2 0 57,0 0-75,0-2 0,-2 1 90,0-2 0,0-1 0,0 1 148,0-1-261,0-1 1,0 2 0,0 1 207,0-2-333,0 0 0,0-1 1,-2 1-21,0-1 0,-1-1 80,1-1 0,1 4-116,-1-2 0,2 2 143,0-2-78,0 3 1,-3-2 0,1 4 0,1 0 0,0 1-1,1 0 1,0 3-86,0 0 108,0 3-46,0-2 1,0 3-21,0 3 30,-3 0 1,3 4-4,-2 2 1,0-2-26,0 1 34,1 2 0,-2 0-101,3 3 0,0-1 0,0 0 59,0 1-131,0-1 0,0 5 1,0-2-381,0 0 347,0 1 1,0-2 0,0 3-239,0-2 1,0 0 173,0-2 1,0-2-66,0 0 1,1-6-38,1 2 374,-1-5 0,5 1 0,-3-3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9:03.33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58 84 8134,'0'-4'-1500,"-1"-1"900,-1 3 742,2-3 1,-4 2 164,2-1-234,1-2 1,-2 3 58,0-1-100,3-2 0,-3 5 16,3-3 24,0 2 1,-2-1 14,0 1 21,-1 1-10,3-2-13,0 3-12,0 0-27,0 3-27,0 0-11,0 4 0,0-3 1,0 0-41,0 1 0,3 1-29,-1 0 1,0 1 72,-2-1 1,0 1-214,0-1 191,3 1 0,-3-1 0,3 0-24,-3 1 1,1-1 24,1 1 0,-1-3-1,1 0 1,-1 0 15,-1 3-20,0-1 0,2-1 37,0-1 0,0-2-30,-2 2 0,0-2 136,0 3-114,0-4 181,0 2-125,0-3 50,0 0-103,0-3-14,0-1 1,-1 0 2,-1 0 1,2 2 1,-3-2 1,3 1 2,0-1 0,0 2-2,0-2-6,0-1 0,0-1 3,0 0 0,0-1 39,0 1 1,0-1-34,0 1 1,0 0 14,0-1-14,0 1 1,0-1-1,0 1 18,0-1 0,0 1 2,0 0 1,0-1 35,3 1-35,-3-1 5,3 1 0,-3 2-29,0-1-23,0 4 3,0-5 37,3 6-60,-2-3 0,2 6 30,-3 1-10,0 2 1,0 0-13,0 0 1,0 1-25,0-1 31,0 1 0,0-1 0,0 0-33,0 1 0,0 0 5,0 2 1,0-2 25,0 1 0,0 1-166,0 0 165,0 2 0,0-3 1,0 3-15,0 0 0,0-1 26,0 1 1,0-2 0,0 1 1,0 0-37,0 1 73,0 1 1,-3-5 0,1 2-84,1-2 0,0-1 28,1 1 35,0-1-26,0-2 31,0-1 1,0-4 14,0-1 0,0-2 8,0-2 1,0-1 108,0 1 1,0-1-135,0 1 58,0 0 0,0-2 0,0 1 14,0-2 0,0 0 15,0 0 0,-2 1-28,0-2 1,0 1 42,2-1-89,0 2 1,0-4 0,0 3 0,0 0 0,0-1-20,0 0 1,-2 1-1,-1-1 1,2 0-51,0 0 1,1 2 66,0 0 1,0 1 25,0 0 0,0 1-63,0 0 0,0 1 2,-3 1 0,3 2 31,-2-2-72,1 2-29,1-1-24,0 3-36,0 0 115,0 3-19,0 1 0,0 2 0,0 1-17,0-1 1,0 0 28,0 1 0,0-1-13,0 1 0,0 1-25,0 1 48,0 2 0,0-3 1,0 2-27,0-1 1,0 0 57,0 0 1,0-2-7,0 2 1,0 0 21,0 0-34,0-1 1,0-2 0,0 1 5,0-1 1,0-1 21,0-1 15,0 0 2,0 3-36,0-4-16,0 3 1,0-5-61,0 4-11,0-4 56,0 2-7,0-3 37,0 0 38,0-3 8,0 2 1,0-4-17,0 0 1,0 0 117,0-2 0,0 1-68,0-1 0,0 1 77,0-1-117,0 1 0,0-2 1,0-1 59,0 1 0,0 0-6,0 0 1,0 0 8,0-3 0,0 3-59,0 0 1,0-2 1,0 3-1,0-2-36,0 2 1,-1 1 10,-1-1 0,1 3 9,-1 0 36,1 2-105,-1-1 29,1 3 0,-3 3-13,2-1 0,1 3-91,-1-1 0,2 2 118,0 0 0,0 3-156,0-1 0,0 1 89,0 0 1,0-1-14,0 2 0,0-1 25,0 2 0,0-3-32,0 0 46,0 2 0,0-2 0,0 2-45,0-1 0,0 2-16,0-3 1,2 1 44,0-3 1,1 1-131,-1-1 146,-1 1 1,2-1-1,-1 0-38,0 1 0,1-1 14,-1 1 1,-2-3 1,3 0 1,-3-2-41,0 3 121,0-4 140,3 2-228,-2-3 150,2 0 1,-3-3-107,0-1 112,0 1 0,0-3 1,0 2 13,0-2 0,0 0 112,0-1 1,-1 1-132,-1 0 1,1-3 74,-1 1-69,1-1 0,1 0 0,0 1 35,0 0 0,0-1-37,0 0 0,-2 0-39,0 0 0,0 2 13,2-1-45,0 1 1,0-2 0,0 0-34,0 2 1,0 0-102,0 0 154,0 1 0,0-1-85,0 1 68,0 2 1,0 1-254,0 1 103,0-2-27,0 0 130,0 2-232,0 2 111,0 0 141,0 2-64,0 2 112,3 2 1,-3 1-37,3-1 0,-3 1 12,0-1 1,0 1 4,0 2 0,0-2 33,0 1-45,0 0 0,0 0 0,0 1 19,0 1 0,0-1-23,0 2 0,0-1-38,0 3 1,-2 0-43,0 0 51,0 0 0,1-1 0,0-1-62,-1 0 0,-1-1 79,3 1 0,0-4-22,0-3-16,0-3 62,0 2 0,0-4 0,0-1 101,0-2 0,0-2-83,0-3 1,1 1 102,1-2 0,-1-1-107,1-2 165,-1 3 1,-1-4-1,0 2 29,0 0 1,0-1-60,0 3 0,0-2-62,0-1 1,-1 0-180,-1 0 80,1 3 0,-2-1 0,1 2-40,0-1 0,-2 2 36,2-1 1,-3 2-59,3 1-262,-3-1 117,2 1 197,-1 2 5,1 1 0,3 6 0,0 1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7:39.68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52 90 7113,'0'-4'-632,"0"2"653,0 2 1,0-1 19,0-1 95,0 1 54,0-5-72,0 3 0,0-4 5,0 1 1,0 2 59,0-1 1,0 1-94,0-2 0,0-1 164,0 1-36,0-1-65,0 1 83,0 0-214,0 2 0,0 2 3,0 4 1,0 2-15,0 5 0,0 2-135,0 4 1,2 2 104,0 4 0,1 2-140,-1 2 1,0 1 96,2 0 1,-3-1-239,2 1 0,-1-4 45,1-3 1,-1-3 350,-2-5-168,0-5 206,0-3 1,-1-6-61,-1-1 1,1-2-55,-1-3 0,1 1 37,-2-3 1,3 3-38,-2-3 1,-1 3-3,1-3 1,-1 1 4,3-1 1,-2 0-58,0 2 1,-1-2 28,1 0 0,1 0-8,-4 0 1,4 0 73,-1 2 0,0-2-57,0 3 1,2-3 64,-3 3 1,1-1-57,-1 3 1,1 0 15,0 2 1,1-2 18,-1 2 184,-2 1-15,3 0-101,-4 3 0,3 0 30,-2 0-24,3 0-113,-2 0 109,3 0 9,0 3 0,0-2-67,3 1 1,-2-2 57,3 0 0,1 0-30,1 0 0,0 0-4,1 0 1,-1 0-165,1 0 1,2 0 156,2-2 0,1 0-223,0-2 1,1 2 63,0-2 1,2 0-320,0 0 1,2-1 153,-2 3 0,0-1-153,-2 3 1,0-2 399,0 0 0,-1 0 0,1 2 0</inkml:trace>
  <inkml:trace contextRef="#ctx0" brushRef="#br0" timeOffset="301">41 179 8084,'4'-7'-158,"1"1"0,0 2-144,3-1 0,-1 4 38,2-1 0,-1-1 146,0 1 0,-1 0 17,2 2 0,0 0 78,0 0 1,2 2-82,-3 0 1,1 2 103,-3-2 0,0 3 0,1-1 0</inkml:trace>
  <inkml:trace contextRef="#ctx0" brushRef="#br0" timeOffset="611">41 301 8118,'0'-5'550,"0"1"-507,3 3 0,1-4 127,2 3 0,0-1-221,1 1 1,-1 1 73,1-1 1,2-1-167,2 1 1,1 0 86,1 2 1,2 0-876,-1 0 931,1 0 0,1 0 0,1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3:30.384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1 13 10019,'0'-3'746,"0"0"-834,0 3 0,0-2 225,3-1-48,-3 1-141,3 2-14,-3 0 50,3 0 0,-2 0 61,4 0 0,-3 0-14,2 0 1,-2 0-32,3 0 1,-3 0-8,2 0 58,-3 0 1,5 0 83,-2 0-194,2 0 0,0 0 68,1 0 0,-3 0-17,0 0 21,-2 0 1,4 0-1,-2 0 8,2 0 0,-2 0-16,0 0 0,-2 0 2,2 0 1,0 1 9,0 1-3,2-1 0,-2 2-10,2-3 0,-2 0 23,1 0-44,-1 0 0,0 0 36,0 0-35,1 0 1,-1 2-76,0 0 38,0 3 1,2-4 28,-2 4 1,2-4-27,-2 1 77,-1 2 0,3-4 0,-2 3-17,2 0 1,0-2 50,1 1 0,-1-1-11,1 2 0,-1-3 66,0 2-94,1-1 0,-1-1 1,1 0 45,2 0 1,-2 0-19,2 0 0,-2 0 0,-1 0 1,3 0-70,-1 0 41,1 3 0,-3-2-91,1 1 0,0-1 1,1-1 66,0 0 0,1 0-19,-3 0 0,1 0 25,-1 0-19,-2 2 1,1-1 0,0 1-30,0-1 1,0 0-9,-1 1 0,-2-1 45,2 1-17,0-2 24,0 0 1,2 0-7,-2 0 0,0 0 5,0 0 0,-2 0-33,2 0 1,-2 0-30,3 0 75,-4 0 0,3 0 41,-2 0-105,1 0 1,3 1-49,-2 1 163,2-1-51,-2 2 1,0-3 40,0 0 1,0 1-35,0 1 1,2-2 9,-2 3 0,0-3-19,0 0-35,0 0 0,0 0 0,1 0 4,0 0 11,0 0 0,2 0-41,-1 0 0,1 0 44,-1-3-35,-2 3 1,1-3-125,0 3 83,0 0 1,2 0 57,-1 0 1,-2 0-14,1 0 11,-4 0 0,5 0-6,-2 0 1,2 0 62,0 0-63,1 0 0,-1-1-26,0-1 56,1 1 1,-3-2 0,0 3 118,1 0 1,-1-2-56,0 0-25,0 0 1,3 1-3,-1-1-44,-2 1 0,2-1-32,-2 2 0,2 0 54,0 0 1,0-3-21,1 1 1,-3 0 0,0 2 5,1 0 0,1 0 1,0 0 24,1 0 0,-1-1 9,1-1 1,-1 2-6,0-3 1,3 2-10,0-1-10,-1 1 1,-1-2 0,-1 3 16,0 0 1,1 0 16,-1-3-41,1 3 1,-1-3-7,0 3 11,-2 0 1,2 0-69,-2 0 1,0 0-40,0 0 96,0 0 1,0 0-66,1 0 56,-1 0 0,0 0-150,1 0 1,-1 0 172,2 0 0,-2 0 1,1 0 0,-3 0-56,2 0 135,-2 0 0,3 0-95,0 0-11,-3 0 181,4 0-179,-2 0 0,0 0-13,0 0-17,-2 0-1,3 0 1,-3 0 29,2 0 0,-2 0-33,2 0 37,-2 0 15,4 0 0,-5 0 231,3 0-25,-2 0 192,3 0-288,-4 0 27,2 0-105,-3 3-7,0-3-232,0 3 288,0 0-156,0-2 0,0 2 90,0 0-6,0-3 0,0 4-13,0-2 19,0-1 21,-3 2 11,2-1 270,-1-1-177,2 5-70,-3-5 1,2 4-41,-1 0 1,1 0-32,1 2 0,-2-3-6,0 0 1,0 3-44,2 1 26,0 1 0,0-2 0,-1 1-239,-1 0 1,1 4-35,-1-2 0,1 0 54,1 1-1,0 0 132,0 2 0,0-1 20,0 1 0,0-2-4,0 0 0,0-1-70,0 3-140,0 0 1,0-2 0,0-1-46,0 2 1,-2 0-37,0 1 1,0-3 130,2-2 253,0 2 0,0-3 0,0 3 0</inkml:trace>
  <inkml:trace contextRef="#ctx0" brushRef="#br0" timeOffset="708">469 154 8086,'-3'-4'0,"-1"0"-14,1 2 1,-2-1 0,2 1 292,0 0-46,1 0 84,-1 2-145,3 0 1,0 3-225,0 1 0,1 2 33,1 3-290,-1 1 0,4 4 222,-3 1 1,1-1-529,-1 3 0,1 2 89,1 3 526,-1 2 0,0-1 0,0 2 0</inkml:trace>
  <inkml:trace contextRef="#ctx0" brushRef="#br0" timeOffset="1459">443 129 8086,'-6'0'542,"-1"0"1,3-1 395,0-1-603,2 1 0,0-3-11,2 2 1,0 1-267,0-3 0,0 2 167,2 0-401,2-2 1,2 4 133,1-2 0,-1 1 0,1 1-163,2 0 0,1 0 0,3 1 0,0 0 0,-1 2 1,2 0-1,0 2 0,2-1 0,0 0 0,0 1-510,0-2 1,-1 3 473,0-2 284,-5-1 1,2 2 560,-4-3-240,4 3 1,-6-1 86,0 2-316,-2-2-97,-4 1 1,-3-3 0,-1 1-65,-2 0 37,0 2 0,-3-1 0,0 1 23,-1 0-119,-1 0 0,1-2 28,-1 1 0,1 2 0,-1-2 14,0-1 14,3 3 1,-1-5-1,2 3-95,1-1 98,0 2 0,1-4-32,1 1 64,3-2-4,-2 0 0,8 0 1,1 0-5,1 0 1,0 0 8,0 0 1,-1 0-26,1 0-11,2 0 1,-2 0 0,2 1-62,-2 1 0,-1 2-150,0 2 1,1 1-172,-1 2 355,1-2 0,-3 5 91,0-1 1,-2 1-126,0 1 0,-1-1 363,-1-1 0,-1 0 0,-1-2 49,-3-2-13,0 1 1,-4-3-150,1-1 1,-4 1-1,2-2-30,-3-2 1,-2 0-460,0-1 1,0 0 103,0 0 88,1 0 1,-2 0-91,1 0 0,2-2-295,0-1 1,1-1-1,4 2 522,0 1 0,-2-3 0,0 1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3:14.47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20 45 7082,'-4'3'1387,"1"-2"-1062,0 2 0,2-3 139,-3 0-240,2 0 274,-1 0-246,3 0 525,0 0 0,3-1-824,-1-1 136,0 1 0,-1-2-233,1 1 174,-2 1 7,6-5 0,-4 5-170,2-1 1,-3 1-160,1-1 255,2 1 1,-3-2 36,4 3 1,-3-2-15,2 0 1,-3 0 84,5 2 0,-4 0-58,2 0 0,-2-1 24,2-1-37,-2 1 1,3-2 44,0 3 1,-2 0-51,2 0 0,-3 0 0,1 1-56,0 1 64,2-1 1,-4 2-19,4 0-16,-4-3 0,4 4-43,-3-2 69,3-1 1,-1 2-6,2-3 1,-1 2 33,-1 0 0,-2 0 0,2-2-45,1 0-101,-2 0 1,3 2 101,-2 0 1,0 0 178,0-2-178,0 0 0,3 0 20,-1 0 1,0 0-38,1 0 0,-3 0-4,0 0 1,1 0-18,1 0 1,0 0 0,1 0-56,-1-2 163,1 1 1,-1-4-69,1 3 0,-3-1 109,0 1 1,0 0-128,3-2 61,-1 3-71,1-5 0,-2 4 12,0-2 0,0 3 58,0-1 1,-2 1 13,1 1-119,1-3 1,-1 2 75,0-1 73,1 1 1,-1 1-96,0 0 28,0 0 1,3 0 16,-1 0 0,-2 0 0,1 0-3,0 0 21,0 0 0,0 0 0,-1 0-36,1 0 1,-1 0 1,0 0 1,0 0-14,3 0 0,-3 0-25,0 0 10,0 0 0,3 1 14,-1 1 0,1-1-41,-1 1 1,-2-1 45,1-1 0,-1 0 1,2 0-10,-2 0 0,1 0 27,0 0 0,0 0-12,2 0 0,-3 0 12,0 0-232,1 0 213,1 0 0,1 0-40,-1 0 1,-2 0 27,1 0 1,-3 0-16,2 0-18,-3 0-16,5 0 1,-2 0-21,2 0 8,-2 0 195,1 0-152,-1 0 120,-1 0-117,3 0 99,-2 0 1,0 0-62,0 0 8,-2 0-43,3 0-83,-4 0 26,5 0 0,-5 0-126,3 0 173,-2 0 7,4 0 0,-6 1-32,2 1 40,2-2 34,0 3 1,0-3-55,0 0 121,-2 0 0,1 1 14,-1 1 1,0-1-86,2 1 0,-2-1 36,2-1-25,-2 0 3,1 0 14,0 0-69,0 0 34,1 0 1,-1 0-46,-1 0-15,-1 0 1,3 0-8,-2 0-57,-2 3 38,3-3 57,-3 3-31,3-3 105,-2 0-31,2 0 1,-3 0 42,3 0 111,-3 0-157,3 0 174,-3 0-113,0 0-29,0 3 0,0-2 3,0 4-6,0-4 1,0 5 35,0-2-238,-3-1 0,3 3-96,-3-2 260,0 2 1,2 0-91,-1 0 1,1 2-1,1-1-99,0 2 1,0 2-52,0-3 1,0 4 120,0-2 1,0 0 43,0 1 38,0 0 1,0 2 0,0-1 146,0 1 1,0 0-228,0 0 250,0 0 0,0 2 0,0 0 189,0 2-247,0-3 0,0 2 0,0-4-36,0 1 1,-2 0-61,0 0 1,0-1-251,2-1 208,-3 1 0,2-4-279,-1 2 0,1-1 1,1 2 342,0 0 0,0 1 0,0 1 0</inkml:trace>
  <inkml:trace contextRef="#ctx0" brushRef="#br0" timeOffset="934">290 379 7412,'-2'4'-359,"0"0"1,-1-2 715,1 0-123,1 2 0,-2-3-7,0 3-53,3-2 8,-3 1 152,3-3-100,0-3-206,0-1 1,2-2-1,0-1 20,0-2 33,1 2 0,-2-3 2,4 1 0,-3 2-2,2-4 0,0-2-95,3-2 0,-3-1 93,0 1 0,1 1 25,1-3 1,1 0 0,0-2 40,1 2-121,-4-1 0,5 4 1,-5-2 123,2 2-94,0 0 1,-1 7-22,-1-2 0,-2 5-86,2 2 1,-1 1-4,1 1 1,-3 3-1,2 2 74,0 3-143,1 2 1,0 3 54,0 2 0,0 0 1,3 4-198,-1 1 0,1 3 26,2-2 0,-2 3-152,2 0 0,-2 1-225,-1 0 409,0 1 0,-1-4 0,-1-3 36,1-3 0,-1-5-166,0-3 339,-3-3 0,5-3 0,-5-4 0,2-2 0</inkml:trace>
  <inkml:trace contextRef="#ctx0" brushRef="#br0" timeOffset="1225">315 276 8609,'3'-3'124,"0"-3"1,4 3 0,2-2-261,1 1-251,3 0 1,0-3 0,1 1 386,1-1 0,3-2 0,-1-1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3:04.89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7 225 8642,'-3'0'1670,"0"0"-1508,3 0 0,0 0-154,0 3 0,0-2 288,0 3-296,0 1-120,0 1 0,3-2 103,1-2 0,2-2-116,0 0 1,0 0-288,1-2 0,0-3-967,1-3 1387,2-2 0,3-6 0,0 0 0</inkml:trace>
  <inkml:trace contextRef="#ctx0" brushRef="#br0" timeOffset="1108">65 193 8376,'3'-7'42,"-3"3"257,3 0 0,-1 2-176,1-3 1,-1 3-120,-2-2 1,2 0 123,0-3 1,2 1-124,-2-1 0,3-2-113,-3-2 0,3-1-341,-1-1 1,2-2 0,1-2 448,1-2 0,0-3 0,1-1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6:36.916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186 39 8076,'0'-6'-1000,"0"2"1414,0-1 0,-2 3 923,0-2-539,0 2-62,2 0-207,-3-1 0,1 2-25,-2-1 1,2 0 252,-2 0-670,0 2 0,-1-3 0,1 3 154,-1 0-449,-1 3 0,-2-2 0,-2 4 8,0 2 0,0 0-691,-3 4 681,0 0 0,-2 4 0,0 2-816,1 2 780,0 0 1,5 3 0,3-1-198,3 0 1,3-1 312,2-1-33,4-3 0,7-2-160,4-5 0,4-1 1,1-6-199,1-1 521,0 0 0,3-1 0,0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2:59.24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1 9745,'0'3'166,"0"0"1,0-2-104,0 1-108,0-1 18,0 1 87,0-2 0,1 1 12,1 1-4,-1-1-107,1 2 0,1-1 78,2 0-14,-3 0 1,3-1 0,-2 0-42,1 2 0,-2-1 55,2-2-77,1 0 1,-1 2 56,0 0 0,-2 0-17,3-2 0,-1 0 8,2 0-8,1 0 1,-1 0 36,0 0 1,1 1 0,-1 1 0,-1-1 32,-1 1 0,0-2-49,3 0 1,-1 0 9,0 0 0,1 0-5,-1 0 0,1 0-3,-1 0 1,0 0 29,1 0-86,-1 0 53,4 0-21,-1 0 0,1-2-15,-1 0 0,-2 0-5,0 2 1,-1 0 1,0 0 1,-1 0 23,-1 0 1,0 0-35,3 0 0,-3 0 41,0 0 83,0-3 0,3 3-86,-1-3 1,1 3-2,-1 0 9,1 0 1,-1 0-1,0 0 1,1 0-61,-1 0 0,1 0 56,-1 0 0,0 0 10,1 0 1,-1 0-28,1 0 0,0 0 0,1 0-47,0 0 52,1 0 0,-3 0 1,1 0 4,-1 0-44,3 0 1,-2 0-1,2 0-21,-2 0 23,-1 3 0,1-3 22,-1 2 0,1 0-160,-1 0 164,1-1 0,-1 4 42,0-3-30,1 0 0,-1-2-2,1 0 0,-3 0 0,0 0 90,1 0 0,-1 0-62,0 0 1,-2 0 37,2 0-47,1 0 1,-1 0-25,0 0 1,1 0 4,1 0 1,0-2-18,1 0-2,-1-1 17,1 3 1,-1 0-46,0 0 0,-1 0 1,-1 0 0,0 1 35,3 1-2,-1-1 1,0 2 31,1-3 1,-3 0-30,0 0 0,1 0 100,1 0 1,-2 0-72,1 0 1,-1 0 6,2 0 1,-1 0 6,-1 0-23,0 0 1,3 1-58,-1 1 38,-2-2 0,1 3 1,-1-2-93,-1 1 97,0-1-176,0 2 0,1-1 185,2 0-54,-2 0-13,1-2 10,-1 0 284,2 0-220,1 0 0,-3 0 134,0 0-147,-2 0 50,3 0-51,-4 0 17,5 0-91,-5 0 61,4 0 0,-4 1-65,1 1 78,-1-1 0,0 2-275,1-1 210,-2-1-12,3 2 139,-3-3-11,3 0-23,-2 0 231,2 0-158,0 0-63,-3 0 89,3 0-24,-3 0-444,0 0 254,3 0 33,-2 3 14,1-2-232,-2 1 181,0-2 297,0 0-112,0 3-99,0-2 19,0 2 1,0-2 24,0 1-7,0-2-14,0 6-19,0-2 1,0 2 8,0 0-129,0 1 1,0-1 127,0 1 0,0-1-6,0 1 1,0-1-78,0 0 0,0 1 0,0 0-172,0 1 330,0 0 1,0 3-1,0-2-77,0 1 0,0 1 0,0 0 0,0-1-21,0 2 0,0 0 10,0 1 11,0-1 1,0 1-1,0 0 2,0 0-72,0 0 0,0 0 0,0-1-203,0 1 1,0-2-502,0 0 583,0-1 1,3 3 185,-1 0 0,3 3 0,-2 0 0</inkml:trace>
  <inkml:trace contextRef="#ctx0" brushRef="#br0" timeOffset="1243">314 142 8102,'-6'0'-140,"-3"0"97,1 0 1,-1 0 446,3 0 0,-1 0 120,1 0-27,0 0-141,-1 3-43,1-3 1,2 3 7,-1-3 1,3 0 34,-2 0 292,2 0-175,0 0-359,2 0 112,0 0 0,2 1-136,0 1 12,3-1 1,-2 2 0,4-3-195,-1 0 9,1 2 0,-1-1 0,1 1-186,2-1 238,1-1 0,2 0 0,-1 0-176,0 0 140,2 0 1,1 0 66,1 0 1,-2 0-1,0 0-60,0 0 61,0 0 1,-2 0-70,-1 0 0,0 0 62,1 0 1,-2 3-151,-5 1 1,1 2 97,-3 0 1,0 1-14,-2 2 1,-1-1 119,-1 2 0,1 0-90,-3 1 0,-1 0 88,-1-2 1,-1 0-74,1-3 0,0 1 5,-1 2 0,1-4-40,-1 1 0,1-2 0,0 1 1,-1 0 35,1-3 1,-1 2 0,1-1-1,-1 0 1,1 0 0,0-1 0,-1 0-1,1 1 1,-1 0-42,1-1 40,2 1 0,1-1 13,1 0-21,1 0-23,-2-2 1,4 0 11,1 0 0,2 0-12,2 0 0,0 0 81,1 0 0,1 0-55,1 0 0,2-2-120,0 0 1,-1 0 104,1 2 0,-1 0-111,3 0 1,0-1 83,0-1 1,-2 1 0,-1-1-50,2 1-109,0 1 0,-2 0-271,-2 0 0,2 2-794,-2 0 1296,1 3 0,-3 2 0,1 3 0</inkml:trace>
  <inkml:trace contextRef="#ctx0" brushRef="#br0" timeOffset="1661">345 212 7534,'-4'-3'268,"0"1"426,2 1-8,0 1-192,2 0 177,0 0 1,2 0-410,3 0 1,0 0-196,2 0 1,2 0 113,2 0 1,-1 2-446,0 0 0,1 0 202,2-2 0,-1 0-732,-1 0 1,1 0 107,-1 0 686,1 0 0,3 0 0,2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2:46.34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20 263 7991,'-4'-3'-104,"1"2"1,3-2 986,0 1-533,-2 1-101,1-2-187,-2 3 1,3 1 91,0 1 0,0 2-139,0 2 0,-2 1 18,0 2 1,0-2-161,2 1 1,0 2 186,0-2-450,0 1 0,2-3 97,0 1 1,3-4 126,-1-1 1,2-2 93,0-2 0,2-4-57,3-5 33,-1-4 0,12-4 1,-1-5-131,3-1 0,5-3-164,1-2 0,1-3 252,-2 1 0,-3 2 138,-4 7 0,-5 0 0,-2 4 0,-2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2:42.31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20 1 8015,'-3'3'-148,"2"0"0,-2-1 161,1 0 245,1 0-203,-2-2 0,2 0 150,-1 0 46,1 0 15,-1 0-7,2 0-66,0-2 56,0 1-153,0-5 143,0 5-267,0-1 1,0 2 24,2 0-12,-1 0 63,2 0-36,0 0 1,-2 0-7,4 0 0,-3 0 46,2 0-65,-3 0 44,5 0 1,-5 0 113,4 0 0,-3 0-169,2 0 1,-2 0-59,3 0 68,-4 0 1,4 0-11,-3 2 1,1-1 7,-1 1 1,0 1 18,2-1 1,-3 1-38,1-1 1,1 0-5,-1 2-104,3-3 1,-2 3 139,2-2 0,-2-1 3,-1 1 1,0-1-26,2-1 0,-2 2-18,2 0 133,-2 0-108,3-2 0,-3 0 11,2 0 1,-2 1 46,0 1-57,1-1 0,-1 1-104,2-2-240,-3 3 461,5-2-131,-2 2 1,0-3 54,0 0 1,0 0-98,3 0 104,-4 0-55,3 0 0,-2 0 167,2 0 0,-2 0 7,1 0 1,-1 0 27,2 0-131,-2 0 4,2 0 1,-3 0 75,4 0-56,-1 0-82,0 0 0,-1 0 75,-1 0-127,0 0 0,3 0 64,-1 0 8,1 0-7,-1 0 1,0 0 15,1 0-29,-4 0 1,3 0 76,-2 0 1,2 0-36,0 0-10,1 0-94,-4 0 1,3 0-89,-2 0 259,-1 0-100,3 0-15,-5 0 1,4 0-1,-4 0 4,5 0 18,-3 0-141,1 0 142,-1 0-129,0 0 0,-2 0 83,3 0 53,-2 0-69,1 0 110,-1 0-67,-1 0 34,2 0 112,0 0-131,-2 0 42,1 0-26,-2 0-88,0 0 64,3 0 33,-2 0 78,2 0 66,-3 0-70,0 0 178,0 3-226,0-3 7,0 3 0,0 0-40,0 1 1,0 0 53,0 0-199,-3 0 1,2 3 0,-1-1 90,1 1 13,1-1 0,0 3 1,0-1 19,-2 0-72,1 2 1,-2-2-1,3 3 28,0 0-48,0 1 0,-2 2 89,0 1 1,0-2 78,2 2 1,-3 2 0,1 0-56,1 1 1,-2-1-85,1 0 1,-1 0-333,1 3 309,1-4 0,-2 0 0,3-3-417,0-1 1,0-2 502,0-1 0,3-2 0,1 0 0</inkml:trace>
  <inkml:trace contextRef="#ctx0" brushRef="#br0" timeOffset="975">121 174 8115,'0'-7'-615,"0"1"0,0-1 1204,0 1 0,0 0-118,0-1 1,-2 3-149,0 0 1,0 2-71,2-3 0,0 3 240,0-2-125,0 2-187,0 0-70,0 7 0,0 2-241,0 6 1,0 0-195,0 0 0,2 3 189,0 1 0,3-1-173,0 1 1,-2 1 109,1 3 0,0-1 0,1 0-323,-1-3 520,0-2 0,1 0 144,-1-5 0,0-1-56,3-5 1,-3-2-73,0-7 105,1-2 0,1-9-43,0-1 1,-1-1-283,-1-1 1,1-1-1,3 0-83,0-1 1,1 1-545,-3-1 832,1 1 0,-1 0 0,1 1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2:36.57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0 270 8838,'0'-4'735,"0"2"-597,0 2 1,0 0-6,0 2 1,3 0-138,-1 2 1,2 0-170,-2 3 1,2 0-22,-1 2 1,1-2-272,-2 1 0,3-1 224,-1 0 0,0-4-40,0-1 235,0-1 1,3-2-1,0-1-109,1-2 1,0-7-58,3-4 114,0-6 1,1-5 0,0-4-596,1-4 666,-2-1 1,7 1 0,-3 3 26,-1 2 0,0-2 0,-2 2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2:28.941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65 101 8124,'-8'0'-4,"1"0"0,-2 0 1,1 0 197,1 0-54,1-3 1,1 3-49,1-2 1,2 0 294,-2 0-140,2 1-33,-1-4 1,4 4 215,1-1-332,-1 1 1,5 1 49,-2 0 0,0 0-83,0 0 0,1 1 120,3 1 1,0 1-251,0 4 0,0-1-9,0 1 1,0 0-26,0 1 0,1-1-134,0 2 1,-1 0-313,-1 0 1,1-1-139,-2-1 0,4-1 232,-3 1 0,-2-1 451,0 0 0,-1 1 0,2-1 0</inkml:trace>
  <inkml:trace contextRef="#ctx0" brushRef="#br0" timeOffset="506">245 12 7787,'0'-3'51,"0"0"0,-2 2 369,0-1-265,0 1 0,0-1 56,0 4 1,-1 0-52,1 2 1,0 3-143,-2 4 0,0 2 19,-3 2 1,-1 2-236,-1 4 1,0 3 2,0 4 0,0 1-294,-2 3 1,-1 3 488,1 1 0,-4 2 0,-1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2:24.997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13 1 7588,'0'3'-545,"0"3"619,0-5-36,0 2 184,-3-1-55,2-1 11,-1 2-17,2 0-43,-3-2-18,2 1-71,-2-2-12,3 0 47,0 0-115,0 3 54,0-2-4,0 2 18,0-3-14,3 0-22,1 0 0,0 0 16,0 0 1,-2 0-12,3 0 0,-3 0 14,2 0 1,-2-1-23,2-1 21,1 1 0,1-2-1,1 3 1,-3 0 9,0 0 1,-2 0 11,3 0-19,-1-2 1,2 1 0,1-1 0,-3 1-4,0 1 5,0 0 0,3 0-6,-1 0 1,-1-1 5,-1-1-2,0 1 0,3-1 9,-1 2-6,0 0 0,1-1-4,-1-1 1,-2 1 3,1-1-6,-1 1 4,2 1 1,1 0 18,-1 0 1,-1 0-18,-1 0 0,-2 0-10,2 0 8,0 0 1,3 0 0,-1 0 16,1 0 1,-1 2-15,1 0 1,-1 1 45,0-3 0,1 0-41,-1 0 0,-1 0-1,2 0 0,-2 0-5,3 0 0,-1 0 0,0 0 1,-1 0-17,1 0 0,-1 0 21,0 0 0,1 0-14,-1 0 1,-1 0 6,2 0 0,-5 0 1,5 0 1,-2 0-3,1 0 0,1 0-4,-1 0 1,-2 0 7,1 0 17,-1 0 0,2 0-17,1 0 0,-3 0 0,0 0 1,-2 0-6,3 0 1,-3 0 5,2 0 0,-2 0-65,3 0 1,-3 0 59,2 0-60,-3 2 42,5-1 6,-2 2 0,0-3 9,0 0 0,-2 0 2,3 0 24,-4 0-35,5 0 13,-3 0 1,2 0-2,-1 0-241,0 0 222,3 0 8,-1 0 4,0 0 3,1 0 1,-1 0 21,1 0 0,-3 0-49,0 0 36,0 0 0,3 0-10,-1 0 0,-1 0 27,-1 0 0,0 0-18,3 0 0,-3 2-5,0 0 0,0 0 0,3-2 0,-3 0 0,0 0-5,1 0 1,1 0 4,0 0 0,-1 0-42,-1 0 1,-2 0 33,2 0-220,1 0 206,1 3 0,0-2 32,1 1 1,-3-1-1,0-1 0,-1 0 4,1 0 0,-2 0 70,2 0 1,-2 0-88,3 0 161,-4 0-112,5 0-31,-3 0 30,4-3-228,-4 2 184,3-2 1,-5 3-8,4 0 1,-3 0-10,2 0 0,-2 0 4,0-2 10,1 1 0,-1-2-7,2 3 1,-2 0 13,2 0-6,-2 0 13,4-3 1,-5 2-17,3-1 3,-2 2-38,3 0 1,-3 0-4,2 0 0,-2 0 112,2 0-85,-2 0 20,4 0 0,-3 0-20,4 0 17,-4 0 0,1 0 21,-2 0 0,-1 0 34,4 0-45,-4 0-4,5 0 0,-5 0 1,3 0 1,-1 0 6,1 0-39,-3 0 29,2 0 0,-1 0-14,0 2-14,0-1-5,1 2-48,-2-3 66,5 0 9,-6 0 1,4 0-17,-2 0 22,-1 0 0,2 0-13,0 0 3,-3 0 41,3 0-36,0 0-8,-2 0 8,2 0 0,-3 1 104,0 1-91,0-1-25,0 1 11,0 1 0,0-1-3,0 2-198,0-3 229,0 5 0,0-2 98,0 2-129,0-2 1,0 1 59,0 0 0,0 0-52,0 2 0,-3-2 76,1 1 1,0-1-1,1 4-129,-1 1 65,2-3 0,-3 3-16,3-2 1,0 2 31,0 0 0,-2 2-141,-1-1 1,1 1 66,2 1 0,0-2-120,0-1 1,0 1 77,0 2 1,0-2-87,0-1 1,1-1 145,1 1 0,-1-1-17,1 2 1,-1-3 0,-1 0-210,3-1 193,-3 0 1,3 1 102,-3 1 0,0-1-110,0-1 1,0 0-1,0 1-65,0 0 0,0 1 48,0-3 79,0 1 0,0-1 0,0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2:00.974"/>
    </inkml:context>
    <inkml:brush xml:id="br0">
      <inkml:brushProperty name="width" value="0.05714" units="cm"/>
      <inkml:brushProperty name="height" value="0.05714" units="cm"/>
      <inkml:brushProperty name="color" value="#E71224"/>
    </inkml:brush>
  </inkml:definitions>
  <inkml:trace contextRef="#ctx0" brushRef="#br0">19 129 8363,'0'4'450,"0"0"0,0-2-104,0 3 0,1-3-130,1 2 27,-1 0-62,2 6 0,-3-3-75,0 1 1,0-1-11,0 0 1,0-1 501,0 1-574,0-1 1,2 1-45,0-1 12,0-3-55,-2 3 25,0-5 18,0 5 7,0-6 5,0 3 1,0-4 63,0-1-30,0 2-14,0-6 1,0 4 125,0-2-134,0 0-3,0-2 1,0-1-3,0 1 1,0 1-6,0 1 1,-1 0 11,-1-3 0,2 1 8,-3 0 1,3-1-3,0 1 1,0-1 121,0 1 0,-2 0-105,-1-1 1,1-1 50,2-1 0,0 0 41,-3 0 1,3 2 3,-2-1 1,-1 0-69,1 2 1,-1 0 59,3-1-107,-2 1 46,1-1-122,-2 4-9,3 0 0,0 4-17,0 1 71,0 1 1,0 6 31,0-1 1,0 2-49,0-2 0,1 0 15,1 3 0,-1-1-74,1 3 1,1 0 63,-1 0 1,2-2-74,-2-1 1,1 0 104,-1 1 1,-1 0 22,1-2 1,-1 0-36,-1-3-28,3 0-73,-3 1 165,3-4-59,-3 0 1,0-4 12,0-1 0,0 1 8,0-3 1,0 1 2,0-1 31,0 0-31,0-2 1,0-1 39,0 1 1,0 1-101,0 1 85,0 0 1,0-3-17,0 1-8,0 0 0,0-1 1,0 1-13,0-1 1,0 1-2,0 0 0,0-1 14,0 1-7,0-1 1,0 1 45,0-1-3,0 1-30,0 0 6,0-1-66,0 1 33,0 2-1,0 1 0,0 4-12,0 1 0,0 2-5,0 2 1,0 1 7,0 2 1,0 0-2,0 2 0,0 3-134,0-1 0,0 1 123,0-1 1,1 2-178,1 0 0,-1-2 160,1-3 0,-1-2 26,-1 1 1,0-2 105,2-1 271,-1-2-365,2-1 0,-3-4 185,0-1 16,0-2 0,0-2-150,0 0 1,0-3 31,0 0 0,0 1 39,0 2 0,0-1-32,0 1 0,0-1-46,0 1 0,0-1 39,0 1 0,0-3-72,0 1 1,0-1-21,0 3 1,-2 0-12,0-1 0,0-1 92,2-1 0,-1 0-90,-1 0 0,1 2 33,-1-1 0,0-2-10,0 2 0,2-2 20,-3 2 1,3 1-20,0-2 1,0 4-9,0 1 19,0 0-111,0 0 33,0 1-56,0 3 55,0 3 0,0 1-16,0 2 1,0 0 26,0 1 1,0 0 3,0 2 1,0-2-11,0 4 1,0-1-6,0 1 0,0 1 10,0-1 0,0 3 10,0 1 1,0 0-113,0-2 0,0 2 115,3 0 0,-3 0-4,2-3 0,-1-2 90,-1-1 0,0-2-5,0-1 1,0-1-9,0-1 137,0-3 1,0 2-419,0-6 1,0 2 283,0-3 38,0-1 0,0-1-20,0 0 1,0-1 18,0 1 0,0-1-11,0 1 0,0 0 1,0-1 0,0-1-28,0-1 1,0 0 325,0 3 1,0-3-275,0 1 1,0-3-32,0 3 1,0-3 18,0 2 0,0-2-39,0 0 1,0 0-9,0 0 1,0 0-21,0 2 0,0-1 1,0 1 0,0 0-5,0 3 0,0 0-8,0-1 0,0 3-90,0 0 119,0 2-68,0-1 0,0 4 22,0 1 0,-2 3-86,0 3 0,0 0-4,2 3 0,0-1 16,0 3 0,0 0-9,0 0 1,-2 0-53,-1-1 0,1 3-17,2 0 0,0 3 105,0-4 0,0 4-46,-3-3 0,3 2 85,-2-2 1,1 0-27,1-3 0,0-2-2,0-1 1,0-2-61,0-1 383,0-2-337,0-1 227,0-3 1,0-1-84,0-1 0,0-2 142,0-2 0,0 2-62,0 0 0,2-1-148,0-1 1,0-1 55,-2-2 1,0 2 41,0-2 1,0 0-66,0 1 1,0-2-14,0 2 0,0 0-19,0-3 0,0 1 20,0 0 1,0-2-2,0 1 1,0 1 62,0-1 0,0 0-66,0-1 1,2 1-61,1 0 0,-1 3 22,-2-3 1,2 3-87,0 0 1,2 0 4,-2 2 0,3 2-583,0 0 187,-2 2 159,2-1 0,-4 4 37,1 1 335,-1-1 0,-1 5 0,0-1-38,0 2 0,-1 0-3,-1 2 0,1-1 9,-1 0 1,-1 0 199,1 0-197,0 2 0,0-2 0,0 2 135,0-1 1,2 0-121,0 0 0,-3-1-158,1 3 0,0-3 15,2 3 0,0-3 92,0 3 1,0-2-5,0 1 0,0-2 109,0 1 0,0-2-103,0-1 192,0 1-121,0-1 118,0-2-92,0-4-676,0-4 567,0-2 0,0-1-4,0 1 0,0 1 2,0 1 1,3 0 0,1-2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1:31.75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0 206 8551,'0'3'217,"3"3"1,-2-3 0,3 2 37,-1-1-383,2-2 1,-4 1 228,4-1-230,-1-1 1,2 2 99,1-3 1,-1-3-303,1-1 1,-1-5-13,0-1 0,1-3-22,-1-2 0,1-2 164,2-2 1,-1-2 47,2-1 1,-1-1 2,2 1 150,-1 1 0,3 2 0,0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1:26.947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7 7 7394,'-3'-1'466,"1"-1"-250,1 1 43,1-2 33,0 3 1200,0 0-1179,0 3-349,0-2 80,0 2-100,0-3 202,0 0-49,3 0-240,-3 0 1,4 0 66,-2 0 65,-1 0 0,2 0-2,-1 0-14,-1 0-4,5 0 0,-5 0-7,4 0 1,-3 0 20,2 0 1,-2 0 13,2 0 1,-1 0-12,1 0 1,0 0 1,3 0-52,-1 0 1,-2 0 70,1 0 1,-1 0 2,2 0 0,-2 0-8,1 0 1,-1 0 11,2 2-4,1-1 0,-1 2-13,1-3 1,-3 0 8,0 0 0,1 2 1,1 0-6,0 0 1,1-2-42,-1 0 0,1 0-7,-1 0 0,-2 0 35,1 0 1,-1 3-4,2-1 1,-1 0-40,-1-2 33,0 0 0,2 1-49,-2 1 0,2-2 49,-2 3 0,0-2-52,0 1 1,-2-1 38,2 1 1,-2 1-21,3-1 0,-3 0 8,2-2-2,-2 3 122,3-2-129,-1 1 38,2-2 4,1 0 0,-3 0 12,0 0 1,-2 0 5,3 0 0,-3 0-3,2 0 0,-2 0-18,2 0 1,-1 3 5,1-1 0,-2 0-245,2-2 236,1 0 1,1 1-69,0 1 1,-1-2 22,-1 3 65,0-3 1,3 0-30,-1 0 1,0 0 1,1 0 0,-1 0 40,1 0 1,-1 0-23,0-3 0,1 2 45,-1-3 0,1 2-45,-1-3 0,1 3 25,-1-2 0,0 2-21,1-2 1,-1 2-121,1 0 0,-1-1 110,0 1 1,0-1-4,-2 1 1,2 1-7,-2-1 17,2 1 0,1 1 14,-1 0 1,-2-2-30,1 0 1,-3 0 47,2 2 0,-2 0-32,2 0 0,-2-2 47,3 0-47,-4 0 16,5 2 0,-5 0-15,4 0 0,-3 0-3,2 0 101,-3 0-89,5 0 0,-4 0-7,2 0 0,-2 0 15,2 0-50,-2 0 36,3 0-2,-1 0 1,0 0 0,0 0 0,-1-3 0,1 1-5,-3 0 5,5 2 1,-5 0 3,4 0 1,-3 0-4,2 0 0,-2 0-17,3 0-4,-4 0 19,5 0-1,-6 0 76,3 0-74,0 3-58,-2-2 59,2 4 0,-3-3 6,0 2-5,0-2 1,0 1-1,0-1 1,-1 0-2,-1 2 0,1-3 11,-5 5 1,6-4-7,-2 2 0,-2-3-3,3 5 1,-2-5-105,1 1 90,1 1 2,-2-2 1,3 3 5,0-2 2,0-2 0,-2 4 0,0-2-16,0-1 45,2 5-29,0-3 0,0 4 8,0-1 0,0-2 2,0 1 1,0-1-6,0 2 0,0 1-10,0 2 1,0-2 6,0 2 0,0 0-154,0-1 0,0 3 131,0-2 0,0 1-14,0-1 1,0 2 6,0-3 1,0 4 6,0-2 0,0 0-37,0 1 0,0-3-5,0 3 0,2-1 25,0 1 0,0 1-8,-2-1 0,0 1-129,0 1 0,0-1 82,0 1 0,0 0-70,0 0 1,0-2 80,0-1 1,2 1 84,0 2 0,0 0 0,-2-1 0</inkml:trace>
  <inkml:trace contextRef="#ctx0" brushRef="#br0" timeOffset="1099">233 172 7865,'0'-6'-588,"0"0"0,0 1 443,0 1 1,0 2 151,0-2 279,-3 2-260,2-4 0,-2 5 186,3-3-138,0 2 295,0-1-58,0 3 120,0 0 0,1 3-391,1 2 1,0 2 69,2 2 0,-1 2-266,2 0 1,0 2 81,0 2 1,0 1-54,2 4 1,-1-1-123,1 3 1,1-1-138,1 2 0,0 0 84,0 0 1,-2-1 110,1-5 1,-1-2 190,0-5 0,-1 0 0,1-4 0,-1 1 0</inkml:trace>
  <inkml:trace contextRef="#ctx0" brushRef="#br0" timeOffset="1534">367 95 8229,'-3'5'-326,"1"-1"0,-1-2 685,1 2 0,-3 3-67,0 1 0,0 4-196,-2-2 0,-1 5 122,-1 2 1,-2 3-295,0 1 1,-1 4-16,-1 3 0,0 2 3,1 0 1,0 2-392,-1 0 0,4-4 50,-4-5 429,5-4 0,-4-6 0,2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1:09.27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84 8089,'0'-4'-1191,"0"1"1541,0 0 615,0 3-732,0-6 6,0 5-219,0-2 209,0 3-155,0 0 0,2 3-102,0 2 1,1 1 188,-3 3-190,0 1 0,0 0 0,2 1-59,0 0 1,2-1-1,-2-2 1,3-3 28,-3-1 0,3-3-267,-1-1 175,4-6 0,0-4 1,3-6-342,0-3 0,1-3 492,-1-4 0,3-2 0,0-2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4:06.388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135 58 8110,'0'-4'-1159,"0"2"1506,3 2-419,-3 0 256,3-3 192,-3 2-277,0-2 0,0 2 128,0-1-115,3 2 0,-2-4 212,1 2-83,-1 1-107,-1-4 0,0 3-23,0-2 1,0 2 134,0-3 1,0 4-5,0-5-275,0 3 0,-1-1 114,-1 2 1,0 1-24,-2 1 1,0 0-25,-3 0 1,-1 1 5,-1 1 1,-2 4-43,0 2 1,-1 5 57,-1-1 0,0 2-117,1 3 1,-1 0 102,3 2 0,1 0-124,5-2 1,1 1 2,3-3 0,1 1-105,4-3 0,0 1-10,5-6 0,2 1-282,3-3 1,-2 0-267,2-2 0,-1-1 294,-1-3 1,-1 0 447,1 0 0,-3 0 0,2-6 0,-2-1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1:04.78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26 0 8252,'-3'0'-459,"0"1"889,3 1-3,-3-1-175,2 2 1,-2-1 48,1 0-133,1 0 1,-2-1-155,3 1 0,-1-1 102,-1 1 1,1-1-97,-1 1 57,2-1 0,0 3-183,0-2 173,0-1-154,0 1-29,0 1 204,0-2-139,0 2 106,0-3-72,2 0 1,0 0 35,2 0 1,-2 0-87,3 0 103,-4 0-233,5 3 134,-3-3-25,4 3 84,-1-3-15,0 0 1,1 0-23,-1 0 1,-1 0-3,-1 0 24,0 0 0,3 0 0,-1 0 0,-2 0-159,1 0 121,-1 0 1,2 2-9,1 0 1,-3 1 72,0-3 0,-2 2-83,3 0 154,-1 0-111,2 1 1,-1-2-140,-1 4 0,-2-4 139,2 1 1,-2 1 63,3-1 0,-3 0-42,2-2 0,-2 1 0,2 1 0,-1-1 46,1 1 1,-2-1-68,2-1 1,-2 0 75,3 0 1,-3 0-58,2 0 1,-2 0 36,3 0 0,-3 0-10,2 0 1,-2 0 19,2 0 1,-1 0-25,1 0 0,-2 0 1,2 0 1,-2 0-32,3 0 1,-3-1 0,2-1 1,-2 1-20,2-1 19,-2 1-239,4-2 250,-3 3 0,3-4 94,-2 2 1,0 1-84,-2-1 1,-1 1 8,4 1-10,-4 0-1,5 0 0,-5 0-18,3 0 24,-2 0-7,3 0 0,-3 0-4,2 0-29,-2 0 29,0 0 0,1 0 3,-2 0 1,3 0-4,-2 0 12,-2 0-11,3 0 6,-3 0-11,3 0 1,-2 0 6,2 0-1,-3 0 0,0 0 2,3 0-3,-3 0 40,3 0 0,-3 0-35,0-2 293,0 1-256,0-2 20,0 3-45,0 0 1,-2 1 35,0 1-73,0-1 0,1 4 27,-1 0 0,1-2 5,-1 1 1,1 1-6,-2 1 1,3 1 49,-2 2 0,0-1-80,0 2 1,1 0-5,-1 1 1,1 1-189,1-1 0,-2-1 69,0 0 1,0 1 118,2 2 1,0-1-23,0-1 1,0 0-168,0-2 1,0 2 79,0 0 0,0-1 157,0 0 1,0 0-77,0 1 0,0 1-22,0-1 1,0 1 23,0 1 1,0 0-8,0 0 0,0 1-118,0-1 1,0 1 58,0-3 0,0 1-91,0 1 0,0-4 212,0 0 0,0-2 0,0 0 0</inkml:trace>
  <inkml:trace contextRef="#ctx0" brushRef="#br0" timeOffset="786">90 213 7998,'-4'-6'-825,"0"2"411,2-2 404,0 6 0,-1-6 306,1 2 0,0 0-151,2 0 1,-2 2 175,0-3 35,0 4-81,2-2-272,0 3 0,0 3 132,3 1 0,-2 4-205,3 1 0,-2 2-3,3 0 1,-1 1-151,2 3 1,1 0 102,-1 2 1,-2-2-145,1 2 1,-1-2 131,2 2 1,1-4 47,-1 0 1,-1-2 291,-1-2-235,0-5 180,3 2 1,-2-10-100,-1-2 1,1-4-46,-2-5 1,1 0-125,-2-2 0,3 0-228,-1-2 0,0-1-190,0-1 533,0 1 0,3-2 0,-1 2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0:45.49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13 33 8144,'0'3'-1737,"-2"0"2145,1 0-66,-2-2-101,0 2-12,3-3-38,-3 0-106,3 0 248,0 0-296,3 0-188,-3 0 6,3 0 184,0 0-119,-2 0 81,4 0 0,-3 0 80,2 0 1,-2 0-28,2 0 15,-2 0-37,4 0 6,-3 0-60,4 0 0,-3 0 46,0 0 1,-2 0-55,3 0 1,-3 0 41,2 0 1,-2 0-40,2 0 1,-2 0 23,3 0 0,-3 2-6,2 0 1,-2 0 7,3-2 0,-3 0 1,2 0 5,0 0 0,1 0-4,-1 0 2,0 0 0,2 1-1,-2 1 0,2-1 1,-5 2-1,3-3 0,0 0 17,0 2 0,0-1 5,-2 1 3,2-1 26,2-1-34,0 3 9,1-2 1,-1 1-16,1-2 1,-3 0 65,0 0-72,0 0 0,3 0-2,-1 0 1,1 0 53,-1 0-32,1 0 1,-1 0-10,0 0 1,1 2 18,-1 1-52,3-1 1,-1 0 28,3 0 1,-5 0-35,3-2 0,-3 2 32,2 0 0,-1 1-31,0-3 0,-1 0-4,1 2 1,0-1-6,1 1 1,-2-1 65,3-1 1,-6 0-44,4 0 1,-2 0 7,1 0 1,0 0-4,1 0 0,-1 0 1,1 0 1,-3 0-1,0 0 0,0 0 0,3 0-12,-1 0 1,1 0-2,-1 0 1,-2 0 7,1 0 1,-1 0-2,2 0 0,1 0 7,-1 0 1,1 0-7,-1 0 1,0-2 29,1 0 1,0 0-27,1 2 0,0-3 22,0 1 1,0-1 2,1 1 1,-2 2 3,1-3 0,-1 1-36,0-1 1,1 1 17,1 2 0,-1-2-12,-1 0 1,-1 0 11,1 2 0,-1 0-77,0 0 1,1-1 63,-1-1 1,1 1-21,-1-1 0,1 2 13,-1 0 2,0 0 1,1-3 14,-1 1 0,-2 0-20,1 2 5,-1-3 1,2 3 6,1-3 0,-3 3-197,0 0 195,1 0 1,1 0-3,1 0 1,-1-2 2,0-1 1,-1 1 2,-1 2 1,0 0 14,3 0 0,-1 0-24,0 0 0,1 0 15,-1 0 1,1 0 1,-1 0 1,0 0-16,1-3 0,-1 3 15,1-2 1,-1 1 3,1 1 0,-1 0-1,0 0-5,1-3 1,-1 2-11,1-1 0,-1-1 12,0 1-15,1 0 1,-1 1 8,1-1 1,-1 1-7,1-1 1,-3 2-16,0 0 4,0 0 0,3 0 11,-1 0 0,1 0 0,-1 0 48,0 0-47,1 0 0,-1-3 3,1 1 1,-1 0-1,1 2 0,-1 0-1,0 0 1,1 0 1,2 0 0,-2 0-3,2 0 0,0-2-4,0 0 0,1 0 5,-1 2 1,1 0-116,-1 0 0,2 0 105,0 0 1,-1 1 23,1 1 1,-1-2-31,0 2 0,2 0 12,-4 0 0,2-1 1,-2 1 1,-1 1 2,2-1 1,-2 0 60,-1-2 1,1 0 14,-1 0 0,1 0 40,-1 0 1,0 0-85,1 0 1,1 2 2,1 0 1,0 0 4,-3-2 1,1 0-52,2 0 1,-2 0 24,1 0 1,2 3-4,-2-1 1,3 1-48,-3-1 0,2-1-5,-2 3 0,-1-2-52,2 0 0,0 1 83,0-1 0,-1 2-30,-1-2 1,-1 1 17,0-3 1,1 2 33,-1 0 0,1 0-15,-1-2 1,-2 0 6,1 0 44,-1 0 23,2 0-61,1 0 1,-3 0 4,0 0-27,-2-3 0,1 2 24,-1-1-74,-1 2 59,2 0-20,-3 0-132,0 0 133,-3 0 22,2 2-27,-4-1 56,4 2-13,-5-3-4,6 0 0,-4 2 15,2 0-8,1 0 0,-2-1 7,3 1 1,-2 0-19,0 2 0,0-2-73,2 2 0,0 1 69,0 1 1,0 0-236,0 1 1,0 2-7,0 2 1,0 3-29,0 1 1,0 3 108,0-1 0,0 2-168,0 3 323,3-2 0,-2 7 0,1 0 0</inkml:trace>
  <inkml:trace contextRef="#ctx0" brushRef="#br0" timeOffset="934">1521 252 6668,'0'-4'446,"0"2"-294,0 2 139,0 0-230,0 2 1,0 2 6,0 2 1,0 1-47,0-1 1,0 1 24,0 2 1,0-1-48,0 2 0,2 1 50,0 2 1,0 0-117,-2 0 1,0 2 59,0 2 0,0 2-290,0 0 1,0-2-108,0 0 403,0-2 0,-3 3 0,0-1 0</inkml:trace>
  <inkml:trace contextRef="#ctx0" brushRef="#br0" timeOffset="1993">732 206 8137,'0'-6'-127,"0"-1"0,0 3 198,0 0 0,-2 2 439,0-3-361,-1 4 192,3-5-174,0 5-24,0-1 1,1 2-156,1 2 0,-1 3 27,1 3 1,0 2-115,0 3 1,-2 1-5,3 1 1,-2-1 114,1 3 1,-1 2-359,1 3 1,1-1 137,-1-2 0,0 3-167,-2-1 0,2 0 126,0-4 1,1-4 221,-3-5-37,0-4 1,0-6 188,0-7 0,0-5-69,0-3 1,0-4-62,0 0 1,0-1 240,0 3 1,-3 0-35,1-1 0,-1 2 56,1 1 1,1 0-88,-3 2 1,2 4 43,0-2 0,-1 3 50,1-1-5,-3 2-81,1 2 57,-2 4-294,2 0 1,2 3 148,2 3-209,-3-3 234,2 3 214,-2-3-172,6 0 0,1 0 189,2 0 0,0-1-147,1-1 1,0-1-74,2-4 0,-2 3-113,4 0 1,0-1 160,2-1 0,-1 0-418,1-1 0,0 4 4,0 1 1,0 1-344,0 1 0,-1 0-68,1 0 1,-3 3-1118,-1 4 1767,-2-1 0,2 9 0,1-1 0</inkml:trace>
  <inkml:trace contextRef="#ctx0" brushRef="#br0" timeOffset="2267">758 334 8194,'5'-8'0,"0"-1"0,-1 1 0,1 1 175,1 1 1,1-1-33,2 1 0,-1 0-208,2-1 0,1 1-364,2-1 0,-2 1 268,-1 0 0,-1 2-135,2 2 1,-4 1 295,2 1 0,-2 3 0,-1 1 0</inkml:trace>
  <inkml:trace contextRef="#ctx0" brushRef="#br0" timeOffset="2485">737 502 8112,'0'-6'-102,"0"-1"1,0 1 167,0-1 1,0 0 357,0-1 1,1-2-100,1-3 1,2 2-114,5 1 1,-1-3-136,2 1 0,1-2-233,2 6 0,3-2-387,1 3 0,1-1 319,-1 4 1,1 1-1001,-4 1 1224,4 1 0,-1 1 0,2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30:27.605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20 78 6767,'-3'0'671,"0"0"-411,0 0 204,2 0-285,-2 3 1,3-2 260,-2 1-144,1-2-102,-2 0 112,3 0 207,0 0-538,3 0 1,-2 0 120,4 0-163,-1 0 0,2 0 67,1 0 0,-1 0-10,0-2 0,-1 1 22,-1-1 0,0-1 2,3 1 0,-1 0-3,1 2 1,-1-3 0,0 1 0,1 0 47,-1 2 0,-2 0-44,1 0 1,-1 0 32,2 0 1,-1 0-47,-1 0 1,0-2-4,3 0-2,-1 0 0,0 2 24,1 0 1,-3 0-86,0 0 70,1 0 0,1 0-103,1 0 0,-3 0 80,0 0 3,0 0 0,3 0 11,-1 0 1,-2 0 1,1 0 1,-1 0 10,2 0 0,-1 0-20,-1 0 1,0 2 17,3 0-11,-1 0 0,1-2 17,-1 0 0,0 0-12,1 0 1,-1 0 7,1 0 0,-1 0-8,0 0 1,1 0 0,-1 0 0,1 0 12,-1 0 1,0-1-13,1-1 1,-1 2 0,1-3 0,-1 3 6,1 0-15,-1 0 1,0 0 7,1 0 1,-1 0-23,1 0 1,-1 0-6,0 0 0,-1 0-5,-1 0 1,0 0 20,3 0 1,-2-1-2,0-1 1,0 1 3,0-1 0,0 1-8,-1-2 1,2 3-34,-2-2 1,2-1 30,0 1 1,-2-1 29,1 1 1,-1 1-14,2-1 0,1 1 2,-1 1 0,0-2-40,1 0 0,-1 0 27,1 2 1,1-1-4,1-1 1,-1 1 2,-1-1 1,1 1 8,1 1 0,0 0-12,0 0 0,-2-1 23,1-1 0,0 2-10,1-2 1,-2 1 2,1 1 1,0-2 4,-2 0 1,0-1-10,1 3 0,-1 0 3,1 0 1,-3-2-4,0 0 1,1 0-1,1 2 0,0 0-49,1 0 0,-1 0 9,1 0 0,-3 0-53,0 0 25,0 0 1,3 0 22,-1 0 41,1 0 1,-1 0-28,0 0 1,1 0 24,-1 0 0,-1 1 9,-1 1 0,0-1 18,3 1-46,-1-2 0,0 0 14,1 0 1,-1 0-49,1 0 1,-1 1 45,0 1 0,1-1-17,-1 1 0,1-1 3,-1-1 1,1 0-5,-1 0 0,-2 0 2,0 0 0,1 2 28,1 0 1,1 0 5,-1-2 0,-2 0 7,1 0 0,-1 1 14,2 1 1,-1-1-37,-1 1 67,0-1-57,2-1 1,1 2 6,-1 0 1,-1 0-5,-1-2 0,-2 0-2,2 0 0,-2 0 0,3 0 1,-3 0-1,2 0 1,-2 1-5,3 1 1,-3-1 3,2 1 0,-2-2 17,2 0 1,-2 0-14,3 0-1,-1 0 4,2 3-12,1-2 1,-1 2 4,1-3 1,-3 0-1,0 0 0,1 2-6,1 0 1,-2 0 5,0-2 0,1 0-31,1 0 1,1 1 27,-1 1 1,-2-1-30,1 1 1,-1-1 3,2-1 1,1 0-3,-1 0 1,0 0 26,1 0 0,-3 0-15,0 0 1,1 0 151,1 0-143,1 0 1,-1 0 53,0 0 0,1 0-39,-1 0 0,-2 0 3,1 0 2,-1 0 1,2 0-28,1 0 17,-1-3 1,1 2-3,-1-1-13,1 1 0,-1 1 12,0-3 0,-1 3-3,-1-2 1,0 1 3,3 1 0,-3 0 14,0 0 1,0 0-16,3 0 34,-1 0 0,1 0-8,-1 0 1,1 0 4,-1 0 1,1 0-28,2 0 1,-2 0 10,1 0 1,-1 0-6,0 0 0,1 0 8,1 0 1,2 0-22,-3 0 0,1 0 24,0 0 1,-1 0-1,3 0 0,-3 1-29,3 1 0,-3-2-1,0 3 0,1-2 7,0 1 0,0-1 10,-3 1 0,1 1-45,2-1 0,-2 0 35,1-2 1,-1 2-5,0 0 1,-1 1 13,1-3 0,-1 0 0,0 0 1,1 0-7,-1 0 0,1 0 2,2 0 0,-1 0 84,3 2 1,-3-1-65,3 1 1,-1-1-11,3-1 1,-2 2 12,0 0 1,-3 0 23,0-2 0,1 0-11,0 0 1,0 0 0,0 0 0,-4 0-33,1 0 0,-1 0-3,1-2 0,1 1 33,-1-1 1,0 0-5,-2 0 1,2 1-25,-2-1 1,0 2 18,0 0 1,0-1-126,3-1 0,-3 1 91,0-1 0,1 1-59,1 1 0,0 0 54,1 0 1,-1 0-1,1 0 1,-1 0 64,1 0 0,-1 0-65,0 0 1,1 0 103,2 0 0,-2 0-88,2 0 0,-2 0 89,-1 0 0,1 0-84,2 0 1,-2 0 4,2 0 1,-2 0-12,-1 0 1,1 0-6,-1 0 1,0 0-52,1 0 0,-3 0 65,0 0 1,1 0-108,1 0 93,0 3 0,1-2-47,-1 1 56,1-1 5,-1-1 15,1 0 16,-1 0-25,0 0 1,-1 0-9,-1 0 0,-2 0-20,2 0 33,-2 0-22,3 0 1,-3 0-6,2 0 1,-2 0-17,3 0-69,-4 0-175,5 0 279,-3 0-68,4 0 61,-1 0 59,1 0-29,-1 0 1,0 0-69,1 0 1,-3 0 2,0 0 0,-2 0 75,3 0 1,-3 0 26,2 0-46,-2 0-19,3 0 0,-3 0-72,2 0 71,-3 0 1,3 0-124,-2 0 1,0 0 89,2 0-12,-3 0 1,3 0-130,-2 0 133,-1 0 0,2 0 65,-1 0-99,-1 0 305,2 0-255,0 0 1,-3 0 293,3 2-99,-3-1-127,0 5 1,0-3-64,-3 4 0,2-1 54,-3 1 1,2-1-224,0 0 0,-1 4 129,1 0 1,-1 0 62,1 1 1,1 0-31,-3 2 0,2 0-144,0 2 0,1-1-1,-2 1 0,3-2 38,-2 0 1,1 0-55,1 2 1,0-1 105,0 1 0,-1-1-229,-1 1 0,1-1 115,-1 4 1,1-3-509,1 2 694,0 0 0,3 2 0,1 0 0</inkml:trace>
  <inkml:trace contextRef="#ctx0" brushRef="#br0" timeOffset="925">1008 135 7913,'0'6'255,"0"1"-332,0 2 1,0 1 66,0 3 0,0-1-151,0 1 0,0 2 79,0 0 0,0 1-231,0-1 1,0-2 2,0 2 310,0-1 0,3-1 0,0 0 0</inkml:trace>
  <inkml:trace contextRef="#ctx0" brushRef="#br0" timeOffset="1426">995 148 8052,'-3'0'-738,"0"0"934,0 0 1,1 0 479,-2 0-423,3 0 1,-3 0 418,2 0-420,1 0 1,-2 0-165,1 0 59,1 0-241,-2 0 160,3-2 0,3-2 77,1-2 1,2-1-146,0 1 0,4-1 101,0 1 0,3 0-289,2 2 0,1-1 83,4 3 0,1 0-139,0 2 0,3 0 19,-3 0 1,1 3 132,-3 1 0,-3 2 105,-1 0 1,-3 3-80,-3 2 0,-1 1 121,-6 1 0,0 0-106,-2 2 0,-1 0 184,-1 2 1,-2-2-68,-5 2 0,2-3 131,-4 1 1,1 1-117,-1-1 1,-2-1-49,1-3 1,-1 0-441,-2-2 0,-1-1 190,1-1 0,2-4-382,3-1 1,0-2 256,-1-2 0,1-4-221,1-5 565,2-1 0,-2-1 0,3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6:40.166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39 26 6622,'-3'0'244,"-3"0"-269,5 0 1,-2 0 69,1 0 0,1 1 30,-1 1 166,1-1 227,-2 2-181,2-3-104,-1 2 166,-1-1-95,2 5-101,-2-5 0,3 1 124,-3-2-252,3 3 121,-3-2-170,3 2 39,0-3-62,0 0 74,3 0-21,-3 0 58,6 0 5,-5 0-79,4 0 1,-3 0 28,2 0 1,-2 1 14,0 1-12,1-2 1,-1 3 3,2-3 14,-3 0-90,5 0 45,-2 0 1,0 0-4,0 0 1,-2 0-60,3 0 1,-3 0 66,2 0 1,-2 0-30,3 0 19,-1 0 1,2 0-8,1 0 0,-3 0-12,0 0 12,0 0 14,3 0 0,-1 0 1,1 0 0,-3 2-107,0 0 91,1 1-49,1-3 52,0 0 0,1 0-38,-1 0 1,-2 0 27,1 0 0,-3 0-64,2 2 36,0-1 1,3 2-72,-1-3 153,1 0 1,-1 0-94,0 0 103,1 0 0,-1 0-60,1 0 1,-1-1 32,1-1 1,-3 1-19,0-1 0,0 2 37,3 0 0,-1 0-79,1 0 1,-1 0 44,0 0 1,1 0-66,-1 0 1,1 0 53,-1 0 0,1 0-4,2 0 1,-4-1-2,1-1 0,1 1 16,2-1 1,-1 1-27,-1 1 1,-1 0 97,1 0-58,-1-3 1,0 3 12,1-2 1,-1 1-5,1 1 0,-3-2-18,0 0 0,1-1 6,1 3 1,-2 0-8,1 0 0,-3 0-1,2 0 1,0 0 3,3 0 1,-3 0-167,0 0 153,0 0 0,3 0-1,-1-2 0,1 1 19,-1-1 1,1 1-20,-1 1 1,0-2 21,1 0 0,-1 0-16,1 2 0,-1-1 36,0-1 0,2 1-49,0-1 1,-1 1-2,2 1 1,-2 0 39,-1 0 0,1 0 1,-1 0 0,1 0-25,-1 0 1,0 0 8,1 0 2,2 0 1,-2 0-7,2 0 0,-2 0 41,-1 0 1,1 0-37,-1 0 0,-2 0 5,1 0 1,-1 0-24,2 0 0,-1 0 31,-1 0-44,0-3 32,3 3 1,-1-3-23,0 3 1,-1 0 14,-1 0 1,0 0-20,3 0 15,-1 0 0,1 0-2,-1 0 1,0 0 3,1 0 0,-1 0-1,1 0 1,-1 0 0,0 0 1,1 0-2,-1 0 1,3 0 29,-1 0 1,1 0-28,-3 0 0,1 0 25,-1 0 0,1 0-24,-1 0 1,0 0 0,1 0 0,-1 0 1,1 0 1,-1 0-2,0 0 1,1 0-16,-1 0 1,1 0 16,-1 0 0,1 0-50,-1 0 1,0 0 36,1 0 1,-3 0 6,0 0 0,1 0-4,1 0 1,-2 0 0,1 0 1,-1 0-1,2 0 3,1 0 0,-1-2 7,0-1 0,1 1-3,-1 2 0,1 0-4,-1 0 0,1 0-5,-1-3 1,0 3 5,1-2 0,-1 1-1,1 1 1,-1 0-1,0 0 1,2 0-1,0 0 0,-1 0 0,2 0 0,-2-2 0,-1 0 0,1-1 0,-1 3 0,1 0 0,-1 0 0,-2 0 0,1 0 0,-1 0 0,2 0 0,1 0 0,-1 0 0,1 0-12,-1 0 0,-2 0-2,0 0 1,-1 0-89,1 0 0,-2 0 80,2 0 15,-2 0-15,3 0 1,-3 0 20,2 0 1,-2 0-20,3 0 1,-4 0 34,5 0 1,-5 0-34,3 0 52,-2 0-39,3 0 0,-3 0 8,2 0-8,-2 0 1,1 0 22,-1 0-14,-1 0 1,2 3-28,0-2 9,-3 2 1,4-3 14,-2 0 0,-1 1-8,1 1 7,-1-2 24,2 3-10,-3-3 0,3 1 45,-3 1 13,3-1-79,-2 2 32,2-3 18,-3 3-29,0-3 0,0 4-17,0-2 30,0-1-50,0 4 1,0-3 24,0 2 0,0-2-43,0 3 0,0-1 0,0 2 37,0 1-113,0-1 1,0 3 66,0-1 0,0 1-15,0 0 0,0-1 27,0 3 1,-3-2-53,1 2 0,-1 1 17,1-1 1,2 3-24,-3 1 0,3 0 22,0-2 1,-2 2 2,-1 0 1,1 0-135,2-2 0,0 2 135,-3 0 1,3 0-139,-2-3 1,1 2 207,1 1 0,0-2 0,0 3 0</inkml:trace>
  <inkml:trace contextRef="#ctx0" brushRef="#br0" timeOffset="2643">700 130 7545,'2'-4'-466,"0"-1"0,0 3 512,-2-2 0,3 2 372,-1-3 0,0 3-84,-2-2 1,1 2-76,1-2 0,-2 1-7,2-1 0,-1 2 12,-1-2 0,0 2 226,0-3-224,0 1 1,0 0-127,0-1 25,0 4 0,-2-2-136,0 0 0,-3 3 110,1-2 0,-3 2-359,-1 2 1,0 2 78,-3 4 0,0 3-49,-1 4 1,-3 2 239,0 2 0,-1 3 164,1 1 1,4 5-123,-2 2 0,4-1-58,1 1 0,3-3-45,3-2 0,3 0 94,3-6 1,3-3-320,3-7 1,5-1-84,-3-6 0,3-1-112,-2-3 1,-1-2 99,1-5 0,0 1-69,0-5 1,-1 1-910,-1-3 1309,1-1 0,-5 0 0,2-4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6:25.549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13 39 6910,'-3'0'459,"0"0"-374,3 0 0,0-1 117,0-1-60,0 1 43,0-2-3,0 3 787,0 0-937,-3 0 174,2 0-160,-1 0 128,2 0-127,0 0-95,0 3 0,0-2 28,2 1-8,-1-1 3,2-1 24,0 0 1,-2 0 0,4 0 5,-1 0 0,0 0-5,0 0 0,-2 0 1,3 0 0,-3 0-1,2 0 0,-2 1 0,3 1 1,-3-2 8,2 3 1,-2-3-8,2 0 0,-1 0 26,1 0-23,0 0 30,3 0 1,-1 0-25,0 0 0,-1 0 14,-1 0 6,0 0 0,3 0 39,-1 0-41,0 0 1,1 0-11,-1 0 0,-1 0-46,-1 0 45,0 0 0,2 0-42,1 0 1,-3 0 28,0 0 1,1 0-6,1 0 1,-2 0-32,1 0 31,-1 0 0,2 0-7,1 0 1,-1 0 5,1 0 0,-3 0-8,0 0 1,0 0 7,3 0 1,-1 0-26,1 0 1,-3 0 21,0 0 1,1 2-73,1 0 61,0 1 1,1-3-22,-1 0 44,1 0 0,-1 0-32,0 0 37,1 0 0,-1 0-31,1 0 47,-1 0-27,1 0 1,-1-3 1,0 1 1,-1 0-3,-1 2 1,-2 0 1,2 0-4,1 0 0,1 0 0,0-2 0,1 0 0,-3 0 0,0 2 0,-1 0 0,1 0 0,0 0-27,2 0 12,1 0 0,-1-1 13,1-1 1,-1 1-3,1-1 0,-1 1-79,0 1 0,1 0 71,-1 0 1,1 0 26,2-2 1,-2 1-31,2-1 0,-2 1 35,-1 1 0,1 0-19,-1 0 0,0 0 4,1 0 1,-1 0-4,1 0 1,-1 0 1,0 0 0,1 0 7,-1 0-7,1-3 1,-1 2-7,0-1 0,1 2 1,-1 0 1,-1 0-1,-1 0 0,-2 0 1,2 0 0,1 0 0,1-3 0,0 1 0,-1 0 0,-1 2 0,-2 0 0,2 0 0,-2 0 0,3 0 0,-1 0 0,2 0 0,1 0 0,-3 0-65,0 0 0,1-1 26,1-1 15,1 2 1,-1-3 21,0 3 1,1 0-13,-1 0 0,1 0 14,-1 0 1,-2 0-18,1 0 1,-1 0 42,2 0 1,1 0-31,-1 0 1,0 0 82,1 0-76,-1 0 1,1 0 1,-1 0 0,1-1-67,-1-1 63,0 1 1,1-2-22,-1 3 1,-2 0 12,1 0 3,-1 0 1,2 0-7,1 0 1,-3 0 14,0 0 1,-1 0-5,1 0 0,-2 0 4,2 0-29,1 0 13,1 0 1,-2 0-43,1 0 0,-3 0 36,2 0 2,-3 0-12,5 0 36,-2 0 1,0 0-9,0 0 0,-2 0 6,3 0-2,-4 0 2,5 0 0,-5 0-43,3 0 1,-1 0 29,1 0-49,-3 0 32,5 0-6,-2 0 47,2 0-31,0 3 1,-1-2 25,-1 1 1,-2-1-23,2-1 1,-2 0 39,3 0 0,-3 0-33,2 0 17,-2 0-13,3 0 0,-3 0 1,2 0 0,-2 0-6,2 0 0,-2 0 5,0 3 1,-1-3-8,1 2 6,-1-1 0,2 0-4,-3 1 1,1-1 0,1 1 65,-1-1-52,1 1 1,-2 0 2,0 2 0,0-2 7,-2 0-12,1 1 1,-3 0-38,2 1 37,1 2 0,-3-2-58,1 2 1,1 0 50,-1 1 0,3-1-71,-2 1 0,0-1 5,0 1 1,1 2-6,-1 1 0,1 0-73,1 1 1,-2 0 101,0 2 0,0 2-184,2 2 0,0 0 96,0 0 0,0-2-154,0 2 0,0-1 105,0 2 0,0-1-104,0-2 1,0 3 87,0-1 0,0 1 193,0-1 0,3 5 0,0-3 0</inkml:trace>
  <inkml:trace contextRef="#ctx0" brushRef="#br0" timeOffset="1000">456 141 7135,'0'4'-11,"0"2"1,0-3 0,0 4 1,0 1 66,0 1 0,1 3-66,1 1 1,-1 0-47,1 4 0,1 0-163,-1 0 0,1 1-12,-1 0 1,-2-1 87,2 0 1,-1-2 141,-1-4 0,3 1 0,1-2 0</inkml:trace>
  <inkml:trace contextRef="#ctx0" brushRef="#br0" timeOffset="1737">438 160 7930,'-5'0'0,"1"0"-15,3 0 135,-5 0 244,2 0-144,-2 0 0,2 0 140,0 0 79,2 0-303,-1 0 46,3 0 0,1-1-177,1-1 1,2-1 14,2-1 1,1-2-98,2 2 1,1-2-59,3 0 1,-1 1 92,1 1 0,0 0-121,0 0 0,0-1 48,0 3 1,-1-1 51,-2 1 1,2 1 26,-4-1 1,3 2 9,-2 0 0,-3 0 17,-2 0 0,0 0 8,0 2 1,-1 2 38,-3 2 0,-1 1-52,-1-1 0,-1 3 97,-1-1 0,-4 4-77,2-2 0,-2 3 13,1-1 0,-1-1-10,-1 0 1,-1-1 8,1 0 0,1 0-11,1-4 0,1 0 10,-1 1-44,1-1 47,-1-2-161,4-1 139,0-3-36,3 0 0,1-1 28,1-1 1,1 0-48,1-2 0,2 3 1,-2-1 0,2-1-6,0 1 1,1-1 30,-1 3 0,0 0-7,1 0 0,-1 0-1,1 0 1,-1 0 3,0 0 1,1 3-193,-1-1 1,0 3 75,-2-1 0,1 2 46,-3 0 1,0 3 89,-2-1 1,0 1 171,0-3 1,0 1 365,0-1 1,0 0-206,-2 1 1,-2-3-116,-2 0 1,1 1-108,1 1 0,-2-2-107,-3 1 1,1-3 65,1 2 0,0-3-194,-2 2 1,2-3-599,-1 0 0,-1 0 364,0 0 1,-2 0 372,3-3 0,-4 0 0,2-3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6:13.29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1 238 9045,'0'6'544,"0"0"-372,0 1 1,0-1-139,0 1 1,0-2 36,2 0-144,-1 0 1,5-4 90,-2 1 0,0-2-172,0-2 0,2-2-256,3-5 1,0-1 202,0-5 0,1-5-424,3-3 1,2-3 271,-1-2 1,4-1-149,-1-3 507,-1 3 0,3-2 0,-3 1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5:21.37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13 58 7397,'-4'1'314,"2"1"0,1-1 15,-1 1-280,1-1 187,-2-1-12,3 0 1096,0 0-1370,3 0 110,-2 0-165,4-3 146,-4 2-8,5-2 1,-5 3 44,4 0 5,-4 0-52,5 0 0,-5 0 20,3 0-41,-2 0 24,3 0 1,-3 0-106,2 0 120,-2 0-163,3 0 65,-1 0 1,2 0-7,1 0 1,-3 0 38,0 0 0,-2-2-11,3 0 24,-1 0 0,2 2-35,1 0 57,-1 0 1,1-2-44,-1 0 45,0-1 1,1 3-17,-1 0 0,-1 0 10,-1 0-13,0 0 0,2 0-2,1 0 0,-3 0 0,0 0 0,-1 0 0,1 0 8,0 0 1,3-2-8,-1 0 0,-2 0 48,1 2 0,-3 0-43,2 0 0,-2 0 65,2 0 1,-2 0-80,3 0 0,-3 0 41,2 0-32,-2 0 36,3 0-87,-1 0 58,-1 0 0,2 1-50,-2 1 37,2-1 1,-4 1-3,3-2 1,-2 0 3,3 0 3,-4 0 8,5 0 1,-5 0-9,3 0 1,-1 3 0,1-1 1,-3 0-2,5-2 0,-5 0-12,4 0 0,-3 2-1,2 0 1,-2 0-31,3-2 1,-3 0 36,2 0 1,-2 0-16,2 0 0,-1 1 10,1 1 0,-2-1-41,2 1 0,-2-1 33,3-1 0,-3 0 40,2 0-20,0 0 1,3 0 3,-1 0 0,-2 0 27,1 0-38,-1 0 0,2 0-124,1 0 123,-1 0 1,1 0-101,-1 0 92,0 0 1,1 0-172,-1 0 162,1 0 1,-1 0-40,1 0 80,-1 0 1,0 0-48,1 0 0,-3 0 103,0 0-106,1 0 94,1 0-65,0 0 1,1-3 16,-1 1-4,-2 0 2,2 2-7,-3 0-3,3 0-37,1 0 1,-3 0 31,0 0 1,-1 0-58,1 0 42,-3 0-5,5 0 0,-5-2 21,4 0 1,-3 0-3,2 2 34,-2 0-38,3 0 0,-3 0 26,2 0 1,-2 0-20,2 0 0,-2-1 17,0-1-12,1 1-35,1-2 1,0 3 29,1 0 0,-3 0-2,2 0 1,-2 0 18,2 0 1,-1 0-25,1-2 68,-3 1-60,5-2 1,-5 3 46,4 0 1,-3 0-32,2 0-15,-2 0 0,1 0 15,-1 0-4,-1 0-38,5 0 33,-6 0 1,4 0-44,-2 0 40,-1 0-51,2 0 37,-1 0 15,-1 0-8,2 0 0,-3 0 12,0 0-12,0 3-22,0-2 24,0 4 1,0-3-39,0 2 1,-1-3 33,-1 2 0,1-1-17,-4 0 1,4 3 29,-1 0 0,-1-2-17,1 2 0,-2-1-41,2 2 0,-1 1 36,3-1 1,-2 1-71,0-1 1,-2 0 67,2 1 0,0 0-128,2 1 0,-3 0 110,1 3 1,-1-2-24,1 1 1,2 1-3,-3 2 0,1-1 6,-1-1 0,1 1-33,2-2 1,0 0 25,0 1 1,-2 0-192,0 2 1,0-3 119,2 1 0,0-1-193,0 1 0,2 3-118,0-1 443,0 1 0,1 2 0,1 0 0</inkml:trace>
  <inkml:trace contextRef="#ctx0" brushRef="#br0" timeOffset="1099">141 469 7980,'1'-5'-667,"1"1"0,-1 2 888,1-2-85,-1 2 1,-1-3 131,2 0 0,-1 2 4,1-1 1,0 1-123,0-1 1,-1 0-7,4-3 0,-3 1 1,2 0 0,-2-2-121,2 0 1,1 0 134,1-3 0,0 3-166,-2-3 0,2 0 37,-2-1 1,2-1-38,0 0 0,1 0-33,-1 0 0,0 0 66,1 1 1,-1-1-43,-2 0 0,2 3 56,-2 1 0,-1 2-159,2 1 174,-4 2-114,5 2 0,-6 4 1,3 3 0,-2 3-10,1 3 1,-1-1-105,1 1 1,-1-1 92,-1 3 0,0 2-21,0 0 1,2 0 44,0-2 0,0 2-28,-2 0 0,2 0-21,0-2 1,1 0-9,-3 2 1,2-4-121,0 2 0,1-1 146,-1 0 0,-1-2-418,4-1 417,-4-5 1,5-1-1,-3-4 1,2-1 86,-1-5 0,0-2 0,2-4 0</inkml:trace>
  <inkml:trace contextRef="#ctx0" brushRef="#br0" timeOffset="1399">237 366 8067,'-3'0'-73,"-2"-1"218,3-1 149,0 2 1,2-4-17,0 2-189,0 1 0,2-2-166,3 0 1,-2 2 61,2-3 0,-1 2-210,2 0 0,1 1 109,2-1 0,-2 1-296,2-1 0,-2 1 157,-1 1 1,1 0 254,2 0 0,-2 0 0,2 0 0</inkml:trace>
  <inkml:trace contextRef="#ctx0" brushRef="#br0" timeOffset="48934">660 26 7538,'-4'0'450,"1"0"-106,1 0 167,1 3-482,-2-2 119,0 2-169,2-3 50,-1 0 33,2 0 0,0 0-49,0 2 192,0-1-130,0 2 86,0-3-262,0 0 238,0 3-299,0-2 102,2 1 0,0-2 0,2 0-20,-2 3 84,3-2 1,-3 2-60,2-3 50,-3 0-31,5 0 35,-2 0 1,0 0-180,0 0 78,-2 0-17,3 3 14,-1-3 0,0 3 69,0-3 0,-1 0-5,1 0 0,-2 0-5,2 0 0,-2 0 47,3 0 0,-3 0 0,2 0 1,-2 0 19,2 0-2,-2 0 19,4 0-10,-3 0 1,1 0-35,1 0 29,-4 0-22,5 0 2,-3 0-3,1 0-19,2 0 0,-5 0 18,3 0-3,-2 0 6,3 0 0,-3 0-7,2 0 10,-2 0-7,3 0 0,-3 0 8,2 0-7,-3 0 4,5 0-1,-5 0-2,5 0 71,-6 0-69,6 0 1,-5 1-84,1 1 83,1-1-53,-2 2 48,5-3 0,-5 0-21,4 0 16,-4 0 1,3 0-12,-2 0 11,-2 0 1,4 0-11,-2 0 8,-1 0 3,4 0 1,-3 0-43,2 0 40,-2 0 0,3-1-31,-3-1 30,3 1 0,-4-2-16,3 3 1,-2 0 2,4 0-32,-3 0 1,1 0 39,1 0 1,-3 0 28,2 0 1,-2 0-31,2 0 1,-1 0 62,1 0 1,-2 0-58,2 0 0,-2 0 67,3 0 3,-1 0 15,2 0 11,1 0-66,-1 0 0,-1 0 33,-1 0 0,-2 0-8,2 0-18,-2 0 1,1 0 26,-1 0-26,-1 0 0,3 0-5,-2 0-6,-2 0-31,3 0 29,-3 0 0,1 0-27,1 0 35,-1 0-7,2 0-3,-3 0 1,0 0 14,3 0-31,-3 0 26,3 0-51,-3 0 42,3 0-39,-2 0 32,2 0 72,-3 0-45,0 0 0,2 1 41,0 1-32,0-1-6,-2 2-6,0-1 1,0 0 16,0 2-60,0-2 58,0 3-77,0-1 1,-1 0-56,-1 0 181,1 1-97,-1 1 1,1 0 0,-1-2 1,1 2-4,-1-2 0,1 0 6,1 0 1,0-2 9,0 2 0,0-2-5,0 3 0,0-3-2,0 2 0,0-2 16,0 3 0,0-3-1,0 2 0,0 0-9,0 3 0,0-3 8,0 0 1,0 1-17,0 1 1,0 0 6,0 1 0,0 1 30,0 1 0,0-1-27,0-1 1,0-1 68,0 1 0,0-1-45,0 0 1,0 3-2,0 0 1,0-1-74,0-1 0,0-1 67,0 0 0,0 3 57,0-1 0,0 1-59,0-3 1,0 3-87,0 0 0,0 1 73,0-1 1,0 2-152,0 0 1,1-1 17,1 1 1,-1 1 27,4 3 1,-4-2-75,1-2 1,0-1 110,0 1 0,-1 0-342,1-3 1,-2 1 103,0-3 0,0-1 291,0-1 0,0 0 0,0 3 0</inkml:trace>
  <inkml:trace contextRef="#ctx0" brushRef="#br0" timeOffset="49702">776 148 7898,'0'-4'-1016,"-2"-1"1102,0 0 1,0 2-10,2-1 1,0 2 419,0-3-170,0 4-16,0-2-178,0 3 1,0 3-64,0 1 0,0 2 10,0 3 1,0 1-6,0 3 0,1 2-204,1 0 0,-1 3 84,3 2 1,-1 0-61,1 3 0,-2 1 31,2 1 0,-2-1-116,3-1 1,-2-2 17,1 0 1,0-4 731,-2-4-350,-1-6 0,4-5-12,-3-4 1,0-5-39,-2-3 1,2-5-96,0-3 0,3-1 11,-3-2 0,2 1 52,-2-1 1,3-2-292,-3-1 0,2 1 79,-2-3 0,2 1-334,-2-5 1,3 2-90,-3-2 0,2 3 507,-2 0 0,3 0 0,-1 1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5:39.43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13 173 7130,'-4'0'-573,"-1"0"1202,4 0-148,-2-2 22,3 1-119,0-2 29,0 0 61,0 2-326,0-1 0,2 4-11,0 3 0,1-2 44,-1 2 1,-1-1-197,1 2 0,0 1 109,0-1 0,-1-2-142,4 1 0,-2-3-13,1 2 0,2-3-16,-2 2 0,3-6-156,1-4 1,0 0 75,3-3 0,-3-3-338,3-2 1,-1-3 185,1 1 0,0-2-31,-2 0 1,1 2 36,-1 0 0,0 3 303,-3-1 0,0 1 0,1 1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3:43.122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26 39 7457,'-6'0'322,"2"0"-272,-2 0 1,5 2 173,-3 0-10,2 1 28,-1-3-229,3 0 116,0 0-106,3 0-18,-2 0 1,2 0-15,0 0 23,-3 0 1,4 0 7,-2 0 7,-1 0 27,4 0-25,-4 0-34,5 0 1,-5 0-1,3 0 0,-1 0-5,1 0-23,-3 0 43,5 0-42,-2 0 29,2 0-10,0 0 10,1 0 0,-1-1 1,-2-1 17,2 1-17,-3-2 14,3 3 1,1-2-13,-1 0 1,-1 0-4,-1 2 1,-2 0 3,2 0 1,-2 0-8,3 0 1,-3 0 3,2 0 0,-2 0-1,3 0 0,-3 0 0,2 0 1,-2-1-1,2-1 1,-2 1-4,3-1 4,-4 1 0,5 1 0,-3 0 0,4 0 0,-3 0 2,0 0 1,-1 0 2,1-2-4,-3 1 0,5-2-2,-2 3 1,0 0 1,0 0 0,-2-1-2,2-1 0,-1 1 2,1-1 0,-2 2-2,2 0 0,-2 0 0,3 0 1,-3 0 0,2 0 0,-2 0-1,3 0 1,-3 0 0,2 0 0,0 0 0,3-1 0,-1-1 0,0 1 0,1-1 0,-1 1 0,1 1 0,-1 0 0,3 0 0,-1-1 0,0-1 0,-1 2 0,0-3 0,-1 3 0,0 0 0,1 0 0,-1 0 0,1 0 0,-1 0 76,1 0-74,-1 0 0,0 0 19,1 0 0,-3 0-20,0 0 0,-2 0 0,3 0 0,-3 0-8,2 0 1,-2 0 19,3 0 1,-4 0-7,5 0-7,-3 0 1,2 0 0,-1 0-6,-3 0 8,5 0 1,-5 0 4,4 0-29,-4 0 22,5 0 0,-5 0-5,3 0 3,-2 0 1,4 0 0,-3 0 0,1 0 0,1 0 0,-3 0 0,2 0 0,-2 0 0,3 0 0,-3 0 0,2 0 0,0 0-36,3 0 1,-1 0 32,0 3 1,-1-3-3,-1 2 0,0-1-1,3-1 1,-3 0-8,0 0 0,1 0 7,1 0 0,0 0-1,1 0 1,-1 0 14,1 0 0,-1 0-14,0 0 0,-1 2 15,-1 0 0,0 1-12,3-3 1,-1 0 12,1 0-11,-1 0 0,0 0 2,1 0 1,-1 0-1,1 0 0,-3 0 0,0 0 0,0 0-1,0 2 0,2-1 0,-2 1 0,0-1 0,0-1 0,0 3-2,2-2 0,0 2 1,-2-1 1,2-1 0,-2 2 0,2-3 0,1 1 0,-1 1 0,-2-2 0,1 3 0,-3-3 1,2 0-1,0 0 0,3 0 0,-1 0 0,-2 0 0,1 0 0,-1 1 0,2 1 0,-1-1 0,-1 1 0,0-1 0,3-1 0,-1 0 0,0 2 0,-1-1 0,-1 1 0,0-1 0,3-1 0,-1 0 0,0 0 0,0 1 0,-2 1 0,2-1 0,-2 1 0,2-2 0,0 0 0,-1 0 0,-1 0 0,0 0 0,3 0 0,-1 0 0,-2 0 0,1 0 0,-3 0 0,2 0 0,0 0 0,1 0 0,-1 0 0,-2 0 0,2 0 0,-2 0-14,3 0 11,-4 0 1,3 0-1,-2 0 1,-1 0-21,4 0 20,-4 0 1,3-2 5,-2 0-6,-2 0 0,4 2 10,-2 0-13,-1 0 14,2 0-6,0 0 0,-3 0 0,3 0-2,-3 0-22,3 0 20,-2 0-42,2 0 40,-3 3 0,0-2 8,2 1 13,-1-2 62,2 3-68,-3-2 0,0 3 18,0-2 143,0-2-137,0 3 32,0 0 0,0-1-40,0 2 0,0-2 99,0 2 0,0-2-63,0 3 0,0-1 1,0 2 0,0-1-53,0-1 0,-2 2 1,0 3 0,0 2-112,2-3 0,-3 4 131,1-2 1,0 2-224,2 1 0,0 1 107,0 1 0,0-2-144,0 2 1,0-1-105,0-1 0,0 2-118,0-1 0,0 4 451,0-3 0,3 2 0,1 0 0</inkml:trace>
  <inkml:trace contextRef="#ctx0" brushRef="#br0" timeOffset="2685">392 104 8055,'0'-3'-1165,"-3"-3"1427,-1 3 0,0-4-63,0 1 0,2 1-4,0 1 1,1 0-43,1-3 0,0 3-29,0 0 1,0 0 2,0-3 1,0 3 83,-3 0 4,3 2 27,-3-3-344,3 4 1,0-1 121,0 4 0,0 2-141,0 5 1,0 1 39,0 2 0,0 1-74,0 0 1,1 4 23,1 2 0,-2 1-57,3 3 0,-2-2 171,1 0 1,0-1 1,2-1 0,-2 0 17,2-2 1,-2-1-51,3-3 0,-3-3 110,2-2 1,0-3-112,0-1 101,2-2 1,-4 0-58,3-4 1,0-2 67,-3-2 1,1-1-11,-1 1 0,-1 0-1,1-1 0,1 0-17,-1-1 1,0 0-17,-2 0 0,0 1-11,0 0 0,1 1 44,1-1-50,-2 1 2,3 0-17,-3 2-220,0 1 192,0 12 0,2-1-83,1 7 0,-1-1 102,-2 1 0,2 0-155,0 3 0,3 0 81,-1-1 1,0-2 240,0-2 1,0-3-51,3-4 0,-1-2 77,1-2 1,-1-4 63,0-2 1,1-7 24,-1-2 1,-1-4 48,-1 0 1,0-2-120,2-3 1,0 2-28,-2-4 0,1 3-2,-2 0 1,1 1-198,-2 1 1,0-2-76,-2-1 1,0 3-210,0 2 1,0 3 8,0 1 1,0 1-715,0 4-291,0-1 1315,0 6 0,0 0 0,0 3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0:36.91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7 321 8188,'0'-6'-889,"-1"0"652,-1 2 76,2-2 360,-3 3-154,3-4 126,0 1-16,0 2 111,0-1-16,0 4-40,0-5-106,0 5 1,0 1-73,0 5 0,0 0 61,0 2 0,0 2-134,0 2 0,0 1 73,0 1 0,0 0-66,0-1 0,0-2 22,0-1-86,3 1 1,0-6 184,3 1 1,2-5-76,0-5 0,3-7-209,4-7 0,2-7 66,4-2 1,3-3-124,4-1 1,-4 0 61,2 0 0,-5 3-16,0 4 1,-4 0-1,-2 3 1,-5 2-98,-3 5 305,-1 0 0,-2 5 0,2-2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1:33:34.437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123 65 8105,'0'-7'-532,"0"1"753,0 0-42,0-1 85,0 1-127,0-1 0,-1 2-35,-1 0 177,1 0-255,-5 4 1,3-4 47,-4 3 0,1 0-40,0 2 0,-1 2 64,1 3 0,-1 3-135,-2 3 0,1 2 86,-3 2 0,4 1-2,-2 3 0,0 1-57,0-1 1,4 2 62,2 1 0,3-3-81,0-2 0,0-2 71,3 2 1,1-5-330,4-2 0,2-3-18,3-2 0,-2-3 0,0-2 1,-1 0 114,0 0 1,2 0-94,-4-2 1,1-2-323,-3-2 606,1-1 0,-1-2 0,0-1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20:19.41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59 142 5917,'-4'0'177,"1"0"-122,0 0-68,3 0 12,-6 0 1,5 0-9,-1 3-46,-1-3 72,2 3-26,-5 0-1,5-2 1,-2 2-124,1-3 117,1 2 22,-2-1 0,1 3-14,0-2 2,0-1 62,2 1-58,0-2 73,-3 0-59,2 0 124,-2 0-110,3 0 708,0 0-559,-2 0-58,1 0-119,-2 0 58,3 3 1,0 1-66,0 2 0,0 1 21,0-1 1,0 1 4,0 2 5,0-2 1,0 2 27,0-2 168,0-1-190,3-3 1,0 0-3,4-3 0,-1-3 13,1-4 0,1 0-165,1-3 0,2-2 89,0-3 0,1 1-149,1-3 0,-1 2 59,-1-2 0,1 2 89,-2-2 0,4 0-228,-1 0 1,1-1 265,-3 3 0,-2 0 0,0 3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14:08.89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20 32 5964,'-4'0'163,"1"-3"-136,3 3 25,0-3-38,0 3 0,0-1 176,0-1-122,0 1 194,-3-2 17,3 3-102,-3 0 10,3 0-48,0-3-44,0 3 63,0-3-61,0 3 262,0 0-246,-3 0 17,2 0-15,-2 0-43,3 0 1,0-1 4,0-1 54,0 1-81,0-2-16,0 3-26,0 0-200,3 0 259,-2 0-58,2 0 9,0 0 1,-2 0-57,3 0 45,-2 0 1,3 1-24,-3 1 1,3-1 11,-1 1 1,0-1-1,0-1 0,-2 0 5,2 0 1,1 0 1,1 0 1,-2 2-6,1 0 1,-1 0 1,2-2 1,-1 0-1,2 0 1,-4 0 0,3 0 0,-1 0 23,1 0 0,1 0-15,-1 0 20,1 0 0,-1 0-28,0 0 1,1 0 0,-1 0-11,1 0 1,-1 0 15,1 0 0,-1 0-16,0 0 0,-1 0 16,-1 0-15,0 0 1,3 0 5,-1 0 0,-2 0 2,1 0 0,-3 0 0,2-3 0,-2 3 0,2-2 0,-1 1 52,1 1-48,-3 0 67,5 0 1,-5 0-63,4 0 1,-4-1 79,1-1-68,2 1 4,-4-2-17,6 3-13,-5 0 1,2 0-46,0-2 59,-3 1 0,4-2-47,-2 3 37,-1 0-153,2 0 140,-1 0 1,-1 3 244,2-2-233,0 1 42,-2-2-16,1 0-26,-2 0 44,3 0-26,-2 3-5,2-2 1,-2 2 18,1-3-27,-2 0-2,3 0-10,-3 0 1,1 0 28,1 0-61,-1 0 50,2 0-55,-3 0 39,2 0-1,-1 0 4,5 0 1,-5 0 73,1 0 0,-1 0-62,1 0 3,-1 0-2,2 0 1,-2 2-37,1 0-18,-2 0-13,3-2 48,-3 0 0,0 3-22,3-2-10,-2 2 102,2-3-73,-3 0 126,3 0-29,-3 0 13,3 0-15,-3 3-45,0-3-30,0 3 0,0-2 47,0 1-112,0-1 77,0 2 1,0-3-83,0 2 55,0-1-3,0 2 0,0-2-3,0 1 12,0-2 1,0 3 1,0-2 0,0 1 8,0-1 1,0 2-8,0 0 127,0-3-63,0 6-25,0-2 0,-1 2-14,-1 0 0,2-1 15,-3-1-37,3 0 0,-1 3 21,-1-1 0,1 0-66,-1 1 1,1-1 43,1 1 1,0-1-8,0 0 1,0 1-4,0-1 0,0 1 10,0-1 1,0 0-113,0 1 1,0-1 106,0 1 0,0-1 44,0 0 0,0 1-45,0-1 1,0 1-4,0-1 1,0 0-2,0 1 6,0-1 1,0 1-57,0-1 1,0 1 47,0-1 1,0-2 99,0 0-92,0 1 0,0 1 4,0 1 1,0-1-10,0 0 1,0-1 6,0-1 0,0 0-131,0 3 57,0-1 1,0 0 84,0 1 0,0-1-47,0 1 53,0-1 0,0 0-36,0 1 1,0-1 57,0 1-50,0-1 0,0 0-82,0 1 0,0-3 42,0 0 0,0 1-61,0 1 23,0 0 1,0 1-147,0-1 0,0 1-114,0-1 0,1-2-199,1 1 3,-1-1 1,2 2 543,0 1 0,-3-1 0,3 1 0</inkml:trace>
  <inkml:trace contextRef="#ctx0" brushRef="#br0" timeOffset="1251">109 174 8066,'0'-6'-435,"0"1"-54,-2 1 1,1 2 936,-1-2-114,1 2 50,1-3-106,0 4-146,3-2 0,-2 6-53,1 1 1,1 3 0,-1 1-62,-1 3 0,2 1 0,0 1 0,0 0 0,2 2-244,-2 2 0,3 2 94,-2 0 0,0 0-56,0 0 1,-2-2 82,2 1 0,-1-4 211,1 1 1,-3-3-108,1-1 0,0-4 204,0-2-111,-1-4 1,2-1 114,-3-4 1,2-2-47,0 0 1,1-2-80,-1 0 0,-1-2-79,3-3 1,-1 0 79,1 1 0,-2-2-220,2-1 1,0-1 37,0-1 1,2-2-62,-2 0 1,2 0-36,0-3 1,-1 0-197,-1 1 0,-2-1 391,2 1 0,0 3 0,3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13:54.932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58 13 8276,'0'-3'-1310,"0"-3"1690,0 5 141,0-2-184,0 3-197,0 0 1,0 3-20,0 2 0,1 0 4,1 2 1,-1 2-213,4 2 0,-3 3 127,2 1 1,-2 3-328,2-1 1,1 3-74,1 2 0,0-1-40,-2-2 1,2 1 17,-2-1 0,-1-3 382,-1-1 0,1-2 0,-1-2 0,3-5 0,-1-3 0</inkml:trace>
  <inkml:trace contextRef="#ctx0" brushRef="#br0" timeOffset="660">77 26 8003,'-4'0'0,"0"0"0,-1 0-281,-1 0 336,0 0 0,-1 0 31,1 0 1,-1 0 61,1 0 1,2 0-24,-1 0 0,3 0 173,-2 0-198,0 0-21,0 0 21,1 0 1,4 0-94,1 0 1,2 0 109,2 0 0,3 0-80,-1 0 1,4-1 54,-2-1 1,3 2-94,2-3 1,-1 3-1,3 0 0,-2 0-121,0 0 1,-2 2-87,0 0 1,0 3 79,0-1 1,0 2 17,-1 0 1,0 1 60,-1-1 1,1 1-8,-4 2 0,1-1 44,-3 2 0,0-1 9,-2 2 1,1-3-9,-3 3 0,0-3 13,-2 0 1,0 0 108,-2 1 0,-2-2-65,-2 1 1,-2-1-10,0 0 0,0-1-23,-3 1 0,3-1-29,-3 1 0,1-1 34,-1 0 1,0 0-263,2-2 1,-1 2-6,1-2 1,0 0-7,0 0 1,2-2-619,-1 0 872,1 1 0,-3-2 0,0 2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13:43.877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26 20 6406,'-4'0'179,"2"0"-118,2 0 1,-1 0 129,-1 0-56,1 0 196,-2 0-232,3 0 1,-2 1 118,0 1-116,0-1 70,2 4-126,0-4 33,0 2 1,-1-1-34,-1 0 20,1 0-43,-2-2-10,3 0 1,0 1 53,0 1-21,0-1 31,0 2-99,0-3 196,0 0-117,3 3-25,-2-3 1,3 3 44,-2-3-105,-2 0 0,4 0 79,-2 0-26,-1 0-4,4 0 1,-3 0-9,2 0 0,-2 0-17,3 0 0,-3 0-3,2 0 1,-2 0 0,2 0 0,-1 0 16,1 0 0,-2 0 123,2 0-121,1 0 0,1 0 86,0 0 0,0-1-77,-2-1 0,2 2 7,-2-3 6,2 3 0,0 0-14,1 0 1,-3 0-8,0 0-13,1 0 1,1 0-40,1 0 0,-3 0 52,0 0 0,0 0-40,3 0 0,-3 0 27,0 0 0,-2 0-20,3 0 17,-1 0 1,2 0 1,1 0 1,-3-2-2,0-1 0,-1 1 0,1 2 3,0 0 0,2 0 0,-2-3 16,2 3-15,-3-3-3,4 3 2,-1 0 0,1 0-1,-1 0 1,-2 0-12,1 0 0,-3-1 12,2-1-3,0 1 1,3-2-1,-1 3 1,-2 0 1,1 0 0,-2 0-1,1-2 0,2 1 4,-2-1-3,2 1 0,1 1 0,-1 0 1,0 0-1,1 0 1,-3 0-1,0 0 1,1 0-1,1 0 0,-2 0 0,1 0 0,-1 0 0,2 0 0,1 0 0,-1 0 0,0 0 0,-1 0 0,-1 0 0,0 0 0,3 0 0,-1 0 0,1 0 0,-1 0 0,0 0 0,1 0 0,-3-2 0,0 0 0,-2 0 0,3 2 0,-1 0-16,2 0 7,1-3 0,-3 2 9,0-1 0,-1 1-2,1 1 0,-2 0-16,2 0 14,-2 0 0,3 0 3,-3-3-7,3 3-14,-2-3-8,4 3-2,-1 0 19,1 0-2,-1 0-25,0 0 19,1 0-5,-1 0 4,1 0 9,-1 0 0,0 0 15,1 0 1,-3 0 8,0 0-2,1 0 1,1 1-15,1 1 0,-3-2 8,0 3 1,-2-3-8,3 0 10,-1 0 1,2 0-4,1 0 1,-3 2 5,0 1-8,0-1 0,3-2 0,-1 0-2,1 0 1,-3 0 1,0 0 0,-2 0-2,3 0 0,-3 0 2,2 0-2,0 0 1,3 0-1,-1 0 1,1 0 0,-3 0 0,0 0 0,-2 0 0,3 0 0,-3 0 0,2 0 1,-3 0 0,5 0-1,-2 0 0,2 0 0,-2 0 5,1 0 1,-3 0-6,2 0 0,-2 0 0,2 0 0,-1 0-1,1 0 1,-2 0 0,2 0 1,-2 0-2,3 0 1,-3 0 0,2 0 39,0 0-38,3 0 0,-1 0 46,1 0 1,-3 0-29,0 0-9,0 0 0,3 0-18,-1 3 1,1-3 17,-1 2 0,1-1-22,-1-1 1,0 0 18,1 0 0,-1 1 15,1 1 0,-1-1-20,0 1 1,1-2 37,-1 0-17,1 0 0,-1 0 6,1 0 1,-1 0 11,0 0 1,1 0-8,-1 0-9,1 0 1,-1 0 16,0 0-17,1 0 1,-1 0-6,1 0 1,-3 0-35,0 0 1,-2 0 18,3 0 0,-1 0-47,2 0 59,1 0-31,-1 0 0,1 0 15,-1 0 1,-2 0 84,1 0-81,-1 0 0,2 0 76,1 0-65,-1 0 0,0 0 28,1 0-25,-1 0 1,1-2 0,-1 0-41,1 0 1,-1 2 32,0 0 1,1 0-17,-1 0 1,-2 0 0,1 0 1,-1 0-2,2 0 0,1 0 5,-1 0 1,-1 0-1,-1 0 1,0 0-9,2 0 0,-1 0 11,-1 0-9,0 0 1,3 0 3,-1 0 1,-2 0-5,1 0 5,-1 3 0,2-2 0,1 1 0,-1-2 0,1 0 0,-1 0 0,0 0 0,1 0 0,-1 0 0,-1 0 0,-1 0 0,-2 0 0,2 0 0,-2 0 0,3 0 0,-3 0 0,2 0 0,-2 0 0,3 0 0,-3 0 0,2 0 0,-2 0 8,2 0-8,1 0 1,1 0-1,0 0 0,-1 0 1,-1 0 0,0 0-2,3 0 1,-3 0 0,0 0 0,1 0 0,1 0 0,0 0-1,1 0 1,-1 0 0,1 0 1,-1 0 43,0 0 0,1 0-42,-1 0 1,1 0 0,-1 0 0,1 0-1,2 0-2,-2 0-17,5 0 0,-5 0-5,2 0 1,-2 0-12,-1 0 1,1 0 26,-1 0 0,0 0-123,1 0 111,-1 0 0,1 0-42,-1 0 37,1 0 0,-1 0-30,0 0 24,1 0 0,-1 0 31,1 0 1,-1 0 25,0 0 0,1 0-44,-1 0 1,1 0 30,-1 0-21,0 0 1,1 0 24,-1 0 0,3 0-15,-1 0 0,1 0 1,-3 0 1,1 0-4,-1 0 0,1 0-2,-1 0 0,0 0 19,1 0 0,-1 0-18,1 0 1,-1 0 8,1 0 0,-1 0-7,0 0 1,-1 0 3,-1 0 1,0 1-3,3 1 1,-3-1 59,0 1-49,0-1 1,3-1-11,-1 0 3,1 0 1,-3 1 18,0 1-19,-2-2 0,1 3 96,-1-3-95,-1 0 0,3 0 92,-2 0-94,-2 0-2,3 0-47,0 0 58,-2 0 0,2 0-60,0 0 58,-3 0-31,3 0 14,-3 0 1,2 1-18,0 1 16,1-1 3,-3 2 0,0-3 0,0 3-49,0-3 0,0 4 43,0-2-3,0-1-4,0 2 16,0-1-28,0 2 1,0 0-5,0 1 1,0-3 72,0 2 0,2-2-64,0 2 50,0 1 0,-2 1-30,0 0 7,0 1 1,1-1-4,1 1 0,-1-1-78,1 1 1,1 0 36,-1 1 1,1-1-23,-1 2 1,-2 1-174,3 1 1,-1 1 111,0 1 1,3 0-196,-3 2 0,2-1 57,-2 1 0,0-1 7,-2 1 1,1-4 50,1 2 0,-1-2-5,1 2 1,-1-2 26,-1 0 0,0-1-5,0 0 1,0 2 182,0-4 0,0 1 0,-3 0 0,-1 1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12:13.192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7 0 7629,'-4'1'173,"2"1"-3,2-1 118,0 1-80,0-2 195,0 0-517,2 0 161,-1 0 1,3 0-117,-2 0 74,-1 0 24,4 0 1,-3 0-38,2 0 0,-2 0 43,2 0-44,-2 0 42,4 0-57,-3 0 0,1 0 37,1 0 1,-3 0-35,2 0 1,-2 0 15,3 0 1,-3 0 8,2 0 0,-2 0-15,2 0 0,-2 0 10,3 0 0,-3 0-3,2 0 0,-2 0 3,3 0 1,-3 0 11,2 0 0,-2 0-10,2 0 0,-1 0 30,1 0 1,-2 0-29,2 0 0,-2 0 7,3 0-14,-1 0 0,2 0 10,1 0 1,-3 0-21,0 0 18,1 0 1,1 0-22,0 0 1,1 0 14,-1 0-2,1 3 0,-1-2 3,0 1 0,1-1 1,-1-1 0,3 0 0,-1 0 0,1 0-1,-3 0 0,1 0 9,-1 0 1,1 0-9,-1 0 1,3 0 1,-1 0 1,1 0 1,-3 0 1,1 0-1,-1 0 1,0 1 7,1 1 0,-1-2-9,1 3 1,-1-3 3,0 0 0,0 1-2,-2 1 0,2-1 5,-2 1 0,2-1 0,0-1 13,1 0 1,-1 0-16,1 0 1,-1 0 56,1 0 1,-1 0-54,0 0 0,1 0 3,-1 0 0,3 0-6,-1 0 0,1 0 10,-3 0 0,1 0 3,-1 0 0,3 0-5,-1 0 1,1 0-32,-3 3 1,1-3-15,2 2 0,-2-1-6,2-1 1,-2 0 29,-1 0 1,0 0 3,1 0 0,-1 0 73,1 0 0,-1 0-72,1 0 0,-3 0 54,0 0-49,0 0 1,3 0 6,-1 0 0,-2 0 25,1 0-61,-1 0 23,2 0 0,1 0-8,-1 0 1,-1 0-24,-1 0 31,0 0 1,3 0-9,-1 0 6,0 0 1,1 0 11,-1 0 1,1 0-10,-1 0 0,0 0-1,1 0 1,-1-1-18,1-1 1,-1 2 16,1-3 1,-1 3-45,0 0 1,1-1 38,-1-1 1,1 1-32,-1-1 1,0 1 23,1 1 1,-1 0 13,1 0 1,-1-2 8,0 0 1,1 0-23,-1 2 0,1 0 25,-1 0 0,1 0-20,-1 0 0,0-2 27,1 0 1,-3-1-22,0 3 0,1 0 4,1 0 1,-2-2 18,1 0-12,-1 0 1,2 2-5,1 0-3,-1 0 1,1 0 8,-1 0 1,-2 0-2,0 0 0,1 0-8,1 0 3,1 0 0,-1 0-5,0 0 0,1 0 4,-1 0 1,1 0 33,-1 0 0,0 0-31,1 0 1,1 0 25,1 0 0,0 0 19,-3 0 0,0 0-38,1 0 1,-1 0 38,1 0 1,-1 0-29,0 0 1,1 0-35,-1 0 0,-1 0 32,-1 0 1,0 0-31,3 0 0,-1 0-43,0 0 0,-1 0-71,-1 0 152,0 0 1,3 0-37,-1 0 1,-2 0 3,1 0 0,-3 0-8,2 0 0,-2 0 75,2 0 1,-1 0-60,1 0 57,-3 0-56,5 0 1,-5 0 19,4 0-42,-4 0 41,5 0-65,-6 0 44,6 0 1,-4 2-43,2 0 50,-3 0 0,3-1 23,-2 1 4,-1-1-36,2 2 0,-3-2 73,2 1-67,-1-2 0,3 3 74,-2-3-47,-1 0 46,1 3 0,-1-2-30,1 1 34,-1-1 0,2-1-10,-3 3 7,0-3-56,0 6 0,0-5 12,0 4 1,0-3-34,0 2 0,-1 0 30,-1 3 1,1-3-89,-1 0 0,1 1 75,1 4 0,-2-1-132,0 2 0,0-1 28,2 2 1,0-1-43,0 3 1,0 3-16,0 1 1,0-1 54,0 1 1,0 0-150,0 0 1,-1 1 80,-1-3 1,1 0-62,-1-2 1,2-1 83,0 1 1,0-2-299,0 0 0,0-4-84,0 2 1,0-2 505,0 0 0,0-1 0,0 0 0</inkml:trace>
  <inkml:trace contextRef="#ctx0" brushRef="#br0" timeOffset="1209">725 116 8236,'0'-5'-1563,"-2"1"1964,1 0 1,-3-1-10,2 1 0,1 2 8,-1-2-219,-1 2 1,-1-1 12,-2 3 1,-1 0-118,1 0 0,-1 1 0,-1 1 1,-1 3-1,2 3 15,-1 3 0,2 2-18,0 2 0,-1 1 17,1 3 0,2 3-14,-1-1 0,4 1-44,-1-1 0,1 0 62,1 3 0,1-6-237,1 1 0,2-4 148,5 0 1,0-2-313,2-2 1,1-3 81,-2-3 0,3-2-23,-1-3 0,3-3-63,0-2 0,2-3-79,-2-3 1,2-1 388,-2-1 0,3-2 0,-1-2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12:01.485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7 13 7986,'-4'1'-717,"2"1"920,2-1 52,0 1-38,0-2 35,0 0-255,2 0 15,-1 0 0,2 0 72,-3-2-177,3 1 144,-3-2-103,6 3 0,-4 0 83,2 0-67,-3 0 0,3 0 34,-2 0 1,-1 0-12,4 0 39,-4 0-20,5 0 39,-3 0-33,4 0-16,-1 0 12,1 0 1,-1 0-14,0 0 0,-1 0 3,-1 0-2,0 0 1,3 0-4,-1 0 1,-2 0 7,1 0-5,-1 0 0,2 0 1,1 0-3,-1 0 0,-2 0-4,1 0 0,-3 0-10,2 0 2,0 0 2,3 0 0,-1 0 5,1 0 8,-1 0 0,-2 0-3,1 0 1,-3 0 8,2 0-8,-2 0 7,3 0 0,-3 0-2,2 0 1,-3 0 1,3 0-1,-2 0 0,-1 0-1,4 0 20,-4 0-18,2 0 27,0 0 0,-2 0-22,4 0 22,-4 0-28,2 0 3,0 0-19,-3 0 25,6 0-18,-5 0 1,2 0 11,0 0-12,-3 0 6,6 0 0,-5-1 0,1-1 19,1 2 1,-1-3 21,2 3-32,-3 0 3,5 0-19,-5 0 15,5 0 0,-5 0-8,3 0-4,-2 0-5,3 0-14,-1 0 1,0-1 21,1-1 0,-3 1 3,2-1 1,-2 1-7,2 1 12,-2 0-12,3 0 14,-1 0-11,2 0 5,1 0 0,-1 0 7,1 0 1,-3 0-10,0 0 1,-2 0-1,3 0 0,-3 0 1,2 0 0,-2 0-2,3 0 0,-3 0 3,2 0 10,0 0-9,3 0-1,-1 0 20,0 0 0,1 0-13,-1 0 1,-1 0-12,-1 0 1,-2 2 6,2 1 1,-2-1-11,3-2 0,-3 0 10,2 0 0,-2 0-19,2 0 16,-2 0 1,3 0-13,-3 3 8,3-3 1,-4 3-1,4-3 1,-3 0 1,2 0 0,-2 0 0,1 0 0,-1 0 0,0 0 0,2 0 0,-3 0 0,5 0 0,-4 0 0,2 0 0,-3 0 0,5 0 0,-5 0 0,4 0 0,-4 0 0,5 0 0,-3 0 0,4 0 0,-3 0 21,0 0-20,1 0 38,1 0-34,0 0 12,1 0 1,-1 0-12,1 0 1,-3 0-11,0 0 0,0 0-15,3 0 7,-1 0 0,1 0-36,-1 0 0,1 0-31,-1 0 75,0 0 0,1 0-10,-1 0 1,1 0 10,-1 0 1,-2 0-16,1 0 1,-1 2 68,2 0-30,1 0 0,-1-2 6,0 0 1,-1 0-10,-1 0 0,0 0 7,3 0 1,-3 0-17,0 0 1,-2 0 12,3 0-22,-1 0 1,0 0 23,1 0-37,-1 0 0,1 0 24,0-2-38,0 1 14,-1-2 13,2 3 1,-1 0 0,-1 0 0,-2 0-1,2 0 1,-1 0 17,1 0 1,-2-2-17,2 0 0,-2 0 2,3 2 1,-3 0-1,2 0 1,-2 0 20,2 0-24,1 0-1,1 0-1,1 0-3,-1 0-1,0 0 6,1 0 1,-1 0 66,1 0-64,-4 0 66,3 0-44,-3 0 4,4 0-35,-1 0 29,1 0 20,-4 0-33,3 0 0,-5 0 47,4 0-38,-4 0-27,2 0 1,-1 0 93,0 3 9,0-3-61,-2 3 0,0-2 42,0 1-118,0-1 91,0 1-1,0 1-29,0-2 1,0 3 17,0-2-26,0-2 0,0 4 117,0-2-83,0-1 3,0 5 51,0-3 0,0 4-60,0-1 0,0-2-42,0 1 0,0-1 37,0 2 0,0 1-19,0-1 0,-2 0-28,0 1 0,0-1-9,2 1 0,0 1-19,0 1 0,0 0 51,0 0 0,0-2-217,0 4 1,0 0 118,0 2 1,2-1-162,0-2 0,3 3 25,-3-3 1,1 2 83,-1 1 1,-1 0-88,3 0 1,-2-1-179,0-1 1,-1 0-237,1-2 640,-1 2 0,2-4 0,-3 2 0</inkml:trace>
  <inkml:trace contextRef="#ctx0" brushRef="#br0" timeOffset="821">483 116 8143,'0'7'-450,"0"1"529,0 0 1,0 1-172,0 0 0,0 1 90,0 3 0,0 0 147,0 0 1,0 1-130,0 1 1,0 1-230,0-1 0,0-1-195,0 1 1,0-2 119,2 0 288,-1 0 0,5 0 0,-3-1 0</inkml:trace>
  <inkml:trace contextRef="#ctx0" brushRef="#br0" timeOffset="1551">470 123 8028,'-7'0'-996,"1"0"1612,0 0-255,-1 3 0,3-2 32,0 1 1,1-1-175,-1 1 0,2-1-85,-2 1 267,2-1-333,-1-1 50,3 0 1,3-1-156,2-1 0,1 1 47,3-4 1,-2 1 25,1-2 0,1-1-126,0 1 0,0 0 93,0 2 0,-2-1-82,2 3 1,-2-3 58,2 3 1,-2 0-87,2 2 1,-2 0 59,-1 0 0,-2 1-80,1 1 1,-4 4 5,1 2 1,-1 2 26,-1-2 1,-1 3-13,-1 4 1,-1-1 42,-4 3 0,1-2-11,-1 2 1,0-3 1,-1 1 0,0 1 57,0-1 0,1-3-43,0-3 1,1-2 48,0-1 0,1-1-66,1-1 45,3-3 1,-2-1 48,3-4 1,0-2-58,0 0 0,0-1 39,3-2 0,-2 2-31,3-1 1,0 0 69,0 2 0,1 0-60,-3-1 1,3 1 79,0-1 0,-2 2-71,1 0 1,-1 3-1,1 2 1,0-3 11,2 1 1,1 1-4,-1 3 1,1 2-144,-1 2 1,1 2 82,-1 1 0,0 2-103,1 0 0,-3-1 71,0 1 1,-2-3 293,0 0 1,-1 1-10,-1 0 0,0 0 34,0-3 0,-1-2-132,-1 1 1,-2-1-36,-2 2 1,-1-2 93,1-2 1,-3 1-24,1-1 1,-1 2-393,3-2 264,-3 0 1,1-2-913,0 0 910,1 0 0,-2 0 0,-1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11:28.86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365 66 8002,'0'-4'316,"0"1"-91,0 3 309,0 0-411,0-3 232,0 3-222,0-3 17,0 3 154,0 0-185,0-3-114,0 2 177,0-2-259,0 3 232,0 0-154,0 3 1,0-1 56,0 2 1,0-2-37,0 2 1,0 1-107,0 1 119,0 1 0,0-1-86,0 0 0,0 2 76,0 0 1,1-1-69,1 2 1,-1-2 58,1-1 1,-1 3-163,-1-1 1,0 1 133,0-3 1,0 3-9,0-1 0,0 1 29,0-3 0,2 1-27,0-1 0,0 1 36,-2-1 1,0 1-32,0-1 0,0 0-24,0 1 1,0-1 30,0 1 0,0-1-66,0 0 1,0 1 7,0-1 1,1 1-10,1-1 1,-1 0 48,1 1 0,-2-1-3,0 1 1,0-3 3,0 0 0,0 1-15,0 1 0,0-2-34,0 1 0,0-1 37,0 2 0,0-2-105,0 1 0,0-3 49,0 2 1,0 0-7,0 3 1,0-3-26,0 0 0,0 1-111,-2 1 1,1 1-5,-1-1 1,1 0 120,1 1 0,-1-1-54,-1 1 0,1-1 29,-1 0 1,2 1 46,0-1 0,0 1-91,0-1 0,0 0 185,0 1 0,0 2 0,0 1 0</inkml:trace>
  <inkml:trace contextRef="#ctx0" brushRef="#br0" timeOffset="1159">33 54 8509,'-4'3'-929,"-1"-2"550,3 3 783,-3-2 0,4 3 287,-4-3-519,4 3 1,-3-2 29,2 1 1,1 0 168,-1-2-120,2-1 38,0 1-231,0 1 175,0-2-199,0 2 110,0-3-237,2 0 287,2 0-260,2 0 0,-1-1 59,-1-1 0,-2 1-4,2-1 18,1 1 25,1 1 1,0 0-46,1 0 1,-3-2 54,0 0-45,1 0 1,1 2 37,1 0-45,-1 0 1,0 0 6,1 0 1,-1 0 0,1 0 0,-1 0-7,0 0 16,1 0 0,-1 0-11,1 0 0,-1 0 6,0 0 0,1-1-1,-1-1 1,1 1 0,-1-1 1,1 1-7,-1-1 0,0 1 43,1-1 1,-1-1 47,1 1-69,-1 0 1,0 1 17,1-1 1,-1 1 0,1-1 1,-1 1 0,1 1 0,-1-2 31,0 0-106,1 0 0,-2 1 57,0-1 0,0 1-57,0-1 1,-2-1-14,2 1 21,-1-3 0,2 5-132,1-3 1,-3 3 13,0 0-279,0 0 0,3 0-147,-1 0 573,1 0 0,-1 0 0,1 0 0</inkml:trace>
  <inkml:trace contextRef="#ctx0" brushRef="#br0" timeOffset="2076">26 103 6441,'0'-3'458,"-1"0"-43,-1 3-161,2 0-165,-3 0 1,3-1 45,0-1 37,0 1-65,0-2 103,0 3-182,0 0-26,0 3-3,0 1 0,0 3-6,0 1 0,0 0-7,0 3 1,0 0 2,0 2 0,2 2 34,0 2 0,0 2-202,-2 0 0,1 0 106,1-2 0,-1 1-200,1-3 0,-1-1 61,1-1 1,-1-2-169,1 0 0,-1-3 380,-1 0 0,3-1 0,0 0 0</inkml:trace>
  <inkml:trace contextRef="#ctx0" brushRef="#br0" timeOffset="3027">142 200 8151,'0'-3'0,"-1"-1"0,-1 2-423,1 1 171,-2-4 238,0 1 0,3 0 327,-2 0-181,1 2 0,-1-1 157,0 1-297,-1 1 0,3-1 101,0 4 0,1 1-99,1 4 0,0 0-16,2 1 1,-2 3 113,2 4 0,1-1-225,1 3 0,0 0 109,1 0 0,-1 1-112,1 0 0,-1-3 72,1 0 1,-2-3 229,0-2 0,0-3-67,0 0-7,-3-4 1,3-4-14,-3-3 0,1-3-39,-3-6 0,2-1 31,0-1 1,0-1 4,-2-3 0,2 0-202,0 2 1,0-2 112,-2 2 1,1 2-1029,1 0 1041,-1-2 0,5 4 0,-3-3 0</inkml:trace>
  <inkml:trace contextRef="#ctx0" brushRef="#br0" timeOffset="12165">372 20 8137,'-3'3'-514,"2"0"802,-2-3 3,3 0 96,0 0-246,0 3-42,0-2-17,0 2-194,0-3 102,0 0 74,3 0-61,-2 0-14,4 0 1,-3 0 29,2 0 1,-2-2-50,3-1 0,-3 1 44,2 2 1,-2 0-43,2 0 1,-2 0 31,3-3 0,-3 3-24,2-2 1,-2 1 13,3 1 0,-1 0-5,2 0 1,-1 0-39,-1 0 23,0-3 0,3 2 20,-1-1 0,0 1-5,-2-1 0,2 1 8,-2-1 1,-1 1-10,2 1 1,-1 0 11,2 0 0,-1-2-18,-1 0 18,0 0 1,3 2-5,-1 0 1,-2 0 0,1 0 1,-3 0-24,2 0 1,-2 0 21,2 0 0,-1 0-13,1 0 0,-2 0 11,2 0 1,-2 0 9,3 0-17,-4 0 25,5 2-14,-3-1 1,2 2-1,-1-3 14,-3 0-11,5 0 0,-5 0-24,4 0 22,-4 0-13,5 0 1,-5 0 7,4 0 0,-3 0-8,2 0 13,-3 0-11,5 0 18,-2 0 0,0 0-11,0 0 1,-2 0-3,3 0 0,-3 0 5,2 0 0,-2 0 6,3 0 0,-3 0-4,2 0 0,-2 0-1,2 0 1,-2 0-11,3 0 0,-3 0 8,2 0 0,-2 0-3,3 0 1,-3 0-2,2 0-19,-3 0 1,5 0 16,-2 0-10,-1 0 1,3 0 8,-2 0 1,0 0-1,0 0 0,-2 0 9,2 0 1,-1 0 3,1 0 0,-3 0-17,5 0 38,-2 0-26,2 0-60,0 0 57,1 0-31,-1 0 18,1 0 26,-1 0-4,0 0 1,-1 0-9,-1 0 0,-2 0 8,2 0-12,-2 0 24,4 0 1,-4-1-16,3-1 1,-2 1 33,-1-1-28,-1 2-3,5 0 0,-5 0 3,4 0-4,-4 0 1,3 0-4,-2 0 3,-2 0 1,4 0-17,-2 0 13,-1 0 1,2 0-8,-1 0 23,-1 0 0,3 0 18,-2 0 11,-1 0-32,1 0 1,1 0 6,-2 0-1,5 0-9,-6 0 0,4 0 14,-2 0-15,-1 0 1,2 0-38,0 0 27,-3 0 1,4 0 12,-2 0 3,-1 0-6,4 0 15,-4 0-19,5 0 101,-6 0-45,6 0 18,-5 0-50,5 0 9,-6 0-14,3 0 16,0 0-18,-2 0 11,2 0 78,-3 0-31,0 0-126,-3 0 89,2 0-94,-2 0 78,0 0-23,3 2 0,-4-1 1,2 1-8,1-1 5,-2-1 2,3 3 13,0-2-11,0 4 1,0-3-31,0 2 1,0-2 27,0 2 0,0-1 8,0 1 1,0-2-9,0 2 0,0 0 0,0 3-5,0-1 0,0 1 1,0-1 0,0-2 3,0 1 0,0-1 1,0 2-3,0 1 0,0-1 2,0 1 0,0-1-6,0 0 1,1-1 3,1-1 0,-1 0 1,1 3 0,-1-1-4,-1 1 1,0-3 2,0 0 0,0 0-2,0 3 1,0-1 0,3 1 0,-3-3-1,2 0 0,-1 0 1,-1 3 0,0-1-77,0 1 1,0-1 68,0 1 0,0-1 2,0 0 0,0-1-4,0 2 1,0-4 1,0 3 1,2-1-21,0 1 0,1-1 13,-3-1 1,0 0-148,0 3 1,0-3 137,0 0 0,0 0-175,0 3 0,0-3 89,0 0 1,0-1-481,0 1 300,2 0 0,-1 3-177,1-1 467,-1-2 0,2 4 0,0-1 0</inkml:trace>
  <inkml:trace contextRef="#ctx0" brushRef="#br0" timeOffset="13058">948 329 8237,'0'6'0,"0"1"0,0-3-579,0 0 1,0 0 333,0 3 0,0-1 77,0 1 1,0-1 216,0 0 0,0 1-144,0-1 1,0 1 133,0-1-39,0 1 0,0 2 0,0 1 0</inkml:trace>
  <inkml:trace contextRef="#ctx0" brushRef="#br0" timeOffset="14058">532 398 7847,'0'-3'368,"0"-3"0,0 2-230,0-2 0,0 0-62,0-1 0,2 1 63,0-1 1,1-2-135,-1-2 1,1-1 57,1-1 0,2-2-96,-2-2 0,0 0-43,0 0 1,-2 1 134,3-1 0,-2-1-90,1 3 0,1 0 73,-3 2 0,3 3-163,-3 2 146,3 0 0,-4 3-43,4 0 1,-3 3-3,2 2 1,-2 2-4,2 3 1,-1 3-93,1 0 0,-1 4 70,2 1 0,0 1-188,0 3 1,0 0 122,2 2 0,-3 0-151,0 1 1,1-3 97,1 0 0,-2-3-7,1 1 0,-3-2 94,2-2 0,-2-2-24,2-3 0,-1 1-129,1-1 117,-3-2 1,3-2 111,-2-2 0,-1 0 0,4-2 0,-4-5 0,2-3 0</inkml:trace>
  <inkml:trace contextRef="#ctx0" brushRef="#br0" timeOffset="14365">590 284 8196,'-3'3'-397,"1"2"1,-1-2 742,0 1 0,0-3 391,1 1-535,1-1-234,-2-1 0,6-1 3,-1-1 0,3-1 94,-1-4 0,2 3-352,0 0 1,3-1 123,-1-1 0,1 0-734,0 2 897,-2-2 0,5 3 0,-2-4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8:41.83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32 14 6680,'-3'3'1013,"-3"0"0,5-3 36,-4 0-269,4 0-383,-5 0 0,5 0 139,-4 0-56,4 0-218,-2 0 238,3 0-251,0 0 12,3 0 0,-2 0-264,4-3 1,-1 3 75,2-2 0,2-1-96,0 1 0,0-1-60,3 3 1,-1 0-54,3-2 1,1 1-139,1-1 1,-1 1 125,3 1 0,-2 1-53,2 1 1,-2-1 81,2 4 1,-3-2-212,1 1 0,-3 2 32,-2-2 1,-2 0 91,1 0 1,-3-2 47,-1 3 217,0-4 1,-4 3 197,1-2-187,-1-2 0,-1 4 14,0-2 0,-2 0-38,0 2 1,-3-2 317,0 2-263,0 1 1,-4 1-66,0 0 1,1 1-39,2-1 0,-2 1-7,0-1 1,-1 3 47,-2-1 1,-1 1-19,4-3 0,-3 1 0,0-1 0,-1 0 0,2 1 1,0-2-27,1 0 0,2-2 29,-1-1 1,1 0-109,3 2 44,-2-2 12,3 3 1,-1-3-141,2 2 157,1 0 1,1 3-117,0-1 107,0 0 0,0 1 7,0-1-14,3 1 0,0-1-50,1 1 0,0-3-93,-2 0 77,1-2 0,4 3-45,-1-3 0,1 0 83,-1-2 1,-1 0-92,1 0 1,-1 0 74,4 0 1,-1 0-165,0 0 1,0-1 118,3-1 1,-1 1 0,1-1 0,0-1-37,-2 1 1,1-1-105,-1 1 1,1 1-98,-1-1 1,0 2 54,-3 0 0,0 0-496,1 0 794,-1 0 0,1 0 0,-1 0 0</inkml:trace>
  <inkml:trace contextRef="#ctx0" brushRef="#br0" timeOffset="582">69 129 8139,'-2'5'18,"-1"-1"0,-1-2 111,2 2 0,-1 0 255,1 0 1,1 0 182,-1-2-208,1-2-104,1 3 1,1-3-156,1 0 1,2 0 154,2 0 1,3 0-241,-1 0 0,4-2-79,-1 0 0,1-1-114,0 1 0,1 1-358,0-4 1,0 4 297,0-1 1,0 0-289,-1 0 1,2 2 525,1-3 0,-2 3 0,3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8:32.765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7 59 7963,'-4'0'269,"1"0"1,4 3-354,1 4 0,2 0 157,2 3 1,1 4-167,2 3 0,-1 2 75,2 0 1,-1 0-260,2 0 1,-3 0 105,3 1 1,-3-2-73,0-1 0,-1-2 12,0-4 1,-3-2-194,0-5 424,-2-1 0,1-3 0,-3 0 0</inkml:trace>
  <inkml:trace contextRef="#ctx0" brushRef="#br0" timeOffset="501">160 33 8068,'4'-7'-363,"0"1"383,-2 0 0,3 1-133,-3 1 146,0 3 143,-2-2 1,0 6-3,0 1 0,0 2 5,0 3 1,-1 1-90,-1 3 0,-2 2 76,-2 2 0,1 5-141,-1 1 1,1 4 78,-4 1 0,1 3-373,0-1 0,0 2 89,-3 2 180,3-1 0,-4 5 0,2-3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22:08:15.883"/>
    </inkml:context>
    <inkml:brush xml:id="br0">
      <inkml:brushProperty name="width" value="0.04286" units="cm"/>
      <inkml:brushProperty name="height" value="0.04286" units="cm"/>
      <inkml:brushProperty name="color" value="#FFC114"/>
    </inkml:brush>
  </inkml:definitions>
  <inkml:trace contextRef="#ctx0" brushRef="#br0">32 49 8017,'1'4'171,"1"0"1,-1-2-76,1 3 0,0-1 128,0 2 1,-1 2-256,3 0 0,1 3 80,1 4 0,3 1-342,2 3 0,2 3 205,2 2 1,-2 0-378,2 0 0,-1-2 189,-1-3 1,-3-3 24,-2-1 1,-1-4 211,-3-2 1,-1-2-233,0-1 235,-3-2-67,3-1 103,-3-3 0,0 0 0,-3-3 0,0-1 0</inkml:trace>
  <inkml:trace contextRef="#ctx0" brushRef="#br0" timeOffset="467">193 55 8082,'3'-10'0,"-2"1"-172,3 3 0,-2-1 167,3 1 0,-3 1 425,2 1-77,-2 3-182,0-5 1,-2 6 145,0 0 1,0 3-110,-2 3 1,-1 1-35,-2-1 0,-1 3 61,0 2 0,-1 1-259,-4 1 1,2 3-12,-1 1 1,-1 1 7,-2 2 1,-2 1-113,0 0 1,-2 4-277,2-2 1,-1 2-1252,1 1 1676,2 2 0,-3-1 0,3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Crabb</dc:creator>
  <cp:keywords/>
  <cp:lastModifiedBy>Carter Nettesheim</cp:lastModifiedBy>
  <cp:revision>179</cp:revision>
  <dcterms:created xsi:type="dcterms:W3CDTF">2023-03-30T19:10:00Z</dcterms:created>
  <dcterms:modified xsi:type="dcterms:W3CDTF">2023-04-02T01:52:00Z</dcterms:modified>
</cp:coreProperties>
</file>